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aconcuadrcula"/>
        <w:tblpPr w:leftFromText="141" w:rightFromText="141" w:vertAnchor="text" w:horzAnchor="margin" w:tblpY="-524"/>
        <w:tblW w:w="8577" w:type="dxa"/>
        <w:tblLook w:val="04A0" w:firstRow="1" w:lastRow="0" w:firstColumn="1" w:lastColumn="0" w:noHBand="0" w:noVBand="1"/>
      </w:tblPr>
      <w:tblGrid>
        <w:gridCol w:w="4288"/>
        <w:gridCol w:w="4289"/>
      </w:tblGrid>
      <w:tr w:rsidR="00EC7101" w:rsidRPr="00BD0092" w14:paraId="40A4FDE5" w14:textId="77777777" w:rsidTr="00EC7101">
        <w:trPr>
          <w:trHeight w:val="3103"/>
        </w:trPr>
        <w:tc>
          <w:tcPr>
            <w:tcW w:w="8577" w:type="dxa"/>
            <w:gridSpan w:val="2"/>
            <w:tcBorders>
              <w:top w:val="nil"/>
              <w:left w:val="nil"/>
              <w:bottom w:val="nil"/>
              <w:right w:val="nil"/>
            </w:tcBorders>
            <w:vAlign w:val="bottom"/>
          </w:tcPr>
          <w:p w14:paraId="0A9AB9D8" w14:textId="44446602" w:rsidR="00EC7101" w:rsidRPr="004F659D" w:rsidRDefault="00EC7101" w:rsidP="00EC7101">
            <w:pPr>
              <w:pStyle w:val="Ttulo1"/>
              <w:jc w:val="center"/>
              <w:outlineLvl w:val="0"/>
              <w:rPr>
                <w:rFonts w:asciiTheme="minorHAnsi" w:hAnsiTheme="minorHAnsi" w:cstheme="minorHAnsi"/>
                <w:b/>
                <w:bCs/>
                <w:color w:val="ED7D31" w:themeColor="accent2"/>
                <w:sz w:val="56"/>
                <w:szCs w:val="56"/>
                <w:lang w:val="es-ES"/>
              </w:rPr>
            </w:pPr>
            <w:bookmarkStart w:id="0" w:name="_Toc158273580"/>
            <w:r w:rsidRPr="004F659D">
              <w:rPr>
                <w:rFonts w:asciiTheme="minorHAnsi" w:hAnsiTheme="minorHAnsi" w:cstheme="minorHAnsi"/>
                <w:b/>
                <w:bCs/>
                <w:color w:val="ED7D31" w:themeColor="accent2"/>
                <w:sz w:val="56"/>
                <w:szCs w:val="56"/>
                <w:lang w:val="es-ES"/>
              </w:rPr>
              <w:t xml:space="preserve">UNIDAD </w:t>
            </w:r>
            <w:r w:rsidR="00A237D2">
              <w:rPr>
                <w:rFonts w:asciiTheme="minorHAnsi" w:hAnsiTheme="minorHAnsi" w:cstheme="minorHAnsi"/>
                <w:b/>
                <w:bCs/>
                <w:color w:val="ED7D31" w:themeColor="accent2"/>
                <w:sz w:val="56"/>
                <w:szCs w:val="56"/>
                <w:lang w:val="es-ES"/>
              </w:rPr>
              <w:t>5</w:t>
            </w:r>
            <w:r w:rsidRPr="004F659D">
              <w:rPr>
                <w:rFonts w:asciiTheme="minorHAnsi" w:hAnsiTheme="minorHAnsi" w:cstheme="minorHAnsi"/>
                <w:b/>
                <w:bCs/>
                <w:color w:val="ED7D31" w:themeColor="accent2"/>
                <w:sz w:val="56"/>
                <w:szCs w:val="56"/>
                <w:lang w:val="es-ES"/>
              </w:rPr>
              <w:t>:</w:t>
            </w:r>
            <w:bookmarkEnd w:id="0"/>
          </w:p>
          <w:p w14:paraId="6CD84A3D" w14:textId="2B3F6B64" w:rsidR="00EC7101" w:rsidRPr="004F659D" w:rsidRDefault="00A237D2" w:rsidP="00EC7101">
            <w:pPr>
              <w:jc w:val="center"/>
              <w:rPr>
                <w:sz w:val="56"/>
                <w:szCs w:val="56"/>
                <w:lang w:val="es-ES"/>
              </w:rPr>
            </w:pPr>
            <w:r>
              <w:rPr>
                <w:sz w:val="56"/>
                <w:szCs w:val="56"/>
                <w:lang w:val="es-ES"/>
              </w:rPr>
              <w:t>Integración del contenido interactivo</w:t>
            </w:r>
          </w:p>
        </w:tc>
      </w:tr>
      <w:tr w:rsidR="00EC7101" w:rsidRPr="004F659D" w14:paraId="506D36FD" w14:textId="77777777" w:rsidTr="00EC7101">
        <w:trPr>
          <w:trHeight w:val="1374"/>
        </w:trPr>
        <w:tc>
          <w:tcPr>
            <w:tcW w:w="8577" w:type="dxa"/>
            <w:gridSpan w:val="2"/>
            <w:tcBorders>
              <w:top w:val="nil"/>
              <w:left w:val="nil"/>
              <w:bottom w:val="single" w:sz="4" w:space="0" w:color="auto"/>
              <w:right w:val="nil"/>
            </w:tcBorders>
            <w:vAlign w:val="center"/>
          </w:tcPr>
          <w:p w14:paraId="14AD1E39" w14:textId="1EE0107E" w:rsidR="00EC7101" w:rsidRPr="001B3625" w:rsidRDefault="00D51949" w:rsidP="00EC7101">
            <w:pPr>
              <w:jc w:val="center"/>
              <w:rPr>
                <w:rFonts w:cstheme="minorHAnsi"/>
                <w:b/>
                <w:bCs/>
                <w:color w:val="ED7D31" w:themeColor="accent2"/>
                <w:sz w:val="56"/>
                <w:szCs w:val="56"/>
                <w:lang w:val="es-ES"/>
              </w:rPr>
            </w:pPr>
            <w:r>
              <w:rPr>
                <w:b/>
                <w:bCs/>
                <w:sz w:val="56"/>
                <w:szCs w:val="56"/>
                <w:lang w:val="es-ES"/>
              </w:rPr>
              <w:t>Contenido Completo</w:t>
            </w:r>
          </w:p>
        </w:tc>
      </w:tr>
      <w:tr w:rsidR="00EC7101" w:rsidRPr="004F659D" w14:paraId="18577B56" w14:textId="77777777" w:rsidTr="00EC7101">
        <w:trPr>
          <w:trHeight w:val="4311"/>
        </w:trPr>
        <w:tc>
          <w:tcPr>
            <w:tcW w:w="8577" w:type="dxa"/>
            <w:gridSpan w:val="2"/>
            <w:tcBorders>
              <w:top w:val="single" w:sz="4" w:space="0" w:color="auto"/>
              <w:left w:val="nil"/>
              <w:bottom w:val="single" w:sz="4" w:space="0" w:color="auto"/>
              <w:right w:val="nil"/>
            </w:tcBorders>
            <w:vAlign w:val="center"/>
          </w:tcPr>
          <w:p w14:paraId="08E3704A" w14:textId="77777777" w:rsidR="00EC7101" w:rsidRPr="004F659D" w:rsidRDefault="00EC7101" w:rsidP="00EC7101">
            <w:pPr>
              <w:jc w:val="center"/>
              <w:rPr>
                <w:lang w:val="es-ES"/>
              </w:rPr>
            </w:pPr>
            <w:r>
              <w:rPr>
                <w:noProof/>
              </w:rPr>
              <w:drawing>
                <wp:inline distT="0" distB="0" distL="0" distR="0" wp14:anchorId="0BCC70A7" wp14:editId="3D0A7F6D">
                  <wp:extent cx="3757798" cy="832513"/>
                  <wp:effectExtent l="0" t="0" r="0" b="5715"/>
                  <wp:docPr id="39826797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84575" cy="838445"/>
                          </a:xfrm>
                          <a:prstGeom prst="rect">
                            <a:avLst/>
                          </a:prstGeom>
                          <a:noFill/>
                          <a:ln>
                            <a:noFill/>
                          </a:ln>
                        </pic:spPr>
                      </pic:pic>
                    </a:graphicData>
                  </a:graphic>
                </wp:inline>
              </w:drawing>
            </w:r>
          </w:p>
        </w:tc>
      </w:tr>
      <w:tr w:rsidR="00EC7101" w:rsidRPr="00BD0092" w14:paraId="347A05E4" w14:textId="77777777" w:rsidTr="00EC7101">
        <w:trPr>
          <w:trHeight w:val="3952"/>
        </w:trPr>
        <w:tc>
          <w:tcPr>
            <w:tcW w:w="8577" w:type="dxa"/>
            <w:gridSpan w:val="2"/>
            <w:tcBorders>
              <w:left w:val="nil"/>
              <w:right w:val="nil"/>
            </w:tcBorders>
            <w:vAlign w:val="center"/>
          </w:tcPr>
          <w:p w14:paraId="6F234B69" w14:textId="77777777" w:rsidR="00EC7101" w:rsidRPr="00F866F5" w:rsidRDefault="00EC7101" w:rsidP="00EC7101">
            <w:pPr>
              <w:rPr>
                <w:sz w:val="24"/>
                <w:szCs w:val="24"/>
                <w:lang w:val="es-ES"/>
              </w:rPr>
            </w:pPr>
            <w:r w:rsidRPr="00F866F5">
              <w:rPr>
                <w:sz w:val="24"/>
                <w:szCs w:val="24"/>
                <w:lang w:val="es-ES"/>
              </w:rPr>
              <w:t xml:space="preserve">Autor: </w:t>
            </w:r>
            <w:r>
              <w:rPr>
                <w:sz w:val="24"/>
                <w:szCs w:val="24"/>
                <w:lang w:val="es-ES"/>
              </w:rPr>
              <w:t>Nacho</w:t>
            </w:r>
            <w:r w:rsidRPr="00F866F5">
              <w:rPr>
                <w:sz w:val="24"/>
                <w:szCs w:val="24"/>
                <w:lang w:val="es-ES"/>
              </w:rPr>
              <w:t xml:space="preserve"> </w:t>
            </w:r>
            <w:r>
              <w:rPr>
                <w:sz w:val="24"/>
                <w:szCs w:val="24"/>
                <w:lang w:val="es-ES"/>
              </w:rPr>
              <w:t>Villa Pinos</w:t>
            </w:r>
          </w:p>
          <w:p w14:paraId="3810EBB0" w14:textId="77777777" w:rsidR="00EC7101" w:rsidRPr="00F866F5" w:rsidRDefault="00EC7101" w:rsidP="00EC7101">
            <w:pPr>
              <w:rPr>
                <w:sz w:val="24"/>
                <w:szCs w:val="24"/>
                <w:lang w:val="es-ES"/>
              </w:rPr>
            </w:pPr>
          </w:p>
          <w:p w14:paraId="7C2E922E" w14:textId="77777777" w:rsidR="00EC7101" w:rsidRPr="004F659D" w:rsidRDefault="00EC7101" w:rsidP="00EC7101">
            <w:pPr>
              <w:rPr>
                <w:sz w:val="24"/>
                <w:szCs w:val="24"/>
                <w:lang w:val="es-ES"/>
              </w:rPr>
            </w:pPr>
            <w:r w:rsidRPr="004F659D">
              <w:rPr>
                <w:sz w:val="24"/>
                <w:szCs w:val="24"/>
                <w:lang w:val="es-ES"/>
              </w:rPr>
              <w:t xml:space="preserve">Titulación: Técnico Superior en </w:t>
            </w:r>
            <w:r w:rsidR="00D314FA">
              <w:rPr>
                <w:sz w:val="24"/>
                <w:szCs w:val="24"/>
                <w:lang w:val="es-ES"/>
              </w:rPr>
              <w:t>Desarrollo de Aplicaciones Web</w:t>
            </w:r>
          </w:p>
          <w:p w14:paraId="21AAE759" w14:textId="304CA4EA" w:rsidR="00EC7101" w:rsidRPr="004F659D" w:rsidRDefault="00EC7101" w:rsidP="00EC7101">
            <w:pPr>
              <w:rPr>
                <w:lang w:val="es-ES"/>
              </w:rPr>
            </w:pPr>
            <w:r w:rsidRPr="004F659D">
              <w:rPr>
                <w:sz w:val="24"/>
                <w:szCs w:val="24"/>
                <w:lang w:val="es-ES"/>
              </w:rPr>
              <w:t>Módulo</w:t>
            </w:r>
            <w:r>
              <w:rPr>
                <w:sz w:val="24"/>
                <w:szCs w:val="24"/>
                <w:lang w:val="es-ES"/>
              </w:rPr>
              <w:t xml:space="preserve"> profesional</w:t>
            </w:r>
            <w:r w:rsidRPr="004F659D">
              <w:rPr>
                <w:sz w:val="24"/>
                <w:szCs w:val="24"/>
                <w:lang w:val="es-ES"/>
              </w:rPr>
              <w:t xml:space="preserve">: </w:t>
            </w:r>
            <w:r w:rsidR="00D314FA">
              <w:rPr>
                <w:sz w:val="24"/>
                <w:szCs w:val="24"/>
                <w:lang w:val="es-ES"/>
              </w:rPr>
              <w:t>Diseño de Interfaces Web</w:t>
            </w:r>
            <w:r>
              <w:rPr>
                <w:sz w:val="24"/>
                <w:szCs w:val="24"/>
                <w:lang w:val="es-ES"/>
              </w:rPr>
              <w:t xml:space="preserve"> (Trimestre </w:t>
            </w:r>
            <w:r w:rsidR="00A237D2">
              <w:rPr>
                <w:sz w:val="24"/>
                <w:szCs w:val="24"/>
                <w:lang w:val="es-ES"/>
              </w:rPr>
              <w:t>2</w:t>
            </w:r>
            <w:r>
              <w:rPr>
                <w:sz w:val="24"/>
                <w:szCs w:val="24"/>
                <w:lang w:val="es-ES"/>
              </w:rPr>
              <w:t>)</w:t>
            </w:r>
          </w:p>
        </w:tc>
      </w:tr>
      <w:tr w:rsidR="00EC7101" w:rsidRPr="004F659D" w14:paraId="0E6529E1" w14:textId="77777777" w:rsidTr="00EC7101">
        <w:trPr>
          <w:trHeight w:val="912"/>
        </w:trPr>
        <w:tc>
          <w:tcPr>
            <w:tcW w:w="4288" w:type="dxa"/>
            <w:vAlign w:val="center"/>
          </w:tcPr>
          <w:p w14:paraId="4840DD62" w14:textId="15BCFEE2" w:rsidR="00EC7101" w:rsidRPr="00932842" w:rsidRDefault="00EC7101" w:rsidP="00EC7101">
            <w:pPr>
              <w:rPr>
                <w:u w:val="single"/>
                <w:lang w:val="es-ES"/>
              </w:rPr>
            </w:pPr>
            <w:r>
              <w:rPr>
                <w:lang w:val="es-ES"/>
              </w:rPr>
              <w:t xml:space="preserve">Fecha: </w:t>
            </w:r>
            <w:r w:rsidR="00932842">
              <w:rPr>
                <w:lang w:val="es-ES"/>
              </w:rPr>
              <w:t>8</w:t>
            </w:r>
            <w:r>
              <w:rPr>
                <w:lang w:val="es-ES"/>
              </w:rPr>
              <w:t>/</w:t>
            </w:r>
            <w:r w:rsidR="00932842">
              <w:rPr>
                <w:lang w:val="es-ES"/>
              </w:rPr>
              <w:t>02</w:t>
            </w:r>
            <w:r>
              <w:rPr>
                <w:lang w:val="es-ES"/>
              </w:rPr>
              <w:t>/202</w:t>
            </w:r>
            <w:r w:rsidR="00932842">
              <w:rPr>
                <w:lang w:val="es-ES"/>
              </w:rPr>
              <w:t>4</w:t>
            </w:r>
          </w:p>
        </w:tc>
        <w:tc>
          <w:tcPr>
            <w:tcW w:w="4289" w:type="dxa"/>
            <w:vAlign w:val="center"/>
          </w:tcPr>
          <w:p w14:paraId="7B79E578" w14:textId="77777777" w:rsidR="00EC7101" w:rsidRPr="004F659D" w:rsidRDefault="00EC7101" w:rsidP="00EC7101">
            <w:pPr>
              <w:rPr>
                <w:lang w:val="es-ES"/>
              </w:rPr>
            </w:pPr>
            <w:r>
              <w:rPr>
                <w:lang w:val="es-ES"/>
              </w:rPr>
              <w:t xml:space="preserve">Versión: </w:t>
            </w:r>
            <w:r w:rsidR="00435400">
              <w:rPr>
                <w:lang w:val="es-ES"/>
              </w:rPr>
              <w:t>1</w:t>
            </w:r>
            <w:r>
              <w:rPr>
                <w:lang w:val="es-ES"/>
              </w:rPr>
              <w:t>_</w:t>
            </w:r>
            <w:r w:rsidR="006A657C">
              <w:rPr>
                <w:lang w:val="es-ES"/>
              </w:rPr>
              <w:t>6</w:t>
            </w:r>
          </w:p>
        </w:tc>
      </w:tr>
    </w:tbl>
    <w:p w14:paraId="5A0444D3" w14:textId="77777777" w:rsidR="00972EF9" w:rsidRDefault="00972EF9" w:rsidP="00D1616C">
      <w:pPr>
        <w:ind w:left="2124" w:hanging="2124"/>
        <w:jc w:val="right"/>
      </w:pPr>
    </w:p>
    <w:p w14:paraId="70D1334F" w14:textId="77777777" w:rsidR="00972EF9" w:rsidRDefault="00972EF9"/>
    <w:p w14:paraId="24AA43AE" w14:textId="30075936" w:rsidR="00932842" w:rsidRDefault="003E260C" w:rsidP="003E260C">
      <w:pPr>
        <w:pStyle w:val="Estilo2"/>
        <w:spacing w:after="240"/>
      </w:pPr>
      <w:bookmarkStart w:id="1" w:name="_Toc158273581"/>
      <w:r>
        <w:lastRenderedPageBreak/>
        <w:t>Resumen del documento</w:t>
      </w:r>
      <w:bookmarkEnd w:id="1"/>
    </w:p>
    <w:p w14:paraId="24F62CD5" w14:textId="6653D0C3" w:rsidR="00932842" w:rsidRDefault="00932842" w:rsidP="00932842">
      <w:pPr>
        <w:pStyle w:val="tNormal"/>
        <w:spacing w:after="240"/>
        <w:rPr>
          <w:rFonts w:cstheme="minorHAnsi"/>
          <w:color w:val="C45911" w:themeColor="accent2" w:themeShade="BF"/>
          <w:sz w:val="48"/>
          <w:szCs w:val="48"/>
        </w:rPr>
      </w:pPr>
      <w:r>
        <w:t xml:space="preserve">En este documento aparece todo el texto usado en </w:t>
      </w:r>
      <w:r w:rsidR="009825E2">
        <w:t>el sitio</w:t>
      </w:r>
      <w:r>
        <w:t xml:space="preserve"> web realizada para el proyecto </w:t>
      </w:r>
      <w:proofErr w:type="spellStart"/>
      <w:r>
        <w:rPr>
          <w:i/>
          <w:iCs/>
        </w:rPr>
        <w:t>last</w:t>
      </w:r>
      <w:proofErr w:type="spellEnd"/>
      <w:r>
        <w:rPr>
          <w:i/>
          <w:iCs/>
        </w:rPr>
        <w:t xml:space="preserve"> </w:t>
      </w:r>
      <w:proofErr w:type="spellStart"/>
      <w:r>
        <w:rPr>
          <w:i/>
          <w:iCs/>
        </w:rPr>
        <w:t>challenge</w:t>
      </w:r>
      <w:proofErr w:type="spellEnd"/>
      <w:r>
        <w:t>.</w:t>
      </w:r>
      <w:r>
        <w:br w:type="page"/>
      </w:r>
    </w:p>
    <w:p w14:paraId="12039F6A" w14:textId="77777777" w:rsidR="00972EF9" w:rsidRDefault="00972EF9" w:rsidP="003E260C">
      <w:pPr>
        <w:pStyle w:val="Estilo2"/>
        <w:spacing w:after="240"/>
      </w:pPr>
    </w:p>
    <w:sdt>
      <w:sdtPr>
        <w:rPr>
          <w:rFonts w:asciiTheme="minorHAnsi" w:eastAsiaTheme="minorHAnsi" w:hAnsiTheme="minorHAnsi" w:cstheme="minorBidi"/>
          <w:color w:val="auto"/>
          <w:sz w:val="22"/>
          <w:szCs w:val="22"/>
          <w:lang w:eastAsia="en-US"/>
        </w:rPr>
        <w:id w:val="2106075005"/>
        <w:docPartObj>
          <w:docPartGallery w:val="Table of Contents"/>
          <w:docPartUnique/>
        </w:docPartObj>
      </w:sdtPr>
      <w:sdtEndPr>
        <w:rPr>
          <w:b/>
          <w:bCs/>
        </w:rPr>
      </w:sdtEndPr>
      <w:sdtContent>
        <w:p w14:paraId="32F325EE" w14:textId="77777777" w:rsidR="003C33E8" w:rsidRPr="00646AD9" w:rsidRDefault="003C33E8">
          <w:pPr>
            <w:pStyle w:val="TtuloTDC"/>
            <w:rPr>
              <w:color w:val="C45911" w:themeColor="accent2" w:themeShade="BF"/>
            </w:rPr>
          </w:pPr>
          <w:r w:rsidRPr="00646AD9">
            <w:rPr>
              <w:color w:val="C45911" w:themeColor="accent2" w:themeShade="BF"/>
            </w:rPr>
            <w:t>Contenido</w:t>
          </w:r>
        </w:p>
        <w:p w14:paraId="38D61D58" w14:textId="25428CA2" w:rsidR="00B960DE" w:rsidRDefault="003C33E8">
          <w:pPr>
            <w:pStyle w:val="TDC1"/>
            <w:rPr>
              <w:rFonts w:eastAsiaTheme="minorEastAsia"/>
              <w:b w:val="0"/>
              <w:bCs w:val="0"/>
              <w:lang w:eastAsia="es-ES"/>
            </w:rPr>
          </w:pPr>
          <w:r>
            <w:fldChar w:fldCharType="begin"/>
          </w:r>
          <w:r>
            <w:instrText xml:space="preserve"> TOC \o "1-3" \h \z \u </w:instrText>
          </w:r>
          <w:r>
            <w:fldChar w:fldCharType="separate"/>
          </w:r>
          <w:hyperlink w:anchor="_Toc158273580" w:history="1">
            <w:r w:rsidR="00B960DE" w:rsidRPr="00460514">
              <w:rPr>
                <w:rStyle w:val="Hipervnculo"/>
                <w:rFonts w:cstheme="minorHAnsi"/>
              </w:rPr>
              <w:t>UNIDAD 5:</w:t>
            </w:r>
            <w:r w:rsidR="00B960DE">
              <w:rPr>
                <w:webHidden/>
              </w:rPr>
              <w:tab/>
            </w:r>
            <w:r w:rsidR="00B960DE">
              <w:rPr>
                <w:webHidden/>
              </w:rPr>
              <w:fldChar w:fldCharType="begin"/>
            </w:r>
            <w:r w:rsidR="00B960DE">
              <w:rPr>
                <w:webHidden/>
              </w:rPr>
              <w:instrText xml:space="preserve"> PAGEREF _Toc158273580 \h </w:instrText>
            </w:r>
            <w:r w:rsidR="00B960DE">
              <w:rPr>
                <w:webHidden/>
              </w:rPr>
            </w:r>
            <w:r w:rsidR="00B960DE">
              <w:rPr>
                <w:webHidden/>
              </w:rPr>
              <w:fldChar w:fldCharType="separate"/>
            </w:r>
            <w:r w:rsidR="0011154E">
              <w:rPr>
                <w:webHidden/>
              </w:rPr>
              <w:t>1</w:t>
            </w:r>
            <w:r w:rsidR="00B960DE">
              <w:rPr>
                <w:webHidden/>
              </w:rPr>
              <w:fldChar w:fldCharType="end"/>
            </w:r>
          </w:hyperlink>
        </w:p>
        <w:p w14:paraId="093084BA" w14:textId="62374A33" w:rsidR="00B960DE" w:rsidRDefault="00380144">
          <w:pPr>
            <w:pStyle w:val="TDC2"/>
            <w:rPr>
              <w:rFonts w:eastAsiaTheme="minorEastAsia"/>
              <w:b w:val="0"/>
              <w:bCs w:val="0"/>
              <w:lang w:eastAsia="es-ES"/>
            </w:rPr>
          </w:pPr>
          <w:hyperlink w:anchor="_Toc158273581" w:history="1">
            <w:r w:rsidR="00B960DE" w:rsidRPr="00460514">
              <w:rPr>
                <w:rStyle w:val="Hipervnculo"/>
              </w:rPr>
              <w:t>Resumen del documento</w:t>
            </w:r>
            <w:r w:rsidR="00B960DE">
              <w:rPr>
                <w:webHidden/>
              </w:rPr>
              <w:tab/>
            </w:r>
            <w:r w:rsidR="00B960DE">
              <w:rPr>
                <w:webHidden/>
              </w:rPr>
              <w:fldChar w:fldCharType="begin"/>
            </w:r>
            <w:r w:rsidR="00B960DE">
              <w:rPr>
                <w:webHidden/>
              </w:rPr>
              <w:instrText xml:space="preserve"> PAGEREF _Toc158273581 \h </w:instrText>
            </w:r>
            <w:r w:rsidR="00B960DE">
              <w:rPr>
                <w:webHidden/>
              </w:rPr>
            </w:r>
            <w:r w:rsidR="00B960DE">
              <w:rPr>
                <w:webHidden/>
              </w:rPr>
              <w:fldChar w:fldCharType="separate"/>
            </w:r>
            <w:r w:rsidR="0011154E">
              <w:rPr>
                <w:webHidden/>
              </w:rPr>
              <w:t>2</w:t>
            </w:r>
            <w:r w:rsidR="00B960DE">
              <w:rPr>
                <w:webHidden/>
              </w:rPr>
              <w:fldChar w:fldCharType="end"/>
            </w:r>
          </w:hyperlink>
        </w:p>
        <w:p w14:paraId="25607930" w14:textId="21968476" w:rsidR="00B960DE" w:rsidRDefault="00380144">
          <w:pPr>
            <w:pStyle w:val="TDC2"/>
            <w:rPr>
              <w:rFonts w:eastAsiaTheme="minorEastAsia"/>
              <w:b w:val="0"/>
              <w:bCs w:val="0"/>
              <w:lang w:eastAsia="es-ES"/>
            </w:rPr>
          </w:pPr>
          <w:hyperlink w:anchor="_Toc158273582" w:history="1">
            <w:r w:rsidR="00B960DE" w:rsidRPr="00460514">
              <w:rPr>
                <w:rStyle w:val="Hipervnculo"/>
              </w:rPr>
              <w:t>Contenido</w:t>
            </w:r>
            <w:r w:rsidR="00B960DE">
              <w:rPr>
                <w:webHidden/>
              </w:rPr>
              <w:tab/>
            </w:r>
            <w:r w:rsidR="00B960DE">
              <w:rPr>
                <w:webHidden/>
              </w:rPr>
              <w:fldChar w:fldCharType="begin"/>
            </w:r>
            <w:r w:rsidR="00B960DE">
              <w:rPr>
                <w:webHidden/>
              </w:rPr>
              <w:instrText xml:space="preserve"> PAGEREF _Toc158273582 \h </w:instrText>
            </w:r>
            <w:r w:rsidR="00B960DE">
              <w:rPr>
                <w:webHidden/>
              </w:rPr>
            </w:r>
            <w:r w:rsidR="00B960DE">
              <w:rPr>
                <w:webHidden/>
              </w:rPr>
              <w:fldChar w:fldCharType="separate"/>
            </w:r>
            <w:r w:rsidR="0011154E">
              <w:rPr>
                <w:webHidden/>
              </w:rPr>
              <w:t>4</w:t>
            </w:r>
            <w:r w:rsidR="00B960DE">
              <w:rPr>
                <w:webHidden/>
              </w:rPr>
              <w:fldChar w:fldCharType="end"/>
            </w:r>
          </w:hyperlink>
        </w:p>
        <w:p w14:paraId="0115E0F6" w14:textId="7370B2B5" w:rsidR="00B960DE" w:rsidRDefault="00380144">
          <w:pPr>
            <w:pStyle w:val="TDC3"/>
            <w:tabs>
              <w:tab w:val="right" w:leader="dot" w:pos="9016"/>
            </w:tabs>
            <w:rPr>
              <w:rFonts w:eastAsiaTheme="minorEastAsia"/>
              <w:noProof/>
              <w:lang w:eastAsia="es-ES"/>
            </w:rPr>
          </w:pPr>
          <w:hyperlink w:anchor="_Toc158273583" w:history="1">
            <w:r w:rsidR="00B960DE" w:rsidRPr="00460514">
              <w:rPr>
                <w:rStyle w:val="Hipervnculo"/>
                <w:noProof/>
              </w:rPr>
              <w:t>Index</w:t>
            </w:r>
            <w:r w:rsidR="00B960DE">
              <w:rPr>
                <w:noProof/>
                <w:webHidden/>
              </w:rPr>
              <w:tab/>
            </w:r>
            <w:r w:rsidR="00B960DE">
              <w:rPr>
                <w:noProof/>
                <w:webHidden/>
              </w:rPr>
              <w:fldChar w:fldCharType="begin"/>
            </w:r>
            <w:r w:rsidR="00B960DE">
              <w:rPr>
                <w:noProof/>
                <w:webHidden/>
              </w:rPr>
              <w:instrText xml:space="preserve"> PAGEREF _Toc158273583 \h </w:instrText>
            </w:r>
            <w:r w:rsidR="00B960DE">
              <w:rPr>
                <w:noProof/>
                <w:webHidden/>
              </w:rPr>
            </w:r>
            <w:r w:rsidR="00B960DE">
              <w:rPr>
                <w:noProof/>
                <w:webHidden/>
              </w:rPr>
              <w:fldChar w:fldCharType="separate"/>
            </w:r>
            <w:r w:rsidR="0011154E">
              <w:rPr>
                <w:noProof/>
                <w:webHidden/>
              </w:rPr>
              <w:t>4</w:t>
            </w:r>
            <w:r w:rsidR="00B960DE">
              <w:rPr>
                <w:noProof/>
                <w:webHidden/>
              </w:rPr>
              <w:fldChar w:fldCharType="end"/>
            </w:r>
          </w:hyperlink>
        </w:p>
        <w:p w14:paraId="3F63EB86" w14:textId="0DEEFFAD" w:rsidR="00B960DE" w:rsidRDefault="00380144">
          <w:pPr>
            <w:pStyle w:val="TDC3"/>
            <w:tabs>
              <w:tab w:val="right" w:leader="dot" w:pos="9016"/>
            </w:tabs>
            <w:rPr>
              <w:rFonts w:eastAsiaTheme="minorEastAsia"/>
              <w:noProof/>
              <w:lang w:eastAsia="es-ES"/>
            </w:rPr>
          </w:pPr>
          <w:hyperlink w:anchor="_Toc158273584" w:history="1">
            <w:r w:rsidR="00B960DE" w:rsidRPr="00460514">
              <w:rPr>
                <w:rStyle w:val="Hipervnculo"/>
                <w:noProof/>
              </w:rPr>
              <w:t>Circuitos</w:t>
            </w:r>
            <w:r w:rsidR="00B960DE">
              <w:rPr>
                <w:noProof/>
                <w:webHidden/>
              </w:rPr>
              <w:tab/>
            </w:r>
            <w:r w:rsidR="00B960DE">
              <w:rPr>
                <w:noProof/>
                <w:webHidden/>
              </w:rPr>
              <w:fldChar w:fldCharType="begin"/>
            </w:r>
            <w:r w:rsidR="00B960DE">
              <w:rPr>
                <w:noProof/>
                <w:webHidden/>
              </w:rPr>
              <w:instrText xml:space="preserve"> PAGEREF _Toc158273584 \h </w:instrText>
            </w:r>
            <w:r w:rsidR="00B960DE">
              <w:rPr>
                <w:noProof/>
                <w:webHidden/>
              </w:rPr>
            </w:r>
            <w:r w:rsidR="00B960DE">
              <w:rPr>
                <w:noProof/>
                <w:webHidden/>
              </w:rPr>
              <w:fldChar w:fldCharType="separate"/>
            </w:r>
            <w:r w:rsidR="0011154E">
              <w:rPr>
                <w:noProof/>
                <w:webHidden/>
              </w:rPr>
              <w:t>6</w:t>
            </w:r>
            <w:r w:rsidR="00B960DE">
              <w:rPr>
                <w:noProof/>
                <w:webHidden/>
              </w:rPr>
              <w:fldChar w:fldCharType="end"/>
            </w:r>
          </w:hyperlink>
        </w:p>
        <w:p w14:paraId="774F4952" w14:textId="55B11102" w:rsidR="00B960DE" w:rsidRDefault="00380144">
          <w:pPr>
            <w:pStyle w:val="TDC3"/>
            <w:tabs>
              <w:tab w:val="right" w:leader="dot" w:pos="9016"/>
            </w:tabs>
            <w:rPr>
              <w:rFonts w:eastAsiaTheme="minorEastAsia"/>
              <w:noProof/>
              <w:lang w:eastAsia="es-ES"/>
            </w:rPr>
          </w:pPr>
          <w:hyperlink w:anchor="_Toc158273585" w:history="1">
            <w:r w:rsidR="00B960DE" w:rsidRPr="00460514">
              <w:rPr>
                <w:rStyle w:val="Hipervnculo"/>
                <w:noProof/>
                <w:lang w:val="en-US"/>
              </w:rPr>
              <w:t>Pilotos</w:t>
            </w:r>
            <w:r w:rsidR="00B960DE">
              <w:rPr>
                <w:noProof/>
                <w:webHidden/>
              </w:rPr>
              <w:tab/>
            </w:r>
            <w:r w:rsidR="00B960DE">
              <w:rPr>
                <w:noProof/>
                <w:webHidden/>
              </w:rPr>
              <w:fldChar w:fldCharType="begin"/>
            </w:r>
            <w:r w:rsidR="00B960DE">
              <w:rPr>
                <w:noProof/>
                <w:webHidden/>
              </w:rPr>
              <w:instrText xml:space="preserve"> PAGEREF _Toc158273585 \h </w:instrText>
            </w:r>
            <w:r w:rsidR="00B960DE">
              <w:rPr>
                <w:noProof/>
                <w:webHidden/>
              </w:rPr>
            </w:r>
            <w:r w:rsidR="00B960DE">
              <w:rPr>
                <w:noProof/>
                <w:webHidden/>
              </w:rPr>
              <w:fldChar w:fldCharType="separate"/>
            </w:r>
            <w:r w:rsidR="0011154E">
              <w:rPr>
                <w:noProof/>
                <w:webHidden/>
              </w:rPr>
              <w:t>18</w:t>
            </w:r>
            <w:r w:rsidR="00B960DE">
              <w:rPr>
                <w:noProof/>
                <w:webHidden/>
              </w:rPr>
              <w:fldChar w:fldCharType="end"/>
            </w:r>
          </w:hyperlink>
        </w:p>
        <w:p w14:paraId="37BCCBB2" w14:textId="1390CE4F" w:rsidR="00B960DE" w:rsidRDefault="00380144">
          <w:pPr>
            <w:pStyle w:val="TDC3"/>
            <w:tabs>
              <w:tab w:val="right" w:leader="dot" w:pos="9016"/>
            </w:tabs>
            <w:rPr>
              <w:rFonts w:eastAsiaTheme="minorEastAsia"/>
              <w:noProof/>
              <w:lang w:eastAsia="es-ES"/>
            </w:rPr>
          </w:pPr>
          <w:hyperlink w:anchor="_Toc158273586" w:history="1">
            <w:r w:rsidR="00B960DE" w:rsidRPr="00460514">
              <w:rPr>
                <w:rStyle w:val="Hipervnculo"/>
                <w:noProof/>
              </w:rPr>
              <w:t>Escuderias</w:t>
            </w:r>
            <w:r w:rsidR="00B960DE">
              <w:rPr>
                <w:noProof/>
                <w:webHidden/>
              </w:rPr>
              <w:tab/>
            </w:r>
            <w:r w:rsidR="00B960DE">
              <w:rPr>
                <w:noProof/>
                <w:webHidden/>
              </w:rPr>
              <w:fldChar w:fldCharType="begin"/>
            </w:r>
            <w:r w:rsidR="00B960DE">
              <w:rPr>
                <w:noProof/>
                <w:webHidden/>
              </w:rPr>
              <w:instrText xml:space="preserve"> PAGEREF _Toc158273586 \h </w:instrText>
            </w:r>
            <w:r w:rsidR="00B960DE">
              <w:rPr>
                <w:noProof/>
                <w:webHidden/>
              </w:rPr>
            </w:r>
            <w:r w:rsidR="00B960DE">
              <w:rPr>
                <w:noProof/>
                <w:webHidden/>
              </w:rPr>
              <w:fldChar w:fldCharType="separate"/>
            </w:r>
            <w:r w:rsidR="0011154E">
              <w:rPr>
                <w:noProof/>
                <w:webHidden/>
              </w:rPr>
              <w:t>20</w:t>
            </w:r>
            <w:r w:rsidR="00B960DE">
              <w:rPr>
                <w:noProof/>
                <w:webHidden/>
              </w:rPr>
              <w:fldChar w:fldCharType="end"/>
            </w:r>
          </w:hyperlink>
        </w:p>
        <w:p w14:paraId="60DF3DB5" w14:textId="0D195D58" w:rsidR="00B960DE" w:rsidRDefault="00380144">
          <w:pPr>
            <w:pStyle w:val="TDC3"/>
            <w:tabs>
              <w:tab w:val="right" w:leader="dot" w:pos="9016"/>
            </w:tabs>
            <w:rPr>
              <w:rFonts w:eastAsiaTheme="minorEastAsia"/>
              <w:noProof/>
              <w:lang w:eastAsia="es-ES"/>
            </w:rPr>
          </w:pPr>
          <w:hyperlink w:anchor="_Toc158273587" w:history="1">
            <w:r w:rsidR="00B960DE" w:rsidRPr="00460514">
              <w:rPr>
                <w:rStyle w:val="Hipervnculo"/>
                <w:noProof/>
              </w:rPr>
              <w:t>Blog</w:t>
            </w:r>
            <w:r w:rsidR="00B960DE">
              <w:rPr>
                <w:noProof/>
                <w:webHidden/>
              </w:rPr>
              <w:tab/>
            </w:r>
            <w:r w:rsidR="00B960DE">
              <w:rPr>
                <w:noProof/>
                <w:webHidden/>
              </w:rPr>
              <w:fldChar w:fldCharType="begin"/>
            </w:r>
            <w:r w:rsidR="00B960DE">
              <w:rPr>
                <w:noProof/>
                <w:webHidden/>
              </w:rPr>
              <w:instrText xml:space="preserve"> PAGEREF _Toc158273587 \h </w:instrText>
            </w:r>
            <w:r w:rsidR="00B960DE">
              <w:rPr>
                <w:noProof/>
                <w:webHidden/>
              </w:rPr>
            </w:r>
            <w:r w:rsidR="00B960DE">
              <w:rPr>
                <w:noProof/>
                <w:webHidden/>
              </w:rPr>
              <w:fldChar w:fldCharType="separate"/>
            </w:r>
            <w:r w:rsidR="0011154E">
              <w:rPr>
                <w:noProof/>
                <w:webHidden/>
              </w:rPr>
              <w:t>22</w:t>
            </w:r>
            <w:r w:rsidR="00B960DE">
              <w:rPr>
                <w:noProof/>
                <w:webHidden/>
              </w:rPr>
              <w:fldChar w:fldCharType="end"/>
            </w:r>
          </w:hyperlink>
        </w:p>
        <w:p w14:paraId="6F4F44FC" w14:textId="3117FF98" w:rsidR="00B960DE" w:rsidRDefault="00380144">
          <w:pPr>
            <w:pStyle w:val="TDC3"/>
            <w:tabs>
              <w:tab w:val="right" w:leader="dot" w:pos="9016"/>
            </w:tabs>
            <w:rPr>
              <w:rFonts w:eastAsiaTheme="minorEastAsia"/>
              <w:noProof/>
              <w:lang w:eastAsia="es-ES"/>
            </w:rPr>
          </w:pPr>
          <w:hyperlink w:anchor="_Toc158273588" w:history="1">
            <w:r w:rsidR="00B960DE" w:rsidRPr="00460514">
              <w:rPr>
                <w:rStyle w:val="Hipervnculo"/>
                <w:noProof/>
              </w:rPr>
              <w:t>Quienes Somos</w:t>
            </w:r>
            <w:r w:rsidR="00B960DE">
              <w:rPr>
                <w:noProof/>
                <w:webHidden/>
              </w:rPr>
              <w:tab/>
            </w:r>
            <w:r w:rsidR="00B960DE">
              <w:rPr>
                <w:noProof/>
                <w:webHidden/>
              </w:rPr>
              <w:fldChar w:fldCharType="begin"/>
            </w:r>
            <w:r w:rsidR="00B960DE">
              <w:rPr>
                <w:noProof/>
                <w:webHidden/>
              </w:rPr>
              <w:instrText xml:space="preserve"> PAGEREF _Toc158273588 \h </w:instrText>
            </w:r>
            <w:r w:rsidR="00B960DE">
              <w:rPr>
                <w:noProof/>
                <w:webHidden/>
              </w:rPr>
            </w:r>
            <w:r w:rsidR="00B960DE">
              <w:rPr>
                <w:noProof/>
                <w:webHidden/>
              </w:rPr>
              <w:fldChar w:fldCharType="separate"/>
            </w:r>
            <w:r w:rsidR="0011154E">
              <w:rPr>
                <w:noProof/>
                <w:webHidden/>
              </w:rPr>
              <w:t>23</w:t>
            </w:r>
            <w:r w:rsidR="00B960DE">
              <w:rPr>
                <w:noProof/>
                <w:webHidden/>
              </w:rPr>
              <w:fldChar w:fldCharType="end"/>
            </w:r>
          </w:hyperlink>
        </w:p>
        <w:p w14:paraId="66F8C657" w14:textId="4F165788" w:rsidR="003C33E8" w:rsidRDefault="003C33E8">
          <w:r>
            <w:rPr>
              <w:b/>
              <w:bCs/>
            </w:rPr>
            <w:fldChar w:fldCharType="end"/>
          </w:r>
        </w:p>
      </w:sdtContent>
    </w:sdt>
    <w:p w14:paraId="70DDE5F9" w14:textId="0E8AD6C2" w:rsidR="00932842" w:rsidRDefault="00932842">
      <w:r>
        <w:br w:type="page"/>
      </w:r>
    </w:p>
    <w:p w14:paraId="7F5D7BDB" w14:textId="3211A0F1" w:rsidR="00B204BF" w:rsidRPr="00497680" w:rsidRDefault="00794EBF" w:rsidP="00794EBF">
      <w:pPr>
        <w:pStyle w:val="Estilo2"/>
        <w:spacing w:after="240"/>
      </w:pPr>
      <w:bookmarkStart w:id="2" w:name="_Toc158273582"/>
      <w:r w:rsidRPr="00497680">
        <w:lastRenderedPageBreak/>
        <w:t>Contenido</w:t>
      </w:r>
      <w:bookmarkEnd w:id="2"/>
    </w:p>
    <w:p w14:paraId="6958063B" w14:textId="2688C551" w:rsidR="00794EBF" w:rsidRPr="00497680" w:rsidRDefault="00794EBF" w:rsidP="00794EBF">
      <w:pPr>
        <w:pStyle w:val="Estilo3"/>
        <w:spacing w:after="240"/>
      </w:pPr>
      <w:bookmarkStart w:id="3" w:name="_Toc158273583"/>
      <w:r w:rsidRPr="00497680">
        <w:t>Index</w:t>
      </w:r>
      <w:bookmarkEnd w:id="3"/>
    </w:p>
    <w:p w14:paraId="68067CE1" w14:textId="7A78DD40" w:rsidR="00BF16F3" w:rsidRDefault="0025174D" w:rsidP="00BF16F3">
      <w:pPr>
        <w:pStyle w:val="tNormal"/>
        <w:spacing w:after="240"/>
      </w:pPr>
      <w:r w:rsidRPr="0025174D">
        <w:t>FECHA, HORA Y TODOS LOS DETALLES DE LA PRESENTACIÓN DEL ASTON MARTIN AMR24</w:t>
      </w:r>
    </w:p>
    <w:p w14:paraId="09CCE1A8" w14:textId="23EB4B23" w:rsidR="0025174D" w:rsidRDefault="0025174D" w:rsidP="0025174D">
      <w:pPr>
        <w:pStyle w:val="tNormal"/>
        <w:spacing w:after="240"/>
      </w:pPr>
      <w:r w:rsidRPr="0025174D">
        <w:t xml:space="preserve">El AMR24 está a la vuelta de la esquina. Este lunes, 12 de febrero, se producirá por fin la presentación del nuevo coche de Fernando Alonso y Lance </w:t>
      </w:r>
      <w:proofErr w:type="spellStart"/>
      <w:r w:rsidRPr="0025174D">
        <w:t>Stroll</w:t>
      </w:r>
      <w:proofErr w:type="spellEnd"/>
      <w:r w:rsidRPr="0025174D">
        <w:t xml:space="preserve">. Así arrancará el nuevo proyecto de la escudería de </w:t>
      </w:r>
      <w:proofErr w:type="spellStart"/>
      <w:r w:rsidRPr="0025174D">
        <w:t>Silverstone</w:t>
      </w:r>
      <w:proofErr w:type="spellEnd"/>
      <w:r w:rsidRPr="0025174D">
        <w:t>, que quiere seguir peleando por los primeros puestos, igual que ocurrió en los inicios de 2023.</w:t>
      </w:r>
    </w:p>
    <w:p w14:paraId="14AE311E" w14:textId="799F1699" w:rsidR="0025174D" w:rsidRDefault="0025174D" w:rsidP="0025174D">
      <w:pPr>
        <w:pStyle w:val="tNormal"/>
        <w:spacing w:after="240"/>
      </w:pPr>
    </w:p>
    <w:p w14:paraId="6732EF74" w14:textId="2D32B457" w:rsidR="0025174D" w:rsidRPr="0025174D" w:rsidRDefault="0025174D" w:rsidP="0025174D">
      <w:pPr>
        <w:pStyle w:val="tNormal"/>
        <w:spacing w:after="240"/>
      </w:pPr>
      <w:r w:rsidRPr="0025174D">
        <w:t>SAINZ, "TRANQUILO" ANTE SU FUTURO LEJOS DE FERRARI: "SÉ LO QUE VALGO COMO PILOTO"</w:t>
      </w:r>
    </w:p>
    <w:p w14:paraId="4B2BD4CC" w14:textId="45852DC3" w:rsidR="0025174D" w:rsidRDefault="0025174D" w:rsidP="00EB5848">
      <w:pPr>
        <w:pStyle w:val="tNormal"/>
        <w:spacing w:after="240"/>
        <w:ind w:left="708"/>
      </w:pPr>
      <w:r w:rsidRPr="0025174D">
        <w:t>Carlos Sainz ha reconocido que no tiene miedo al futuro después de confirmarse que, a partir de 2025, no estará en Ferrari por el fichaje de Lewis Hamilton. El piloto español ha admitido que se encuentra tranquilo y que está bien porque "sé lo que valgo como piloto".</w:t>
      </w:r>
    </w:p>
    <w:p w14:paraId="21396324" w14:textId="77777777" w:rsidR="0025174D" w:rsidRPr="0025174D" w:rsidRDefault="0025174D" w:rsidP="0025174D">
      <w:pPr>
        <w:pStyle w:val="Ttulo5"/>
      </w:pPr>
    </w:p>
    <w:p w14:paraId="7FC56DBD" w14:textId="77777777" w:rsidR="0025174D" w:rsidRPr="0025174D" w:rsidRDefault="0025174D" w:rsidP="0025174D">
      <w:pPr>
        <w:pStyle w:val="Ttulo5"/>
      </w:pPr>
    </w:p>
    <w:p w14:paraId="1F907C3B" w14:textId="20E7983B" w:rsidR="0025174D" w:rsidRDefault="0025174D" w:rsidP="0025174D">
      <w:pPr>
        <w:pStyle w:val="tNormal"/>
        <w:spacing w:after="240"/>
      </w:pPr>
      <w:r w:rsidRPr="0025174D">
        <w:t>LA COMISIÓN DE F1 APRUEBA GRANDES NOVEDADES PARA 2024: CAMBIOS EN EL SPRINT, EN LAS UNIDADES DE POTENCIA Y EN EL DRS</w:t>
      </w:r>
    </w:p>
    <w:p w14:paraId="6FC7E107" w14:textId="1C6AE67E" w:rsidR="0025174D" w:rsidRPr="0025174D" w:rsidRDefault="0025174D" w:rsidP="0025174D">
      <w:pPr>
        <w:pStyle w:val="tNormal"/>
        <w:spacing w:after="240"/>
      </w:pPr>
      <w:r w:rsidRPr="0025174D">
        <w:t>Con el aumento del número de Grandes Premios, se ha hecho necesaria el aumento del número de unidades de potencia disponibles para cada piloto.</w:t>
      </w:r>
      <w:r>
        <w:t xml:space="preserve"> </w:t>
      </w:r>
      <w:r w:rsidRPr="0025174D">
        <w:t>A partir de ahora, el DRS se podrá activar en la primera vuelta de carrera o en la primera vuelta después de que se retire el coche de seguridad.</w:t>
      </w:r>
      <w:r>
        <w:t xml:space="preserve"> </w:t>
      </w:r>
      <w:r w:rsidRPr="0025174D">
        <w:t>Los fines de semana Sprint seguirán con tan sólo una sesión de Libres 1, que se celebrará el viernes. Seguidamente tendrá lugar la clasificación Sprint, dejando para el sábado la disputa de la carrera Sprint. Mientras que la segunda sesión del sábado será la clasificación principal y el domingo, como es habitual, tendrá lugar la carrera principal del Gran Premio.</w:t>
      </w:r>
    </w:p>
    <w:p w14:paraId="1D53D09F" w14:textId="319D12A1" w:rsidR="0025174D" w:rsidRDefault="0025174D">
      <w:pPr>
        <w:rPr>
          <w:rFonts w:ascii="Calibri" w:eastAsiaTheme="majorEastAsia" w:hAnsi="Calibri" w:cstheme="majorBidi"/>
          <w:color w:val="000000" w:themeColor="text1"/>
        </w:rPr>
      </w:pPr>
      <w:r>
        <w:br w:type="page"/>
      </w:r>
    </w:p>
    <w:p w14:paraId="71E066F4" w14:textId="73CEE3AB" w:rsidR="0025174D" w:rsidRPr="0025174D" w:rsidRDefault="0025174D" w:rsidP="0025174D">
      <w:pPr>
        <w:pStyle w:val="tNormal"/>
        <w:spacing w:after="240"/>
      </w:pPr>
      <w:r w:rsidRPr="0025174D">
        <w:lastRenderedPageBreak/>
        <w:t>TÉCNICA: ANÁLISIS DEL STAKE C44</w:t>
      </w:r>
    </w:p>
    <w:p w14:paraId="39257CB7" w14:textId="22BC7D72" w:rsidR="0025174D" w:rsidRDefault="0025174D" w:rsidP="0025174D">
      <w:pPr>
        <w:pStyle w:val="tNormal"/>
        <w:spacing w:after="240"/>
      </w:pPr>
      <w:r w:rsidRPr="0025174D">
        <w:t xml:space="preserve">El equipo </w:t>
      </w:r>
      <w:proofErr w:type="spellStart"/>
      <w:r w:rsidRPr="0025174D">
        <w:t>Stake</w:t>
      </w:r>
      <w:proofErr w:type="spellEnd"/>
      <w:r w:rsidRPr="0025174D">
        <w:t xml:space="preserve"> F1 nos ha presentado una montura, al menos, con una decoración algo más impactante que el resto, aunque el predominio del negro es abrumador en esta parrilla. Así, el C-44 es una clara evolución del C-43, especialmente, en la parte delantera del coche. El resto, como vamos a ver, son retoques y evoluciones. Habrá que esperar al coche real en la pista para ver si hay más cambios.</w:t>
      </w:r>
    </w:p>
    <w:p w14:paraId="342537BC" w14:textId="12D7FF6A" w:rsidR="0025174D" w:rsidRDefault="0025174D" w:rsidP="00C46A95">
      <w:pPr>
        <w:pStyle w:val="tNormal"/>
        <w:spacing w:after="240"/>
      </w:pPr>
    </w:p>
    <w:p w14:paraId="46BF65E0" w14:textId="77777777" w:rsidR="00C46A95" w:rsidRDefault="00B97687" w:rsidP="00C46A95">
      <w:pPr>
        <w:pStyle w:val="tNormal"/>
        <w:spacing w:after="240"/>
      </w:pPr>
      <w:r w:rsidRPr="00B97687">
        <w:t>ALONSO Y HAMILTON, DE TEST EN JEREZ CON PIRELLI</w:t>
      </w:r>
    </w:p>
    <w:p w14:paraId="1744348A" w14:textId="29D2D918" w:rsidR="00C46A95" w:rsidRDefault="00B97687" w:rsidP="00C46A95">
      <w:pPr>
        <w:pStyle w:val="tNormal"/>
        <w:spacing w:after="240"/>
      </w:pPr>
      <w:r w:rsidRPr="00B97687">
        <w:t>La Fórmula 1 está de vuelta en Jerez. No, el trazado andaluz no ha vuelto al calendario del 'Gran Circo', pero, al igual que el año pasado, vuelve a ser una de las sedes elegidas por Pirelli para realizar un test de neumáticos. Y, como ya ocurrió el año pasado, Fernando Alonso ha vuelto a estar en este test, donde ha despertado una gran expectación entre los aficionados. Eso sí, el asturiano no ha estado sólo, sino que ha compartido pista con Lewis Hamilton.</w:t>
      </w:r>
    </w:p>
    <w:p w14:paraId="18DF43D0" w14:textId="77777777" w:rsidR="00C46A95" w:rsidRDefault="00C46A95" w:rsidP="00C46A95">
      <w:pPr>
        <w:pStyle w:val="tNormal"/>
        <w:spacing w:after="240"/>
      </w:pPr>
    </w:p>
    <w:p w14:paraId="3448ED2D" w14:textId="2EA0563E" w:rsidR="0025174D" w:rsidRPr="00C46A95" w:rsidRDefault="00C46A95" w:rsidP="00C46A95">
      <w:pPr>
        <w:pStyle w:val="tNormal"/>
        <w:spacing w:after="240"/>
      </w:pPr>
      <w:r w:rsidRPr="00C46A95">
        <w:t>KRACK QUIERE A TODO ASTON MARTIN EN 'MODO HYPER-FOCUS': "MI TRABAJO ES ASEGURARME DE QUE NO PERDAMOS"</w:t>
      </w:r>
    </w:p>
    <w:p w14:paraId="072662E2" w14:textId="61833415" w:rsidR="00062141" w:rsidRPr="00C46A95" w:rsidRDefault="00C46A95" w:rsidP="00C46A95">
      <w:pPr>
        <w:pStyle w:val="tNormal"/>
        <w:spacing w:after="240"/>
      </w:pPr>
      <w:r w:rsidRPr="00C46A95">
        <w:t>'</w:t>
      </w:r>
      <w:proofErr w:type="spellStart"/>
      <w:r w:rsidRPr="00C46A95">
        <w:t>Hyper-focus</w:t>
      </w:r>
      <w:proofErr w:type="spellEnd"/>
      <w:r w:rsidRPr="00C46A95">
        <w:t xml:space="preserve">' es el lema de Aston Martin para 2024. Mike </w:t>
      </w:r>
      <w:proofErr w:type="spellStart"/>
      <w:r w:rsidRPr="00C46A95">
        <w:t>Krack</w:t>
      </w:r>
      <w:proofErr w:type="spellEnd"/>
      <w:r w:rsidRPr="00C46A95">
        <w:t xml:space="preserve"> ha asegurado que necesita que todo el equipo esté así, muy concentrado, que nadie se descentre. De hacerlo, pueden fallar. Y, ha afirmado, "mi trabajo es asegurarme de que no perdamos". Así que esos son los deberes que le pone a todos los integrantes de la fábrica.</w:t>
      </w:r>
      <w:r w:rsidR="00062141" w:rsidRPr="00497680">
        <w:br w:type="page"/>
      </w:r>
    </w:p>
    <w:p w14:paraId="5406FC2B" w14:textId="1FCC996B" w:rsidR="009E1F71" w:rsidRPr="009825E2" w:rsidRDefault="008B4033" w:rsidP="009E1F71">
      <w:pPr>
        <w:pStyle w:val="Estilo3"/>
        <w:spacing w:after="240"/>
        <w:rPr>
          <w:lang w:val="en-US"/>
        </w:rPr>
      </w:pPr>
      <w:bookmarkStart w:id="4" w:name="_Toc158273584"/>
      <w:proofErr w:type="spellStart"/>
      <w:r w:rsidRPr="009825E2">
        <w:rPr>
          <w:lang w:val="en-US"/>
        </w:rPr>
        <w:lastRenderedPageBreak/>
        <w:t>Circuitos</w:t>
      </w:r>
      <w:bookmarkEnd w:id="4"/>
      <w:proofErr w:type="spellEnd"/>
    </w:p>
    <w:p w14:paraId="63F891E1" w14:textId="55BCD738" w:rsidR="00062141" w:rsidRPr="009825E2" w:rsidRDefault="00062141" w:rsidP="000E342E">
      <w:pPr>
        <w:rPr>
          <w:lang w:val="en-US"/>
        </w:rPr>
      </w:pPr>
      <w:r w:rsidRPr="009825E2">
        <w:rPr>
          <w:lang w:val="en-US"/>
        </w:rPr>
        <w:t>FORMULA 1 STC SAUDI ARABIAN GRAND PRIX 2024</w:t>
      </w:r>
    </w:p>
    <w:p w14:paraId="7FAEB76C" w14:textId="77777777" w:rsidR="00612D4C" w:rsidRPr="00497680" w:rsidRDefault="00612D4C" w:rsidP="00612D4C">
      <w:r w:rsidRPr="00497680">
        <w:t>Longitud: 5.412 km</w:t>
      </w:r>
    </w:p>
    <w:p w14:paraId="6CBF97C7" w14:textId="77777777" w:rsidR="00612D4C" w:rsidRDefault="00612D4C" w:rsidP="00612D4C">
      <w:r>
        <w:t>Número de curvas: 15</w:t>
      </w:r>
    </w:p>
    <w:p w14:paraId="0D2E9CB7" w14:textId="77777777" w:rsidR="00612D4C" w:rsidRDefault="00612D4C" w:rsidP="00612D4C">
      <w:r>
        <w:t>Número de vueltas: 57</w:t>
      </w:r>
    </w:p>
    <w:p w14:paraId="503ECFDA" w14:textId="77777777" w:rsidR="00612D4C" w:rsidRDefault="00612D4C" w:rsidP="00612D4C">
      <w:r>
        <w:t>Horarios típicos:</w:t>
      </w:r>
    </w:p>
    <w:p w14:paraId="14B8C0F4" w14:textId="3790BE5D" w:rsidR="00612D4C" w:rsidRDefault="00612D4C" w:rsidP="00612D4C">
      <w:pPr>
        <w:pStyle w:val="Prrafodelista"/>
        <w:numPr>
          <w:ilvl w:val="0"/>
          <w:numId w:val="12"/>
        </w:numPr>
      </w:pPr>
      <w:r>
        <w:t xml:space="preserve">Prácticas 1: </w:t>
      </w:r>
      <w:r w:rsidR="005B6752">
        <w:t>viernes</w:t>
      </w:r>
      <w:r>
        <w:t>, 12:30-13:30</w:t>
      </w:r>
    </w:p>
    <w:p w14:paraId="0ECF138E" w14:textId="2AD5137E" w:rsidR="00612D4C" w:rsidRDefault="00612D4C" w:rsidP="00612D4C">
      <w:pPr>
        <w:pStyle w:val="Prrafodelista"/>
        <w:numPr>
          <w:ilvl w:val="0"/>
          <w:numId w:val="12"/>
        </w:numPr>
      </w:pPr>
      <w:r>
        <w:t xml:space="preserve">Prácticas 2: </w:t>
      </w:r>
      <w:r w:rsidR="005B6752">
        <w:t>viernes</w:t>
      </w:r>
      <w:r>
        <w:t>, 16:00-17:00</w:t>
      </w:r>
    </w:p>
    <w:p w14:paraId="392DE9EE" w14:textId="44032948" w:rsidR="00612D4C" w:rsidRDefault="00612D4C" w:rsidP="00612D4C">
      <w:pPr>
        <w:pStyle w:val="Prrafodelista"/>
        <w:numPr>
          <w:ilvl w:val="0"/>
          <w:numId w:val="12"/>
        </w:numPr>
      </w:pPr>
      <w:r>
        <w:t xml:space="preserve">Prácticas 3: </w:t>
      </w:r>
      <w:r w:rsidR="005B6752">
        <w:t>sábado</w:t>
      </w:r>
      <w:r>
        <w:t>, 13:00-14:00</w:t>
      </w:r>
    </w:p>
    <w:p w14:paraId="317423E8" w14:textId="4992DB19" w:rsidR="00612D4C" w:rsidRDefault="00612D4C" w:rsidP="00612D4C">
      <w:pPr>
        <w:pStyle w:val="Prrafodelista"/>
        <w:numPr>
          <w:ilvl w:val="0"/>
          <w:numId w:val="12"/>
        </w:numPr>
      </w:pPr>
      <w:r>
        <w:t xml:space="preserve">Clasificación: </w:t>
      </w:r>
      <w:r w:rsidR="005B6752">
        <w:t>sábado</w:t>
      </w:r>
      <w:r>
        <w:t>, 16:00-17:00</w:t>
      </w:r>
    </w:p>
    <w:p w14:paraId="0C1C11C8" w14:textId="77777777" w:rsidR="00062141" w:rsidRDefault="00612D4C" w:rsidP="005B6752">
      <w:pPr>
        <w:pStyle w:val="Prrafodelista"/>
        <w:numPr>
          <w:ilvl w:val="0"/>
          <w:numId w:val="12"/>
        </w:numPr>
      </w:pPr>
      <w:r>
        <w:t>Carrera: Domingo, 18:00</w:t>
      </w:r>
    </w:p>
    <w:p w14:paraId="49D62EE0" w14:textId="77777777" w:rsidR="00062141" w:rsidRDefault="00062141" w:rsidP="00062141">
      <w:pPr>
        <w:rPr>
          <w:lang w:val="en-US"/>
        </w:rPr>
      </w:pPr>
    </w:p>
    <w:p w14:paraId="0C112DC4" w14:textId="77777777" w:rsidR="00062141" w:rsidRDefault="00062141" w:rsidP="005B6752">
      <w:pPr>
        <w:rPr>
          <w:lang w:val="en-US"/>
        </w:rPr>
      </w:pPr>
      <w:r w:rsidRPr="00062141">
        <w:rPr>
          <w:lang w:val="en-US"/>
        </w:rPr>
        <w:t>JEDDAH INTERNATIONAL STREET CIRCUIT</w:t>
      </w:r>
    </w:p>
    <w:p w14:paraId="27157CD4" w14:textId="2EA1B107" w:rsidR="005B6752" w:rsidRPr="00062141" w:rsidRDefault="005B6752" w:rsidP="005B6752">
      <w:pPr>
        <w:rPr>
          <w:lang w:val="en-US"/>
        </w:rPr>
      </w:pPr>
      <w:proofErr w:type="spellStart"/>
      <w:r w:rsidRPr="00062141">
        <w:rPr>
          <w:lang w:val="en-US"/>
        </w:rPr>
        <w:t>Longitud</w:t>
      </w:r>
      <w:proofErr w:type="spellEnd"/>
      <w:r w:rsidRPr="00062141">
        <w:rPr>
          <w:lang w:val="en-US"/>
        </w:rPr>
        <w:t xml:space="preserve">: </w:t>
      </w:r>
      <w:r w:rsidR="00FE3BE1" w:rsidRPr="00062141">
        <w:rPr>
          <w:lang w:val="en-US"/>
        </w:rPr>
        <w:t xml:space="preserve">6.174 </w:t>
      </w:r>
      <w:r w:rsidRPr="00062141">
        <w:rPr>
          <w:lang w:val="en-US"/>
        </w:rPr>
        <w:t>km</w:t>
      </w:r>
    </w:p>
    <w:p w14:paraId="7E62883C" w14:textId="1BA58AB6" w:rsidR="005B6752" w:rsidRDefault="005B6752" w:rsidP="005B6752">
      <w:r>
        <w:t>Número de curvas: 27</w:t>
      </w:r>
    </w:p>
    <w:p w14:paraId="251160FB" w14:textId="4D237DBB" w:rsidR="005B6752" w:rsidRDefault="005B6752" w:rsidP="005B6752">
      <w:r>
        <w:t>Número de vueltas: 50</w:t>
      </w:r>
    </w:p>
    <w:p w14:paraId="26C24857" w14:textId="77777777" w:rsidR="005B6752" w:rsidRDefault="005B6752" w:rsidP="005B6752">
      <w:r>
        <w:t>Horarios típicos:</w:t>
      </w:r>
    </w:p>
    <w:p w14:paraId="065DEC34" w14:textId="317D5439" w:rsidR="005B6752" w:rsidRDefault="005B6752" w:rsidP="005B6752">
      <w:pPr>
        <w:pStyle w:val="Prrafodelista"/>
        <w:numPr>
          <w:ilvl w:val="0"/>
          <w:numId w:val="12"/>
        </w:numPr>
      </w:pPr>
      <w:r>
        <w:t>Prácticas 1: viernes, 14:30-15:30</w:t>
      </w:r>
    </w:p>
    <w:p w14:paraId="5C3B3C03" w14:textId="032770E2" w:rsidR="005B6752" w:rsidRDefault="005B6752" w:rsidP="005B6752">
      <w:pPr>
        <w:pStyle w:val="Prrafodelista"/>
        <w:numPr>
          <w:ilvl w:val="0"/>
          <w:numId w:val="12"/>
        </w:numPr>
      </w:pPr>
      <w:r>
        <w:t>Prácticas 2: viernes, 18:00-19:00</w:t>
      </w:r>
    </w:p>
    <w:p w14:paraId="677A36F9" w14:textId="5A35D45C" w:rsidR="005B6752" w:rsidRDefault="005B6752" w:rsidP="005B6752">
      <w:pPr>
        <w:pStyle w:val="Prrafodelista"/>
        <w:numPr>
          <w:ilvl w:val="0"/>
          <w:numId w:val="12"/>
        </w:numPr>
      </w:pPr>
      <w:r>
        <w:t>Prácticas 3: sábado, 14:30-15:30</w:t>
      </w:r>
    </w:p>
    <w:p w14:paraId="569BE046" w14:textId="407E6A6E" w:rsidR="005B6752" w:rsidRDefault="005B6752" w:rsidP="005B6752">
      <w:pPr>
        <w:pStyle w:val="Prrafodelista"/>
        <w:numPr>
          <w:ilvl w:val="0"/>
          <w:numId w:val="12"/>
        </w:numPr>
      </w:pPr>
      <w:r>
        <w:t>Clasificación: sábado, 18:00-19:00</w:t>
      </w:r>
    </w:p>
    <w:p w14:paraId="34F7B3E6" w14:textId="25404108" w:rsidR="005B6752" w:rsidRDefault="005B6752" w:rsidP="005B6752">
      <w:pPr>
        <w:pStyle w:val="Prrafodelista"/>
        <w:numPr>
          <w:ilvl w:val="0"/>
          <w:numId w:val="12"/>
        </w:numPr>
      </w:pPr>
      <w:r>
        <w:t>Carrera: Domingo, 18:00</w:t>
      </w:r>
    </w:p>
    <w:p w14:paraId="4DDFD671" w14:textId="1FE84912" w:rsidR="00062141" w:rsidRDefault="00062141">
      <w:pPr>
        <w:rPr>
          <w:lang w:val="en-US"/>
        </w:rPr>
      </w:pPr>
    </w:p>
    <w:p w14:paraId="69609D64" w14:textId="3A82FAE4" w:rsidR="00062141" w:rsidRDefault="00062141" w:rsidP="009A2BDE">
      <w:pPr>
        <w:rPr>
          <w:lang w:val="en-US"/>
        </w:rPr>
      </w:pPr>
      <w:r w:rsidRPr="00062141">
        <w:rPr>
          <w:lang w:val="en-US"/>
        </w:rPr>
        <w:t>ALBERT PARK</w:t>
      </w:r>
    </w:p>
    <w:p w14:paraId="037BC027" w14:textId="2761AE18" w:rsidR="009A2BDE" w:rsidRPr="00186216" w:rsidRDefault="009A2BDE" w:rsidP="009A2BDE">
      <w:r w:rsidRPr="00186216">
        <w:t xml:space="preserve">Longitud: </w:t>
      </w:r>
      <w:r w:rsidR="000D7387" w:rsidRPr="000D7387">
        <w:t>5.278</w:t>
      </w:r>
      <w:r w:rsidR="000D7387">
        <w:t xml:space="preserve"> </w:t>
      </w:r>
      <w:r w:rsidRPr="00186216">
        <w:t>km</w:t>
      </w:r>
    </w:p>
    <w:p w14:paraId="3D87565C" w14:textId="555E0BDA" w:rsidR="009A2BDE" w:rsidRDefault="009A2BDE" w:rsidP="009A2BDE">
      <w:r>
        <w:t xml:space="preserve">Número de curvas: </w:t>
      </w:r>
      <w:r w:rsidR="00186216">
        <w:t>14</w:t>
      </w:r>
    </w:p>
    <w:p w14:paraId="0C08D820" w14:textId="0BC07675" w:rsidR="009A2BDE" w:rsidRDefault="009A2BDE" w:rsidP="009A2BDE">
      <w:r>
        <w:t xml:space="preserve">Número de vueltas: </w:t>
      </w:r>
      <w:r w:rsidR="00186216">
        <w:t>58</w:t>
      </w:r>
    </w:p>
    <w:p w14:paraId="4A57E8CA" w14:textId="77777777" w:rsidR="009A2BDE" w:rsidRDefault="009A2BDE" w:rsidP="009A2BDE">
      <w:r>
        <w:t>Horarios típicos:</w:t>
      </w:r>
    </w:p>
    <w:p w14:paraId="298A6AD2" w14:textId="59C7D5F6" w:rsidR="009A2BDE" w:rsidRDefault="009A2BDE" w:rsidP="009A2BDE">
      <w:pPr>
        <w:pStyle w:val="Prrafodelista"/>
        <w:numPr>
          <w:ilvl w:val="0"/>
          <w:numId w:val="12"/>
        </w:numPr>
      </w:pPr>
      <w:r>
        <w:t xml:space="preserve">Prácticas 1: viernes, </w:t>
      </w:r>
      <w:r w:rsidR="00186216">
        <w:t>2:30-3:30</w:t>
      </w:r>
    </w:p>
    <w:p w14:paraId="3E30C12C" w14:textId="4C231B91" w:rsidR="009A2BDE" w:rsidRDefault="009A2BDE" w:rsidP="009A2BDE">
      <w:pPr>
        <w:pStyle w:val="Prrafodelista"/>
        <w:numPr>
          <w:ilvl w:val="0"/>
          <w:numId w:val="12"/>
        </w:numPr>
      </w:pPr>
      <w:r>
        <w:t xml:space="preserve">Prácticas 2: viernes, </w:t>
      </w:r>
      <w:r w:rsidR="00186216">
        <w:t>6</w:t>
      </w:r>
      <w:r>
        <w:t>:00-</w:t>
      </w:r>
      <w:r w:rsidR="00186216">
        <w:t>7</w:t>
      </w:r>
      <w:r>
        <w:t>:00</w:t>
      </w:r>
    </w:p>
    <w:p w14:paraId="6F6F8861" w14:textId="21F1BF12" w:rsidR="009A2BDE" w:rsidRDefault="009A2BDE" w:rsidP="009A2BDE">
      <w:pPr>
        <w:pStyle w:val="Prrafodelista"/>
        <w:numPr>
          <w:ilvl w:val="0"/>
          <w:numId w:val="12"/>
        </w:numPr>
      </w:pPr>
      <w:r>
        <w:t xml:space="preserve">Prácticas 3: sábado, </w:t>
      </w:r>
      <w:r w:rsidR="00186216">
        <w:t>2:30-3:30</w:t>
      </w:r>
    </w:p>
    <w:p w14:paraId="24CFD173" w14:textId="3FA6E2A0" w:rsidR="009A2BDE" w:rsidRDefault="009A2BDE" w:rsidP="009A2BDE">
      <w:pPr>
        <w:pStyle w:val="Prrafodelista"/>
        <w:numPr>
          <w:ilvl w:val="0"/>
          <w:numId w:val="12"/>
        </w:numPr>
      </w:pPr>
      <w:r>
        <w:t xml:space="preserve">Clasificación: sábado, </w:t>
      </w:r>
      <w:r w:rsidR="00186216">
        <w:t>6</w:t>
      </w:r>
      <w:r>
        <w:t>:00-</w:t>
      </w:r>
      <w:r w:rsidR="00186216">
        <w:t>7</w:t>
      </w:r>
      <w:r>
        <w:t>:00</w:t>
      </w:r>
    </w:p>
    <w:p w14:paraId="53A2E4F2" w14:textId="7DCDA528" w:rsidR="009A2BDE" w:rsidRDefault="009A2BDE" w:rsidP="009A2BDE">
      <w:pPr>
        <w:pStyle w:val="Prrafodelista"/>
        <w:numPr>
          <w:ilvl w:val="0"/>
          <w:numId w:val="12"/>
        </w:numPr>
      </w:pPr>
      <w:r>
        <w:t xml:space="preserve">Carrera: Domingo, </w:t>
      </w:r>
      <w:r w:rsidR="00186216">
        <w:t>5:</w:t>
      </w:r>
      <w:r>
        <w:t>00</w:t>
      </w:r>
    </w:p>
    <w:p w14:paraId="1CB9A6A2" w14:textId="77777777" w:rsidR="009A2BDE" w:rsidRPr="009A2BDE" w:rsidRDefault="009A2BDE" w:rsidP="009A2BDE">
      <w:pPr>
        <w:rPr>
          <w:lang w:val="en-US"/>
        </w:rPr>
      </w:pPr>
    </w:p>
    <w:p w14:paraId="56955FA0" w14:textId="519CB80B" w:rsidR="00FE3BE1" w:rsidRDefault="00034DAD" w:rsidP="00FE3BE1">
      <w:pPr>
        <w:rPr>
          <w:lang w:val="en-US"/>
        </w:rPr>
      </w:pPr>
      <w:proofErr w:type="spellStart"/>
      <w:r>
        <w:rPr>
          <w:lang w:val="en-US"/>
        </w:rPr>
        <w:lastRenderedPageBreak/>
        <w:t>Suzuka</w:t>
      </w:r>
      <w:proofErr w:type="spellEnd"/>
      <w:r>
        <w:rPr>
          <w:lang w:val="en-US"/>
        </w:rPr>
        <w:t xml:space="preserve"> Circuit</w:t>
      </w:r>
    </w:p>
    <w:p w14:paraId="3B825910" w14:textId="4CF5FEBA" w:rsidR="00FE3BE1" w:rsidRPr="00186216" w:rsidRDefault="00FE3BE1" w:rsidP="00FE3BE1">
      <w:r w:rsidRPr="00186216">
        <w:t xml:space="preserve">Longitud: </w:t>
      </w:r>
      <w:r w:rsidR="00034DAD" w:rsidRPr="00034DAD">
        <w:t>5.807 km</w:t>
      </w:r>
    </w:p>
    <w:p w14:paraId="129F8FC9" w14:textId="56E83EFE" w:rsidR="00FE3BE1" w:rsidRDefault="00FE3BE1" w:rsidP="00FE3BE1">
      <w:r>
        <w:t>Número de curvas: 1</w:t>
      </w:r>
      <w:r w:rsidR="00034DAD">
        <w:t>8</w:t>
      </w:r>
    </w:p>
    <w:p w14:paraId="0E5BC4C0" w14:textId="0E2B064A" w:rsidR="00FE3BE1" w:rsidRDefault="00FE3BE1" w:rsidP="00FE3BE1">
      <w:r>
        <w:t>Número de vueltas: 5</w:t>
      </w:r>
      <w:r w:rsidR="00034DAD">
        <w:t>3</w:t>
      </w:r>
    </w:p>
    <w:p w14:paraId="7197AC19" w14:textId="77777777" w:rsidR="00FE3BE1" w:rsidRDefault="00FE3BE1" w:rsidP="00FE3BE1">
      <w:r>
        <w:t>Horarios típicos:</w:t>
      </w:r>
    </w:p>
    <w:p w14:paraId="62B23DAE" w14:textId="2118910C" w:rsidR="00FE3BE1" w:rsidRDefault="00FE3BE1" w:rsidP="00FE3BE1">
      <w:pPr>
        <w:pStyle w:val="Prrafodelista"/>
        <w:numPr>
          <w:ilvl w:val="0"/>
          <w:numId w:val="12"/>
        </w:numPr>
      </w:pPr>
      <w:r>
        <w:t>Prácticas 1: viernes,</w:t>
      </w:r>
      <w:r w:rsidR="00F56CD1">
        <w:t xml:space="preserve"> 4</w:t>
      </w:r>
      <w:r>
        <w:t>:30-</w:t>
      </w:r>
      <w:r w:rsidR="00F56CD1">
        <w:t>5</w:t>
      </w:r>
      <w:r>
        <w:t>:30</w:t>
      </w:r>
    </w:p>
    <w:p w14:paraId="6AF52D20" w14:textId="2A821C05" w:rsidR="00FE3BE1" w:rsidRDefault="00FE3BE1" w:rsidP="00FE3BE1">
      <w:pPr>
        <w:pStyle w:val="Prrafodelista"/>
        <w:numPr>
          <w:ilvl w:val="0"/>
          <w:numId w:val="12"/>
        </w:numPr>
      </w:pPr>
      <w:r>
        <w:t xml:space="preserve">Prácticas 2: viernes, </w:t>
      </w:r>
      <w:r w:rsidR="00F56CD1">
        <w:t>8</w:t>
      </w:r>
      <w:r>
        <w:t>:00-</w:t>
      </w:r>
      <w:r w:rsidR="00F56CD1">
        <w:t>9</w:t>
      </w:r>
      <w:r>
        <w:t>:00</w:t>
      </w:r>
    </w:p>
    <w:p w14:paraId="5AD11A90" w14:textId="4F1B4BBC" w:rsidR="00FE3BE1" w:rsidRDefault="00FE3BE1" w:rsidP="00FE3BE1">
      <w:pPr>
        <w:pStyle w:val="Prrafodelista"/>
        <w:numPr>
          <w:ilvl w:val="0"/>
          <w:numId w:val="12"/>
        </w:numPr>
      </w:pPr>
      <w:r>
        <w:t xml:space="preserve">Prácticas 3: sábado, </w:t>
      </w:r>
      <w:r w:rsidR="00F56CD1">
        <w:t>4</w:t>
      </w:r>
      <w:r>
        <w:t>:30-</w:t>
      </w:r>
      <w:r w:rsidR="00F56CD1">
        <w:t>5</w:t>
      </w:r>
      <w:r>
        <w:t>:30</w:t>
      </w:r>
    </w:p>
    <w:p w14:paraId="22F4DC8F" w14:textId="521611BA" w:rsidR="00FE3BE1" w:rsidRDefault="00FE3BE1" w:rsidP="00FE3BE1">
      <w:pPr>
        <w:pStyle w:val="Prrafodelista"/>
        <w:numPr>
          <w:ilvl w:val="0"/>
          <w:numId w:val="12"/>
        </w:numPr>
      </w:pPr>
      <w:r>
        <w:t xml:space="preserve">Clasificación: sábado, </w:t>
      </w:r>
      <w:r w:rsidR="00F56CD1">
        <w:t>8</w:t>
      </w:r>
      <w:r>
        <w:t>:00-</w:t>
      </w:r>
      <w:r w:rsidR="00F56CD1">
        <w:t>9</w:t>
      </w:r>
      <w:r>
        <w:t>:00</w:t>
      </w:r>
    </w:p>
    <w:p w14:paraId="26BE100D" w14:textId="124124F7" w:rsidR="00FE3BE1" w:rsidRDefault="00FE3BE1" w:rsidP="00FE3BE1">
      <w:pPr>
        <w:pStyle w:val="Prrafodelista"/>
        <w:numPr>
          <w:ilvl w:val="0"/>
          <w:numId w:val="12"/>
        </w:numPr>
      </w:pPr>
      <w:r>
        <w:t xml:space="preserve">Carrera: Domingo, </w:t>
      </w:r>
      <w:r w:rsidR="00F56CD1">
        <w:t>7</w:t>
      </w:r>
      <w:r>
        <w:t>:00</w:t>
      </w:r>
    </w:p>
    <w:p w14:paraId="6833E37B" w14:textId="77777777" w:rsidR="0043789E" w:rsidRDefault="0043789E" w:rsidP="0043789E"/>
    <w:p w14:paraId="525547A8" w14:textId="77777777" w:rsidR="0043789E" w:rsidRDefault="0043789E" w:rsidP="0043789E">
      <w:pPr>
        <w:rPr>
          <w:lang w:val="en-US"/>
        </w:rPr>
      </w:pPr>
      <w:r w:rsidRPr="0043789E">
        <w:rPr>
          <w:lang w:val="en-US"/>
        </w:rPr>
        <w:t>Shanghai International Circuit</w:t>
      </w:r>
    </w:p>
    <w:p w14:paraId="3C4A54E5" w14:textId="77777777" w:rsidR="0043789E" w:rsidRDefault="0043789E" w:rsidP="0043789E">
      <w:r w:rsidRPr="00186216">
        <w:t xml:space="preserve">Longitud: </w:t>
      </w:r>
      <w:r w:rsidRPr="0043789E">
        <w:t>5.451 km</w:t>
      </w:r>
    </w:p>
    <w:p w14:paraId="782052DC" w14:textId="5EB8EEA7" w:rsidR="0043789E" w:rsidRDefault="0043789E" w:rsidP="0043789E">
      <w:r>
        <w:t>Número de curvas: 13</w:t>
      </w:r>
    </w:p>
    <w:p w14:paraId="0B17C86C" w14:textId="135B84C0" w:rsidR="0043789E" w:rsidRDefault="0043789E" w:rsidP="0043789E">
      <w:r>
        <w:t>Número de vueltas: 56</w:t>
      </w:r>
    </w:p>
    <w:p w14:paraId="2A708C83" w14:textId="77777777" w:rsidR="0043789E" w:rsidRDefault="0043789E" w:rsidP="0043789E">
      <w:r>
        <w:t>Horarios típicos:</w:t>
      </w:r>
    </w:p>
    <w:p w14:paraId="3ACB36B0" w14:textId="77777777" w:rsidR="0043789E" w:rsidRDefault="0043789E" w:rsidP="0043789E">
      <w:pPr>
        <w:pStyle w:val="Prrafodelista"/>
        <w:numPr>
          <w:ilvl w:val="0"/>
          <w:numId w:val="12"/>
        </w:numPr>
      </w:pPr>
      <w:r>
        <w:t>Prácticas 1: viernes, 4:30-5:30</w:t>
      </w:r>
    </w:p>
    <w:p w14:paraId="20FDC127" w14:textId="77777777" w:rsidR="0043789E" w:rsidRDefault="0043789E" w:rsidP="0043789E">
      <w:pPr>
        <w:pStyle w:val="Prrafodelista"/>
        <w:numPr>
          <w:ilvl w:val="0"/>
          <w:numId w:val="12"/>
        </w:numPr>
      </w:pPr>
      <w:r>
        <w:t>Prácticas 2: viernes, 8:00-9:00</w:t>
      </w:r>
    </w:p>
    <w:p w14:paraId="41E7A605" w14:textId="77777777" w:rsidR="0043789E" w:rsidRDefault="0043789E" w:rsidP="0043789E">
      <w:pPr>
        <w:pStyle w:val="Prrafodelista"/>
        <w:numPr>
          <w:ilvl w:val="0"/>
          <w:numId w:val="12"/>
        </w:numPr>
      </w:pPr>
      <w:r>
        <w:t>Prácticas 3: sábado, 4:30-5:30</w:t>
      </w:r>
    </w:p>
    <w:p w14:paraId="6ED8F823" w14:textId="77777777" w:rsidR="0043789E" w:rsidRDefault="0043789E" w:rsidP="0043789E">
      <w:pPr>
        <w:pStyle w:val="Prrafodelista"/>
        <w:numPr>
          <w:ilvl w:val="0"/>
          <w:numId w:val="12"/>
        </w:numPr>
      </w:pPr>
      <w:r>
        <w:t>Clasificación: sábado, 8:00-9:00</w:t>
      </w:r>
    </w:p>
    <w:p w14:paraId="14B44D41" w14:textId="331E5CB4" w:rsidR="0043789E" w:rsidRDefault="0043789E" w:rsidP="0043789E">
      <w:pPr>
        <w:pStyle w:val="Prrafodelista"/>
        <w:numPr>
          <w:ilvl w:val="0"/>
          <w:numId w:val="12"/>
        </w:numPr>
      </w:pPr>
      <w:r>
        <w:t>Carrera: Domingo, 7:00</w:t>
      </w:r>
    </w:p>
    <w:p w14:paraId="2ED73710" w14:textId="1809542D" w:rsidR="00E551F7" w:rsidRDefault="00E551F7" w:rsidP="00E551F7"/>
    <w:p w14:paraId="0CD9581F" w14:textId="77777777" w:rsidR="00EB0554" w:rsidRDefault="002B3E3E" w:rsidP="00E551F7">
      <w:r w:rsidRPr="002B3E3E">
        <w:t xml:space="preserve">Miami International </w:t>
      </w:r>
      <w:proofErr w:type="spellStart"/>
      <w:r w:rsidRPr="002B3E3E">
        <w:t>Autodrome</w:t>
      </w:r>
      <w:proofErr w:type="spellEnd"/>
    </w:p>
    <w:p w14:paraId="47E0B67D" w14:textId="7718C8B9" w:rsidR="00E551F7" w:rsidRDefault="00E551F7" w:rsidP="00E551F7">
      <w:r w:rsidRPr="00186216">
        <w:t xml:space="preserve">Longitud: </w:t>
      </w:r>
      <w:r w:rsidRPr="0043789E">
        <w:t>5.41</w:t>
      </w:r>
      <w:r>
        <w:t>0</w:t>
      </w:r>
      <w:r w:rsidRPr="0043789E">
        <w:t xml:space="preserve"> km</w:t>
      </w:r>
    </w:p>
    <w:p w14:paraId="12C5B859" w14:textId="75DD00BC" w:rsidR="00E551F7" w:rsidRDefault="00E551F7" w:rsidP="00E551F7">
      <w:r>
        <w:t>Número de curvas: 19</w:t>
      </w:r>
    </w:p>
    <w:p w14:paraId="463DE721" w14:textId="481C67F1" w:rsidR="00E551F7" w:rsidRDefault="00E551F7" w:rsidP="00E551F7">
      <w:r>
        <w:t>Número de vueltas: 57</w:t>
      </w:r>
    </w:p>
    <w:p w14:paraId="4FD8AAB0" w14:textId="77777777" w:rsidR="00E551F7" w:rsidRDefault="00E551F7" w:rsidP="00E551F7">
      <w:r>
        <w:t>Horarios típicos:</w:t>
      </w:r>
    </w:p>
    <w:p w14:paraId="461909A3" w14:textId="6375804D" w:rsidR="00E551F7" w:rsidRDefault="00E551F7" w:rsidP="00E551F7">
      <w:pPr>
        <w:pStyle w:val="Prrafodelista"/>
        <w:numPr>
          <w:ilvl w:val="0"/>
          <w:numId w:val="12"/>
        </w:numPr>
      </w:pPr>
      <w:r>
        <w:t>Prácticas 1: viernes, 6:00-7:00</w:t>
      </w:r>
    </w:p>
    <w:p w14:paraId="49939B0A" w14:textId="30DB090E" w:rsidR="00E551F7" w:rsidRDefault="00E551F7" w:rsidP="00E551F7">
      <w:pPr>
        <w:pStyle w:val="Prrafodelista"/>
        <w:numPr>
          <w:ilvl w:val="0"/>
          <w:numId w:val="12"/>
        </w:numPr>
      </w:pPr>
      <w:r>
        <w:t>Clasificación: viernes, 8:00-9:00</w:t>
      </w:r>
    </w:p>
    <w:p w14:paraId="3EAFACE5" w14:textId="5CC162D5" w:rsidR="00E551F7" w:rsidRDefault="00E551F7" w:rsidP="00E551F7">
      <w:pPr>
        <w:pStyle w:val="Prrafodelista"/>
        <w:numPr>
          <w:ilvl w:val="0"/>
          <w:numId w:val="12"/>
        </w:numPr>
      </w:pPr>
      <w:r>
        <w:t xml:space="preserve">Sprint </w:t>
      </w:r>
      <w:proofErr w:type="spellStart"/>
      <w:r>
        <w:t>Shootout</w:t>
      </w:r>
      <w:proofErr w:type="spellEnd"/>
      <w:r>
        <w:t>: sábado, 4:30-5:30</w:t>
      </w:r>
    </w:p>
    <w:p w14:paraId="748893FF" w14:textId="653E6103" w:rsidR="00E551F7" w:rsidRDefault="00E551F7" w:rsidP="00E551F7">
      <w:pPr>
        <w:pStyle w:val="Prrafodelista"/>
        <w:numPr>
          <w:ilvl w:val="0"/>
          <w:numId w:val="12"/>
        </w:numPr>
      </w:pPr>
      <w:r>
        <w:t>Carrera Sprint: sábado, 8:00-9:00</w:t>
      </w:r>
    </w:p>
    <w:p w14:paraId="36A2906E" w14:textId="21859C59" w:rsidR="00E551F7" w:rsidRDefault="00E551F7" w:rsidP="00E551F7">
      <w:pPr>
        <w:pStyle w:val="Prrafodelista"/>
        <w:numPr>
          <w:ilvl w:val="0"/>
          <w:numId w:val="12"/>
        </w:numPr>
      </w:pPr>
      <w:r>
        <w:t>Carrera: Domingo, 10:00</w:t>
      </w:r>
    </w:p>
    <w:p w14:paraId="104BB58A" w14:textId="77777777" w:rsidR="005B6752" w:rsidRPr="009A2BDE" w:rsidRDefault="005B6752" w:rsidP="005B6752">
      <w:pPr>
        <w:rPr>
          <w:lang w:val="en-US"/>
        </w:rPr>
      </w:pPr>
    </w:p>
    <w:p w14:paraId="63B3783E" w14:textId="09165AEE" w:rsidR="00EB0554" w:rsidRPr="009A2BDE" w:rsidRDefault="009E1F71" w:rsidP="009E1F71">
      <w:pPr>
        <w:rPr>
          <w:lang w:val="en-US"/>
        </w:rPr>
      </w:pPr>
      <w:r w:rsidRPr="009A2BDE">
        <w:rPr>
          <w:lang w:val="en-US"/>
        </w:rPr>
        <w:t xml:space="preserve"> </w:t>
      </w:r>
    </w:p>
    <w:p w14:paraId="60ED6E52" w14:textId="77777777" w:rsidR="00EB0554" w:rsidRPr="00B408B5" w:rsidRDefault="00EB0554" w:rsidP="002B3E3E">
      <w:proofErr w:type="spellStart"/>
      <w:r w:rsidRPr="00B408B5">
        <w:lastRenderedPageBreak/>
        <w:t>Autodromo</w:t>
      </w:r>
      <w:proofErr w:type="spellEnd"/>
      <w:r w:rsidRPr="00B408B5">
        <w:t xml:space="preserve"> Enzo e Dino Ferrari</w:t>
      </w:r>
    </w:p>
    <w:p w14:paraId="3D41DAFA" w14:textId="77777777" w:rsidR="00B408B5" w:rsidRDefault="00B408B5" w:rsidP="00B408B5">
      <w:r>
        <w:t>Extensión de Circuito: 4.909 km</w:t>
      </w:r>
    </w:p>
    <w:p w14:paraId="227A8AFA" w14:textId="77777777" w:rsidR="00B408B5" w:rsidRDefault="00B408B5" w:rsidP="00B408B5">
      <w:r>
        <w:t>No. de Vueltas: 62</w:t>
      </w:r>
    </w:p>
    <w:p w14:paraId="44079768" w14:textId="77777777" w:rsidR="00B408B5" w:rsidRDefault="00B408B5" w:rsidP="00B408B5">
      <w:r>
        <w:t>No. de Giros: 17</w:t>
      </w:r>
    </w:p>
    <w:p w14:paraId="49783BBC" w14:textId="6E05D5EF" w:rsidR="002B3E3E" w:rsidRDefault="002B3E3E" w:rsidP="00B408B5">
      <w:r>
        <w:t>Horarios típicos:</w:t>
      </w:r>
    </w:p>
    <w:p w14:paraId="2498864C" w14:textId="0AAB22B6" w:rsidR="002B3E3E" w:rsidRDefault="002B3E3E" w:rsidP="002B3E3E">
      <w:pPr>
        <w:pStyle w:val="Prrafodelista"/>
        <w:numPr>
          <w:ilvl w:val="0"/>
          <w:numId w:val="12"/>
        </w:numPr>
      </w:pPr>
      <w:r>
        <w:t xml:space="preserve">Prácticas 1: viernes, </w:t>
      </w:r>
      <w:r w:rsidR="00B408B5">
        <w:t>13</w:t>
      </w:r>
      <w:r>
        <w:t>:30-</w:t>
      </w:r>
      <w:r w:rsidR="00B408B5">
        <w:t>14</w:t>
      </w:r>
      <w:r>
        <w:t>:30</w:t>
      </w:r>
    </w:p>
    <w:p w14:paraId="0A64D3C6" w14:textId="431A74C9" w:rsidR="002B3E3E" w:rsidRDefault="002B3E3E" w:rsidP="002B3E3E">
      <w:pPr>
        <w:pStyle w:val="Prrafodelista"/>
        <w:numPr>
          <w:ilvl w:val="0"/>
          <w:numId w:val="12"/>
        </w:numPr>
      </w:pPr>
      <w:r>
        <w:t xml:space="preserve">Prácticas 2: viernes, </w:t>
      </w:r>
      <w:r w:rsidR="00B408B5">
        <w:t>17</w:t>
      </w:r>
      <w:r>
        <w:t>:00-</w:t>
      </w:r>
      <w:r w:rsidR="00B408B5">
        <w:t>18</w:t>
      </w:r>
      <w:r>
        <w:t>:00</w:t>
      </w:r>
    </w:p>
    <w:p w14:paraId="591D1551" w14:textId="68587D7A" w:rsidR="002B3E3E" w:rsidRDefault="002B3E3E" w:rsidP="002B3E3E">
      <w:pPr>
        <w:pStyle w:val="Prrafodelista"/>
        <w:numPr>
          <w:ilvl w:val="0"/>
          <w:numId w:val="12"/>
        </w:numPr>
      </w:pPr>
      <w:r>
        <w:t xml:space="preserve">Prácticas 3: sábado, </w:t>
      </w:r>
      <w:r w:rsidR="00B408B5">
        <w:t>12</w:t>
      </w:r>
      <w:r>
        <w:t>:30-</w:t>
      </w:r>
      <w:r w:rsidR="00B408B5">
        <w:t>13</w:t>
      </w:r>
      <w:r>
        <w:t>:30</w:t>
      </w:r>
    </w:p>
    <w:p w14:paraId="4BC79BB8" w14:textId="723B9C87" w:rsidR="002B3E3E" w:rsidRDefault="002B3E3E" w:rsidP="002B3E3E">
      <w:pPr>
        <w:pStyle w:val="Prrafodelista"/>
        <w:numPr>
          <w:ilvl w:val="0"/>
          <w:numId w:val="12"/>
        </w:numPr>
      </w:pPr>
      <w:r>
        <w:t xml:space="preserve">Clasificación: sábado, </w:t>
      </w:r>
      <w:r w:rsidR="00B408B5">
        <w:t>16</w:t>
      </w:r>
      <w:r>
        <w:t>:00-</w:t>
      </w:r>
      <w:r w:rsidR="00B408B5">
        <w:t>17</w:t>
      </w:r>
      <w:r>
        <w:t>:00</w:t>
      </w:r>
    </w:p>
    <w:p w14:paraId="43ADACC6" w14:textId="3E80D7E4" w:rsidR="002B3E3E" w:rsidRDefault="002B3E3E" w:rsidP="002B3E3E">
      <w:pPr>
        <w:pStyle w:val="Prrafodelista"/>
        <w:numPr>
          <w:ilvl w:val="0"/>
          <w:numId w:val="12"/>
        </w:numPr>
      </w:pPr>
      <w:r>
        <w:t xml:space="preserve">Carrera: Domingo, </w:t>
      </w:r>
      <w:r w:rsidR="00B408B5">
        <w:t>15</w:t>
      </w:r>
      <w:r>
        <w:t>:00</w:t>
      </w:r>
    </w:p>
    <w:p w14:paraId="3ED81E99" w14:textId="11FBA21B" w:rsidR="009E1F71" w:rsidRDefault="009E1F71" w:rsidP="009E1F71">
      <w:pPr>
        <w:rPr>
          <w:lang w:val="en-US"/>
        </w:rPr>
      </w:pPr>
    </w:p>
    <w:p w14:paraId="07C280D4" w14:textId="77777777" w:rsidR="00B5455B" w:rsidRDefault="00B5455B" w:rsidP="00B5455B">
      <w:proofErr w:type="spellStart"/>
      <w:r w:rsidRPr="00B5455B">
        <w:t>Circuit</w:t>
      </w:r>
      <w:proofErr w:type="spellEnd"/>
      <w:r w:rsidRPr="00B5455B">
        <w:t xml:space="preserve"> de </w:t>
      </w:r>
      <w:proofErr w:type="spellStart"/>
      <w:r w:rsidRPr="00B5455B">
        <w:t>Monaco</w:t>
      </w:r>
      <w:proofErr w:type="spellEnd"/>
    </w:p>
    <w:p w14:paraId="0A23091B" w14:textId="77777777" w:rsidR="00B5455B" w:rsidRDefault="00B5455B" w:rsidP="00B5455B">
      <w:r>
        <w:t>Extensión de Circuito: 3.337 km</w:t>
      </w:r>
    </w:p>
    <w:p w14:paraId="7D21149E" w14:textId="77777777" w:rsidR="00B5455B" w:rsidRDefault="00B5455B" w:rsidP="00B5455B">
      <w:r>
        <w:t>No. de Vueltas: 78</w:t>
      </w:r>
    </w:p>
    <w:p w14:paraId="5652A54E" w14:textId="77777777" w:rsidR="00B5455B" w:rsidRDefault="00B5455B" w:rsidP="00B5455B">
      <w:r>
        <w:t>No. de Giros: 19</w:t>
      </w:r>
    </w:p>
    <w:p w14:paraId="5467370C" w14:textId="7C57FB5A" w:rsidR="00B5455B" w:rsidRDefault="00B5455B" w:rsidP="00B5455B">
      <w:r>
        <w:t>Horarios típicos:</w:t>
      </w:r>
    </w:p>
    <w:p w14:paraId="16B7AA1E" w14:textId="77777777" w:rsidR="00B5455B" w:rsidRDefault="00B5455B" w:rsidP="00B5455B">
      <w:pPr>
        <w:pStyle w:val="Prrafodelista"/>
        <w:numPr>
          <w:ilvl w:val="0"/>
          <w:numId w:val="12"/>
        </w:numPr>
      </w:pPr>
      <w:r>
        <w:t>Prácticas 1: viernes, 13:30-14:30</w:t>
      </w:r>
    </w:p>
    <w:p w14:paraId="1F0603D0" w14:textId="77777777" w:rsidR="00B5455B" w:rsidRDefault="00B5455B" w:rsidP="00B5455B">
      <w:pPr>
        <w:pStyle w:val="Prrafodelista"/>
        <w:numPr>
          <w:ilvl w:val="0"/>
          <w:numId w:val="12"/>
        </w:numPr>
      </w:pPr>
      <w:r>
        <w:t>Prácticas 2: viernes, 17:00-18:00</w:t>
      </w:r>
    </w:p>
    <w:p w14:paraId="44CCFDE8" w14:textId="77777777" w:rsidR="00B5455B" w:rsidRDefault="00B5455B" w:rsidP="00B5455B">
      <w:pPr>
        <w:pStyle w:val="Prrafodelista"/>
        <w:numPr>
          <w:ilvl w:val="0"/>
          <w:numId w:val="12"/>
        </w:numPr>
      </w:pPr>
      <w:r>
        <w:t>Prácticas 3: sábado, 12:30-13:30</w:t>
      </w:r>
    </w:p>
    <w:p w14:paraId="073581BB" w14:textId="77777777" w:rsidR="00B5455B" w:rsidRDefault="00B5455B" w:rsidP="00B5455B">
      <w:pPr>
        <w:pStyle w:val="Prrafodelista"/>
        <w:numPr>
          <w:ilvl w:val="0"/>
          <w:numId w:val="12"/>
        </w:numPr>
      </w:pPr>
      <w:r>
        <w:t>Clasificación: sábado, 16:00-17:00</w:t>
      </w:r>
    </w:p>
    <w:p w14:paraId="2ABE8B3F" w14:textId="77777777" w:rsidR="00B5455B" w:rsidRDefault="00B5455B" w:rsidP="00B5455B">
      <w:pPr>
        <w:pStyle w:val="Prrafodelista"/>
        <w:numPr>
          <w:ilvl w:val="0"/>
          <w:numId w:val="12"/>
        </w:numPr>
      </w:pPr>
      <w:r>
        <w:t>Carrera: Domingo, 15:00</w:t>
      </w:r>
    </w:p>
    <w:p w14:paraId="7D869516" w14:textId="77777777" w:rsidR="00B5455B" w:rsidRDefault="00B5455B" w:rsidP="009E1F71">
      <w:pPr>
        <w:rPr>
          <w:lang w:val="en-US"/>
        </w:rPr>
      </w:pPr>
    </w:p>
    <w:p w14:paraId="1B1E81C0" w14:textId="77777777" w:rsidR="00B5455B" w:rsidRDefault="00B5455B" w:rsidP="00B5455B">
      <w:proofErr w:type="spellStart"/>
      <w:r w:rsidRPr="00B5455B">
        <w:t>Circuit</w:t>
      </w:r>
      <w:proofErr w:type="spellEnd"/>
      <w:r w:rsidRPr="00B5455B">
        <w:t xml:space="preserve"> Gilles Villeneuve</w:t>
      </w:r>
    </w:p>
    <w:p w14:paraId="4FF9A29D" w14:textId="77777777" w:rsidR="00B5455B" w:rsidRDefault="00B5455B" w:rsidP="00B5455B">
      <w:r>
        <w:t>Extensión de Circuito: 4.361 km</w:t>
      </w:r>
    </w:p>
    <w:p w14:paraId="36E03614" w14:textId="77777777" w:rsidR="00B5455B" w:rsidRDefault="00B5455B" w:rsidP="00B5455B">
      <w:r>
        <w:t>No. de Vueltas: 68</w:t>
      </w:r>
    </w:p>
    <w:p w14:paraId="4A1954FF" w14:textId="77777777" w:rsidR="00B5455B" w:rsidRDefault="00B5455B" w:rsidP="00B5455B">
      <w:r>
        <w:t>No. de Giros: 14</w:t>
      </w:r>
    </w:p>
    <w:p w14:paraId="15BE9B3F" w14:textId="32DFADBF" w:rsidR="00B5455B" w:rsidRDefault="00B5455B" w:rsidP="00B5455B">
      <w:r>
        <w:t>Horarios típicos:</w:t>
      </w:r>
    </w:p>
    <w:p w14:paraId="46AD1393" w14:textId="77777777" w:rsidR="00B5455B" w:rsidRDefault="00B5455B" w:rsidP="00B5455B">
      <w:r>
        <w:t>Práctica Libre 1</w:t>
      </w:r>
      <w:r>
        <w:tab/>
      </w:r>
      <w:r>
        <w:tab/>
        <w:t>Vie. Jun. 7º</w:t>
      </w:r>
      <w:r>
        <w:tab/>
        <w:t>07:30 PM</w:t>
      </w:r>
    </w:p>
    <w:p w14:paraId="78D4BE16" w14:textId="77777777" w:rsidR="00B5455B" w:rsidRDefault="00B5455B" w:rsidP="00B5455B">
      <w:r>
        <w:t>Práctica Libre 2</w:t>
      </w:r>
      <w:r>
        <w:tab/>
      </w:r>
      <w:r>
        <w:tab/>
        <w:t>Vie. Jun. 7º</w:t>
      </w:r>
      <w:r>
        <w:tab/>
        <w:t>11:00 PM</w:t>
      </w:r>
    </w:p>
    <w:p w14:paraId="148D45AF" w14:textId="77777777" w:rsidR="00B5455B" w:rsidRDefault="00B5455B" w:rsidP="00B5455B">
      <w:r>
        <w:t>Práctica Libre 3</w:t>
      </w:r>
      <w:r>
        <w:tab/>
      </w:r>
      <w:r>
        <w:tab/>
        <w:t>Sáb. Jun. 8º</w:t>
      </w:r>
      <w:r>
        <w:tab/>
        <w:t>06:30 PM</w:t>
      </w:r>
    </w:p>
    <w:p w14:paraId="0AB70F70" w14:textId="77777777" w:rsidR="00B5455B" w:rsidRDefault="00B5455B" w:rsidP="00B5455B">
      <w:r>
        <w:t>Clasificación</w:t>
      </w:r>
      <w:r>
        <w:tab/>
      </w:r>
      <w:r>
        <w:tab/>
        <w:t>Sáb. Jun. 8º</w:t>
      </w:r>
      <w:r>
        <w:tab/>
        <w:t>10:00 PM</w:t>
      </w:r>
    </w:p>
    <w:p w14:paraId="7B605307" w14:textId="2BD7EC64" w:rsidR="00B5455B" w:rsidRPr="00497680" w:rsidRDefault="00B5455B" w:rsidP="00B5455B">
      <w:r w:rsidRPr="00497680">
        <w:t>Carrera</w:t>
      </w:r>
      <w:r w:rsidRPr="00497680">
        <w:tab/>
      </w:r>
      <w:r w:rsidRPr="00497680">
        <w:tab/>
        <w:t>Dom. Jun. 9º</w:t>
      </w:r>
      <w:r w:rsidRPr="00497680">
        <w:tab/>
        <w:t>08:00 PM</w:t>
      </w:r>
    </w:p>
    <w:p w14:paraId="0C7C30EE" w14:textId="136DD223" w:rsidR="009E1F71" w:rsidRPr="00497680" w:rsidRDefault="009E1F71" w:rsidP="009E1F71"/>
    <w:p w14:paraId="0CCAED7A" w14:textId="77777777" w:rsidR="00D5003A" w:rsidRDefault="00D5003A" w:rsidP="00D5003A">
      <w:proofErr w:type="spellStart"/>
      <w:r w:rsidRPr="00D5003A">
        <w:lastRenderedPageBreak/>
        <w:t>Circuit</w:t>
      </w:r>
      <w:proofErr w:type="spellEnd"/>
      <w:r w:rsidRPr="00D5003A">
        <w:t xml:space="preserve"> de Catalunya</w:t>
      </w:r>
    </w:p>
    <w:p w14:paraId="7C0C220A" w14:textId="77777777" w:rsidR="00D5003A" w:rsidRDefault="00D5003A" w:rsidP="00D5003A">
      <w:r>
        <w:t>Extensión de Circuito: 4.665 km</w:t>
      </w:r>
    </w:p>
    <w:p w14:paraId="7882D39D" w14:textId="77777777" w:rsidR="00D5003A" w:rsidRDefault="00D5003A" w:rsidP="00D5003A">
      <w:r>
        <w:t>No. de Vueltas: 66</w:t>
      </w:r>
    </w:p>
    <w:p w14:paraId="6C918BD2" w14:textId="77777777" w:rsidR="00D5003A" w:rsidRDefault="00D5003A" w:rsidP="00D5003A">
      <w:r>
        <w:t>No. de Giros: 16</w:t>
      </w:r>
    </w:p>
    <w:p w14:paraId="5B2A4D12" w14:textId="033A3F0D" w:rsidR="00D5003A" w:rsidRDefault="00D5003A" w:rsidP="00D5003A">
      <w:r>
        <w:t>Horarios típicos:</w:t>
      </w:r>
    </w:p>
    <w:p w14:paraId="2526C2B4" w14:textId="77777777" w:rsidR="00D5003A" w:rsidRDefault="00D5003A" w:rsidP="00D5003A">
      <w:r>
        <w:t>Práctica Libre 1</w:t>
      </w:r>
      <w:r>
        <w:tab/>
      </w:r>
      <w:r>
        <w:tab/>
        <w:t>Vie. Jun. 21º</w:t>
      </w:r>
      <w:r>
        <w:tab/>
        <w:t>01:30 PM</w:t>
      </w:r>
    </w:p>
    <w:p w14:paraId="5B0829B6" w14:textId="77777777" w:rsidR="00D5003A" w:rsidRDefault="00D5003A" w:rsidP="00D5003A">
      <w:r>
        <w:t>Práctica Libre 2</w:t>
      </w:r>
      <w:r>
        <w:tab/>
      </w:r>
      <w:r>
        <w:tab/>
        <w:t>Vie. Jun. 21º</w:t>
      </w:r>
      <w:r>
        <w:tab/>
        <w:t>05:00 PM</w:t>
      </w:r>
    </w:p>
    <w:p w14:paraId="63351F67" w14:textId="641DD8A0" w:rsidR="00D5003A" w:rsidRDefault="00D5003A" w:rsidP="00D5003A">
      <w:r>
        <w:t>Práctica Libre 3</w:t>
      </w:r>
      <w:r>
        <w:tab/>
      </w:r>
      <w:r>
        <w:tab/>
        <w:t>Sáb. Jun. 22º</w:t>
      </w:r>
      <w:r>
        <w:tab/>
        <w:t xml:space="preserve">12:30 </w:t>
      </w:r>
      <w:r w:rsidR="00DE6E29">
        <w:t>A</w:t>
      </w:r>
      <w:r>
        <w:t>M</w:t>
      </w:r>
    </w:p>
    <w:p w14:paraId="0802AF07" w14:textId="77777777" w:rsidR="00D5003A" w:rsidRDefault="00D5003A" w:rsidP="00D5003A">
      <w:r>
        <w:t>Clasificación</w:t>
      </w:r>
      <w:r>
        <w:tab/>
      </w:r>
      <w:r>
        <w:tab/>
        <w:t>Sáb. Jun. 22º</w:t>
      </w:r>
      <w:r>
        <w:tab/>
        <w:t>04:00 PM</w:t>
      </w:r>
    </w:p>
    <w:p w14:paraId="77233A9D" w14:textId="503F53F6" w:rsidR="009E1F71" w:rsidRDefault="00D5003A" w:rsidP="00D5003A">
      <w:r>
        <w:t>Carrera</w:t>
      </w:r>
      <w:r>
        <w:tab/>
      </w:r>
      <w:r>
        <w:tab/>
        <w:t>Dom. Jun. 23º</w:t>
      </w:r>
      <w:r>
        <w:tab/>
        <w:t>03:00 PM</w:t>
      </w:r>
    </w:p>
    <w:p w14:paraId="2884E6F9" w14:textId="0D9DB9CC" w:rsidR="00D5003A" w:rsidRDefault="00D5003A" w:rsidP="00D5003A"/>
    <w:p w14:paraId="5459F078" w14:textId="77777777" w:rsidR="00962E5C" w:rsidRDefault="00962E5C" w:rsidP="00962E5C">
      <w:r w:rsidRPr="00962E5C">
        <w:t>Red Bull Ring</w:t>
      </w:r>
    </w:p>
    <w:p w14:paraId="67ED9C77" w14:textId="77777777" w:rsidR="00962E5C" w:rsidRDefault="00962E5C" w:rsidP="00962E5C">
      <w:r>
        <w:t>Extensión de Circuito: 4.318 km</w:t>
      </w:r>
    </w:p>
    <w:p w14:paraId="21985E25" w14:textId="77777777" w:rsidR="00962E5C" w:rsidRDefault="00962E5C" w:rsidP="00962E5C">
      <w:r>
        <w:t>No. de Vueltas: 71</w:t>
      </w:r>
    </w:p>
    <w:p w14:paraId="745BEB6A" w14:textId="77777777" w:rsidR="00962E5C" w:rsidRDefault="00962E5C" w:rsidP="00962E5C">
      <w:r>
        <w:t>No. de Giros: 10</w:t>
      </w:r>
    </w:p>
    <w:p w14:paraId="74A50DA7" w14:textId="27654D87" w:rsidR="00962E5C" w:rsidRDefault="00962E5C" w:rsidP="00962E5C">
      <w:r>
        <w:t>Horarios típicos:</w:t>
      </w:r>
    </w:p>
    <w:p w14:paraId="2BCD53E4" w14:textId="77777777" w:rsidR="00962E5C" w:rsidRDefault="00962E5C" w:rsidP="00962E5C">
      <w:r>
        <w:t>Práctica Libre 1</w:t>
      </w:r>
      <w:r>
        <w:tab/>
      </w:r>
      <w:r>
        <w:tab/>
        <w:t>Vie. Jun. 28º</w:t>
      </w:r>
      <w:r>
        <w:tab/>
        <w:t>12:00 AM</w:t>
      </w:r>
    </w:p>
    <w:p w14:paraId="7F180E24" w14:textId="77777777" w:rsidR="00962E5C" w:rsidRPr="00962E5C" w:rsidRDefault="00962E5C" w:rsidP="00962E5C">
      <w:pPr>
        <w:rPr>
          <w:lang w:val="en-US"/>
        </w:rPr>
      </w:pPr>
      <w:proofErr w:type="spellStart"/>
      <w:r w:rsidRPr="00962E5C">
        <w:rPr>
          <w:lang w:val="en-US"/>
        </w:rPr>
        <w:t>Clasificación</w:t>
      </w:r>
      <w:proofErr w:type="spellEnd"/>
      <w:r w:rsidRPr="00962E5C">
        <w:rPr>
          <w:lang w:val="en-US"/>
        </w:rPr>
        <w:tab/>
      </w:r>
      <w:r w:rsidRPr="00962E5C">
        <w:rPr>
          <w:lang w:val="en-US"/>
        </w:rPr>
        <w:tab/>
        <w:t>Vie. Jun. 28º</w:t>
      </w:r>
      <w:r w:rsidRPr="00962E5C">
        <w:rPr>
          <w:lang w:val="en-US"/>
        </w:rPr>
        <w:tab/>
        <w:t>12:00 AM</w:t>
      </w:r>
    </w:p>
    <w:p w14:paraId="58E383BF" w14:textId="77777777" w:rsidR="00962E5C" w:rsidRPr="00962E5C" w:rsidRDefault="00962E5C" w:rsidP="00962E5C">
      <w:pPr>
        <w:rPr>
          <w:lang w:val="en-US"/>
        </w:rPr>
      </w:pPr>
      <w:r w:rsidRPr="00962E5C">
        <w:rPr>
          <w:lang w:val="en-US"/>
        </w:rPr>
        <w:t>Sprint Shootout</w:t>
      </w:r>
      <w:r w:rsidRPr="00962E5C">
        <w:rPr>
          <w:lang w:val="en-US"/>
        </w:rPr>
        <w:tab/>
      </w:r>
      <w:r w:rsidRPr="00962E5C">
        <w:rPr>
          <w:lang w:val="en-US"/>
        </w:rPr>
        <w:tab/>
      </w:r>
      <w:proofErr w:type="spellStart"/>
      <w:r w:rsidRPr="00962E5C">
        <w:rPr>
          <w:lang w:val="en-US"/>
        </w:rPr>
        <w:t>Sáb</w:t>
      </w:r>
      <w:proofErr w:type="spellEnd"/>
      <w:r w:rsidRPr="00962E5C">
        <w:rPr>
          <w:lang w:val="en-US"/>
        </w:rPr>
        <w:t>. Jun. 29º</w:t>
      </w:r>
      <w:r w:rsidRPr="00962E5C">
        <w:rPr>
          <w:lang w:val="en-US"/>
        </w:rPr>
        <w:tab/>
        <w:t>12:00 AM</w:t>
      </w:r>
    </w:p>
    <w:p w14:paraId="2B421C37" w14:textId="77777777" w:rsidR="00962E5C" w:rsidRPr="00962E5C" w:rsidRDefault="00962E5C" w:rsidP="00962E5C">
      <w:pPr>
        <w:rPr>
          <w:lang w:val="en-US"/>
        </w:rPr>
      </w:pPr>
      <w:r w:rsidRPr="00962E5C">
        <w:rPr>
          <w:lang w:val="en-US"/>
        </w:rPr>
        <w:t>Sprint Race</w:t>
      </w:r>
      <w:r w:rsidRPr="00962E5C">
        <w:rPr>
          <w:lang w:val="en-US"/>
        </w:rPr>
        <w:tab/>
      </w:r>
      <w:r w:rsidRPr="00962E5C">
        <w:rPr>
          <w:lang w:val="en-US"/>
        </w:rPr>
        <w:tab/>
      </w:r>
      <w:proofErr w:type="spellStart"/>
      <w:r w:rsidRPr="00962E5C">
        <w:rPr>
          <w:lang w:val="en-US"/>
        </w:rPr>
        <w:t>Sáb</w:t>
      </w:r>
      <w:proofErr w:type="spellEnd"/>
      <w:r w:rsidRPr="00962E5C">
        <w:rPr>
          <w:lang w:val="en-US"/>
        </w:rPr>
        <w:t>. Jun. 29º</w:t>
      </w:r>
      <w:r w:rsidRPr="00962E5C">
        <w:rPr>
          <w:lang w:val="en-US"/>
        </w:rPr>
        <w:tab/>
        <w:t>12:00 AM</w:t>
      </w:r>
    </w:p>
    <w:p w14:paraId="76ED8AB1" w14:textId="77F09401" w:rsidR="00D5003A" w:rsidRDefault="00962E5C" w:rsidP="00962E5C">
      <w:r>
        <w:t>Carrera</w:t>
      </w:r>
      <w:r>
        <w:tab/>
      </w:r>
      <w:r>
        <w:tab/>
        <w:t>Dom. Jun. 30º</w:t>
      </w:r>
      <w:r>
        <w:tab/>
        <w:t>03:00 PM</w:t>
      </w:r>
    </w:p>
    <w:p w14:paraId="636AF20E" w14:textId="18D5017E" w:rsidR="00962E5C" w:rsidRDefault="00962E5C">
      <w:r>
        <w:br w:type="page"/>
      </w:r>
    </w:p>
    <w:p w14:paraId="2CEF6A6F" w14:textId="77777777" w:rsidR="00962E5C" w:rsidRDefault="00962E5C" w:rsidP="00962E5C">
      <w:proofErr w:type="spellStart"/>
      <w:r w:rsidRPr="00962E5C">
        <w:lastRenderedPageBreak/>
        <w:t>Silverstone</w:t>
      </w:r>
      <w:proofErr w:type="spellEnd"/>
      <w:r w:rsidRPr="00962E5C">
        <w:t xml:space="preserve"> </w:t>
      </w:r>
      <w:proofErr w:type="spellStart"/>
      <w:r w:rsidRPr="00962E5C">
        <w:t>Circuit</w:t>
      </w:r>
      <w:proofErr w:type="spellEnd"/>
    </w:p>
    <w:p w14:paraId="389AB0AF" w14:textId="77777777" w:rsidR="00962E5C" w:rsidRDefault="00962E5C" w:rsidP="00962E5C">
      <w:r>
        <w:t>Extensión de Circuito: 5.891 km</w:t>
      </w:r>
    </w:p>
    <w:p w14:paraId="2178F0E8" w14:textId="77777777" w:rsidR="00962E5C" w:rsidRDefault="00962E5C" w:rsidP="00962E5C">
      <w:r>
        <w:t>No. de Vueltas: 52</w:t>
      </w:r>
    </w:p>
    <w:p w14:paraId="21F1BA97" w14:textId="77777777" w:rsidR="00962E5C" w:rsidRDefault="00962E5C" w:rsidP="00962E5C">
      <w:r>
        <w:t>No. de Giros: 18</w:t>
      </w:r>
    </w:p>
    <w:p w14:paraId="4ECC76EA" w14:textId="2D83521C" w:rsidR="00962E5C" w:rsidRDefault="00962E5C" w:rsidP="00962E5C">
      <w:r>
        <w:t>Horarios típicos:</w:t>
      </w:r>
    </w:p>
    <w:p w14:paraId="6687728D" w14:textId="77777777" w:rsidR="00962E5C" w:rsidRDefault="00962E5C" w:rsidP="00962E5C">
      <w:r>
        <w:t>Práctica Libre 1</w:t>
      </w:r>
      <w:r>
        <w:tab/>
      </w:r>
      <w:r>
        <w:tab/>
        <w:t>Vie. Jul. 5º</w:t>
      </w:r>
      <w:r>
        <w:tab/>
        <w:t>01:30 PM</w:t>
      </w:r>
    </w:p>
    <w:p w14:paraId="75428BA6" w14:textId="77777777" w:rsidR="00962E5C" w:rsidRDefault="00962E5C" w:rsidP="00962E5C">
      <w:r>
        <w:t>Práctica Libre 2</w:t>
      </w:r>
      <w:r>
        <w:tab/>
      </w:r>
      <w:r>
        <w:tab/>
        <w:t>Vie. Jul. 5º</w:t>
      </w:r>
      <w:r>
        <w:tab/>
        <w:t>05:00 PM</w:t>
      </w:r>
    </w:p>
    <w:p w14:paraId="14F45CE3" w14:textId="77777777" w:rsidR="00962E5C" w:rsidRDefault="00962E5C" w:rsidP="00962E5C">
      <w:r>
        <w:t>Clasificación</w:t>
      </w:r>
      <w:r>
        <w:tab/>
      </w:r>
      <w:r>
        <w:tab/>
        <w:t>Sáb. Jul. 6º</w:t>
      </w:r>
      <w:r>
        <w:tab/>
        <w:t>04:00 PM</w:t>
      </w:r>
    </w:p>
    <w:p w14:paraId="3EA702A9" w14:textId="6C9409C5" w:rsidR="00962E5C" w:rsidRDefault="00962E5C" w:rsidP="00962E5C">
      <w:r>
        <w:t>Carrera</w:t>
      </w:r>
      <w:r>
        <w:tab/>
      </w:r>
      <w:r>
        <w:tab/>
        <w:t>Dom. Jul. 7º</w:t>
      </w:r>
      <w:r>
        <w:tab/>
        <w:t>04:00 PM</w:t>
      </w:r>
    </w:p>
    <w:p w14:paraId="0647B232" w14:textId="078BE3BC" w:rsidR="00962E5C" w:rsidRDefault="00962E5C" w:rsidP="00962E5C"/>
    <w:p w14:paraId="798C26A1" w14:textId="77777777" w:rsidR="00962E5C" w:rsidRDefault="00962E5C" w:rsidP="00962E5C">
      <w:proofErr w:type="spellStart"/>
      <w:r w:rsidRPr="00962E5C">
        <w:t>Hungaroring</w:t>
      </w:r>
      <w:proofErr w:type="spellEnd"/>
    </w:p>
    <w:p w14:paraId="31453946" w14:textId="77777777" w:rsidR="00962E5C" w:rsidRDefault="00962E5C" w:rsidP="00962E5C">
      <w:r>
        <w:t>Extensión de Circuito: 4.381 km</w:t>
      </w:r>
    </w:p>
    <w:p w14:paraId="47B30AB2" w14:textId="77777777" w:rsidR="00962E5C" w:rsidRDefault="00962E5C" w:rsidP="00962E5C">
      <w:r>
        <w:t>No. de Vueltas: 70</w:t>
      </w:r>
    </w:p>
    <w:p w14:paraId="31DECCB1" w14:textId="77777777" w:rsidR="00962E5C" w:rsidRDefault="00962E5C" w:rsidP="00962E5C">
      <w:r>
        <w:t>No. de Giros: 14</w:t>
      </w:r>
    </w:p>
    <w:p w14:paraId="6B508CB2" w14:textId="462C7058" w:rsidR="00962E5C" w:rsidRDefault="00962E5C" w:rsidP="00962E5C">
      <w:r>
        <w:t>Horarios típicos:</w:t>
      </w:r>
    </w:p>
    <w:p w14:paraId="4492DDDA" w14:textId="77777777" w:rsidR="00962E5C" w:rsidRDefault="00962E5C" w:rsidP="00962E5C">
      <w:r>
        <w:t>Práctica Libre 1</w:t>
      </w:r>
      <w:r>
        <w:tab/>
      </w:r>
      <w:r>
        <w:tab/>
        <w:t>Vie. Jul. 19º</w:t>
      </w:r>
      <w:r>
        <w:tab/>
        <w:t>01:30 PM</w:t>
      </w:r>
    </w:p>
    <w:p w14:paraId="5155C2CB" w14:textId="77777777" w:rsidR="00962E5C" w:rsidRDefault="00962E5C" w:rsidP="00962E5C">
      <w:r>
        <w:t>Práctica Libre 2</w:t>
      </w:r>
      <w:r>
        <w:tab/>
      </w:r>
      <w:r>
        <w:tab/>
        <w:t>Vie. Jul. 19º</w:t>
      </w:r>
      <w:r>
        <w:tab/>
        <w:t>05:00 PM</w:t>
      </w:r>
    </w:p>
    <w:p w14:paraId="621ED457" w14:textId="77777777" w:rsidR="00962E5C" w:rsidRDefault="00962E5C" w:rsidP="00962E5C">
      <w:r>
        <w:t>Práctica Libre 3</w:t>
      </w:r>
      <w:r>
        <w:tab/>
      </w:r>
      <w:r>
        <w:tab/>
        <w:t>Sáb. Jul. 20º</w:t>
      </w:r>
      <w:r>
        <w:tab/>
        <w:t>12:30 PM</w:t>
      </w:r>
    </w:p>
    <w:p w14:paraId="53C4EB57" w14:textId="77777777" w:rsidR="00962E5C" w:rsidRDefault="00962E5C" w:rsidP="00962E5C">
      <w:r>
        <w:t>Clasificación</w:t>
      </w:r>
      <w:r>
        <w:tab/>
      </w:r>
      <w:r>
        <w:tab/>
        <w:t>Sáb. Jul. 20º</w:t>
      </w:r>
      <w:r>
        <w:tab/>
        <w:t>04:00 PM</w:t>
      </w:r>
    </w:p>
    <w:p w14:paraId="1CAC6649" w14:textId="48A8F1B2" w:rsidR="00962E5C" w:rsidRDefault="00962E5C" w:rsidP="00962E5C">
      <w:r>
        <w:t>Carrera</w:t>
      </w:r>
      <w:r>
        <w:tab/>
      </w:r>
      <w:r>
        <w:tab/>
        <w:t>Dom. Jul. 21º</w:t>
      </w:r>
      <w:r>
        <w:tab/>
        <w:t>03:00 PM</w:t>
      </w:r>
    </w:p>
    <w:p w14:paraId="144D1B60" w14:textId="6D1FDFF4" w:rsidR="00962E5C" w:rsidRDefault="00962E5C" w:rsidP="00962E5C"/>
    <w:p w14:paraId="568A1887" w14:textId="77777777" w:rsidR="00962E5C" w:rsidRDefault="00962E5C">
      <w:r>
        <w:br w:type="page"/>
      </w:r>
    </w:p>
    <w:p w14:paraId="3A608995" w14:textId="4B83DFB0" w:rsidR="00962E5C" w:rsidRDefault="00F52EB8" w:rsidP="00962E5C">
      <w:r w:rsidRPr="00F52EB8">
        <w:lastRenderedPageBreak/>
        <w:t>Spa-</w:t>
      </w:r>
      <w:proofErr w:type="spellStart"/>
      <w:r w:rsidRPr="00F52EB8">
        <w:t>Francorchamps</w:t>
      </w:r>
      <w:proofErr w:type="spellEnd"/>
    </w:p>
    <w:p w14:paraId="1D2BC9B3" w14:textId="77777777" w:rsidR="00F52EB8" w:rsidRDefault="00F52EB8" w:rsidP="00F52EB8">
      <w:r>
        <w:t>Extensión de Circuito: 7.004 km</w:t>
      </w:r>
    </w:p>
    <w:p w14:paraId="33E59372" w14:textId="77777777" w:rsidR="00F52EB8" w:rsidRDefault="00F52EB8" w:rsidP="00F52EB8">
      <w:r>
        <w:t>No. de Vueltas: 44</w:t>
      </w:r>
    </w:p>
    <w:p w14:paraId="1391F29E" w14:textId="77777777" w:rsidR="00F52EB8" w:rsidRDefault="00F52EB8" w:rsidP="00F52EB8">
      <w:r>
        <w:t>No. de Giros: 19</w:t>
      </w:r>
    </w:p>
    <w:p w14:paraId="5F6EE89E" w14:textId="50742A92" w:rsidR="00962E5C" w:rsidRDefault="00962E5C" w:rsidP="00F52EB8">
      <w:r>
        <w:t>Horarios típicos:</w:t>
      </w:r>
    </w:p>
    <w:p w14:paraId="66DFF07C" w14:textId="77777777" w:rsidR="00F52EB8" w:rsidRDefault="00F52EB8" w:rsidP="00F52EB8">
      <w:r>
        <w:t>Práctica Libre 1</w:t>
      </w:r>
      <w:r>
        <w:tab/>
      </w:r>
      <w:r>
        <w:tab/>
        <w:t>Vie. Jul. 26º</w:t>
      </w:r>
      <w:r>
        <w:tab/>
        <w:t>01:30 PM</w:t>
      </w:r>
    </w:p>
    <w:p w14:paraId="3819B5BD" w14:textId="77777777" w:rsidR="00F52EB8" w:rsidRDefault="00F52EB8" w:rsidP="00F52EB8">
      <w:r>
        <w:t>Práctica Libre 2</w:t>
      </w:r>
      <w:r>
        <w:tab/>
      </w:r>
      <w:r>
        <w:tab/>
        <w:t>Vie. Jul. 26º</w:t>
      </w:r>
      <w:r>
        <w:tab/>
        <w:t>05:00 PM</w:t>
      </w:r>
    </w:p>
    <w:p w14:paraId="4D5DF4B1" w14:textId="77777777" w:rsidR="00F52EB8" w:rsidRDefault="00F52EB8" w:rsidP="00F52EB8">
      <w:r>
        <w:t>Práctica Libre 3</w:t>
      </w:r>
      <w:r>
        <w:tab/>
      </w:r>
      <w:r>
        <w:tab/>
        <w:t>Sáb. Jul. 27º</w:t>
      </w:r>
      <w:r>
        <w:tab/>
        <w:t>01:30 PM</w:t>
      </w:r>
    </w:p>
    <w:p w14:paraId="28810CC2" w14:textId="77777777" w:rsidR="00F52EB8" w:rsidRDefault="00F52EB8" w:rsidP="00F52EB8">
      <w:r>
        <w:t>Clasificación</w:t>
      </w:r>
      <w:r>
        <w:tab/>
      </w:r>
      <w:r>
        <w:tab/>
        <w:t>Sáb. Jul. 27º</w:t>
      </w:r>
      <w:r>
        <w:tab/>
        <w:t>04:00 PM</w:t>
      </w:r>
    </w:p>
    <w:p w14:paraId="7A706508" w14:textId="37ACF291" w:rsidR="00962E5C" w:rsidRDefault="00F52EB8" w:rsidP="00F52EB8">
      <w:r>
        <w:t>Carrera</w:t>
      </w:r>
      <w:r>
        <w:tab/>
      </w:r>
      <w:r>
        <w:tab/>
        <w:t>Dom. Jul. 28º</w:t>
      </w:r>
      <w:r>
        <w:tab/>
        <w:t>03:00 PM</w:t>
      </w:r>
    </w:p>
    <w:p w14:paraId="00E277A0" w14:textId="0B13EB87" w:rsidR="00F52EB8" w:rsidRDefault="00F52EB8" w:rsidP="00F52EB8"/>
    <w:p w14:paraId="14FED1C7" w14:textId="77777777" w:rsidR="00F52EB8" w:rsidRDefault="00F52EB8" w:rsidP="00F52EB8">
      <w:proofErr w:type="spellStart"/>
      <w:r w:rsidRPr="00F52EB8">
        <w:t>Circuit</w:t>
      </w:r>
      <w:proofErr w:type="spellEnd"/>
      <w:r w:rsidRPr="00F52EB8">
        <w:t xml:space="preserve"> Park </w:t>
      </w:r>
      <w:proofErr w:type="spellStart"/>
      <w:r w:rsidRPr="00F52EB8">
        <w:t>Zandvoort</w:t>
      </w:r>
      <w:proofErr w:type="spellEnd"/>
    </w:p>
    <w:p w14:paraId="662FBAAA" w14:textId="77777777" w:rsidR="00F52EB8" w:rsidRDefault="00F52EB8" w:rsidP="00F52EB8">
      <w:r>
        <w:t>Extensión de Circuito: 4.307 km</w:t>
      </w:r>
    </w:p>
    <w:p w14:paraId="5018F029" w14:textId="77777777" w:rsidR="00F52EB8" w:rsidRDefault="00F52EB8" w:rsidP="00F52EB8">
      <w:r>
        <w:t>No. de Vueltas: 70</w:t>
      </w:r>
    </w:p>
    <w:p w14:paraId="142C6C2E" w14:textId="77777777" w:rsidR="00F52EB8" w:rsidRDefault="00F52EB8" w:rsidP="00F52EB8">
      <w:r>
        <w:t>No. de Giros: 14</w:t>
      </w:r>
    </w:p>
    <w:p w14:paraId="5657952E" w14:textId="21D21997" w:rsidR="00F52EB8" w:rsidRDefault="00F52EB8" w:rsidP="00F52EB8">
      <w:r>
        <w:t>Horarios típicos:</w:t>
      </w:r>
    </w:p>
    <w:p w14:paraId="0C331E07" w14:textId="77777777" w:rsidR="00F52EB8" w:rsidRDefault="00F52EB8" w:rsidP="00F52EB8">
      <w:r>
        <w:t>Práctica Libre 1</w:t>
      </w:r>
      <w:r>
        <w:tab/>
      </w:r>
      <w:r>
        <w:tab/>
        <w:t>Vie. Ago. 23º</w:t>
      </w:r>
      <w:r>
        <w:tab/>
        <w:t>12:30 PM</w:t>
      </w:r>
    </w:p>
    <w:p w14:paraId="201396F6" w14:textId="77777777" w:rsidR="00F52EB8" w:rsidRDefault="00F52EB8" w:rsidP="00F52EB8">
      <w:r>
        <w:t>Práctica Libre 2</w:t>
      </w:r>
      <w:r>
        <w:tab/>
      </w:r>
      <w:r>
        <w:tab/>
        <w:t>Vie. Ago. 23º</w:t>
      </w:r>
      <w:r>
        <w:tab/>
        <w:t>04:00 PM</w:t>
      </w:r>
    </w:p>
    <w:p w14:paraId="2A93197C" w14:textId="77777777" w:rsidR="00F52EB8" w:rsidRDefault="00F52EB8" w:rsidP="00F52EB8">
      <w:r>
        <w:t>Práctica Libre 3</w:t>
      </w:r>
      <w:r>
        <w:tab/>
      </w:r>
      <w:r>
        <w:tab/>
        <w:t>Sáb. Ago. 24º</w:t>
      </w:r>
      <w:r>
        <w:tab/>
        <w:t>11:30 AM</w:t>
      </w:r>
    </w:p>
    <w:p w14:paraId="684573C6" w14:textId="77777777" w:rsidR="00F52EB8" w:rsidRDefault="00F52EB8" w:rsidP="00F52EB8">
      <w:r>
        <w:t>Clasificación</w:t>
      </w:r>
      <w:r>
        <w:tab/>
      </w:r>
      <w:r>
        <w:tab/>
        <w:t>Sáb. Ago. 24º</w:t>
      </w:r>
      <w:r>
        <w:tab/>
        <w:t>03:00 PM</w:t>
      </w:r>
    </w:p>
    <w:p w14:paraId="163F4894" w14:textId="3F01C29D" w:rsidR="00F52EB8" w:rsidRDefault="00F52EB8" w:rsidP="00F52EB8">
      <w:r>
        <w:t>Carrera</w:t>
      </w:r>
      <w:r>
        <w:tab/>
      </w:r>
      <w:r>
        <w:tab/>
        <w:t>Dom. Ago. 25º</w:t>
      </w:r>
      <w:r>
        <w:tab/>
        <w:t>03:00 PM</w:t>
      </w:r>
    </w:p>
    <w:p w14:paraId="4193CB70" w14:textId="5DF06FB0" w:rsidR="00F52EB8" w:rsidRDefault="00F52EB8">
      <w:r>
        <w:br w:type="page"/>
      </w:r>
    </w:p>
    <w:p w14:paraId="3F36291A" w14:textId="77777777" w:rsidR="00F52EB8" w:rsidRDefault="00F52EB8" w:rsidP="00F52EB8">
      <w:proofErr w:type="spellStart"/>
      <w:r w:rsidRPr="00F52EB8">
        <w:lastRenderedPageBreak/>
        <w:t>Circuit</w:t>
      </w:r>
      <w:proofErr w:type="spellEnd"/>
      <w:r w:rsidRPr="00F52EB8">
        <w:t xml:space="preserve"> Park </w:t>
      </w:r>
      <w:proofErr w:type="spellStart"/>
      <w:r w:rsidRPr="00F52EB8">
        <w:t>Zandvoort</w:t>
      </w:r>
      <w:proofErr w:type="spellEnd"/>
    </w:p>
    <w:p w14:paraId="1BD399B9" w14:textId="77777777" w:rsidR="00F52EB8" w:rsidRDefault="00F52EB8" w:rsidP="00F52EB8">
      <w:r>
        <w:t>Extensión de Circuito: 4.307 km</w:t>
      </w:r>
    </w:p>
    <w:p w14:paraId="1FBD086E" w14:textId="77777777" w:rsidR="00F52EB8" w:rsidRDefault="00F52EB8" w:rsidP="00F52EB8">
      <w:r>
        <w:t>No. de Vueltas: 70</w:t>
      </w:r>
    </w:p>
    <w:p w14:paraId="31F91C9C" w14:textId="77777777" w:rsidR="00F52EB8" w:rsidRDefault="00F52EB8" w:rsidP="00F52EB8">
      <w:r>
        <w:t>No. de Giros: 14</w:t>
      </w:r>
    </w:p>
    <w:p w14:paraId="3CCB4C70" w14:textId="77777777" w:rsidR="00F52EB8" w:rsidRDefault="00F52EB8" w:rsidP="00F52EB8">
      <w:r>
        <w:t>Horarios típicos:</w:t>
      </w:r>
    </w:p>
    <w:p w14:paraId="5E402E44" w14:textId="77777777" w:rsidR="00F52EB8" w:rsidRDefault="00F52EB8" w:rsidP="00F52EB8">
      <w:r>
        <w:t>Práctica Libre 1</w:t>
      </w:r>
      <w:r>
        <w:tab/>
      </w:r>
      <w:r>
        <w:tab/>
        <w:t>Vie. Ago. 23º</w:t>
      </w:r>
      <w:r>
        <w:tab/>
        <w:t>12:30 PM</w:t>
      </w:r>
    </w:p>
    <w:p w14:paraId="5F3BCEC7" w14:textId="77777777" w:rsidR="00F52EB8" w:rsidRDefault="00F52EB8" w:rsidP="00F52EB8">
      <w:r>
        <w:t>Práctica Libre 2</w:t>
      </w:r>
      <w:r>
        <w:tab/>
      </w:r>
      <w:r>
        <w:tab/>
        <w:t>Vie. Ago. 23º</w:t>
      </w:r>
      <w:r>
        <w:tab/>
        <w:t>04:00 PM</w:t>
      </w:r>
    </w:p>
    <w:p w14:paraId="14788D99" w14:textId="77777777" w:rsidR="00F52EB8" w:rsidRDefault="00F52EB8" w:rsidP="00F52EB8">
      <w:r>
        <w:t>Práctica Libre 3</w:t>
      </w:r>
      <w:r>
        <w:tab/>
      </w:r>
      <w:r>
        <w:tab/>
        <w:t>Sáb. Ago. 24º</w:t>
      </w:r>
      <w:r>
        <w:tab/>
        <w:t>11:30 AM</w:t>
      </w:r>
    </w:p>
    <w:p w14:paraId="6FDCF03C" w14:textId="77777777" w:rsidR="00F52EB8" w:rsidRDefault="00F52EB8" w:rsidP="00F52EB8">
      <w:r>
        <w:t>Clasificación</w:t>
      </w:r>
      <w:r>
        <w:tab/>
      </w:r>
      <w:r>
        <w:tab/>
        <w:t>Sáb. Ago. 24º</w:t>
      </w:r>
      <w:r>
        <w:tab/>
        <w:t>03:00 PM</w:t>
      </w:r>
    </w:p>
    <w:p w14:paraId="09F91CD8" w14:textId="77777777" w:rsidR="00F52EB8" w:rsidRDefault="00F52EB8" w:rsidP="00F52EB8">
      <w:r>
        <w:t>Carrera</w:t>
      </w:r>
      <w:r>
        <w:tab/>
      </w:r>
      <w:r>
        <w:tab/>
        <w:t>Dom. Ago. 25º</w:t>
      </w:r>
      <w:r>
        <w:tab/>
        <w:t>03:00 PM</w:t>
      </w:r>
    </w:p>
    <w:p w14:paraId="6BF99145" w14:textId="77777777" w:rsidR="00F52EB8" w:rsidRDefault="00F52EB8" w:rsidP="00F52EB8"/>
    <w:p w14:paraId="02D83522" w14:textId="77777777" w:rsidR="00962E5C" w:rsidRDefault="00962E5C" w:rsidP="00962E5C"/>
    <w:p w14:paraId="613AE974" w14:textId="77777777" w:rsidR="00F52EB8" w:rsidRDefault="00F52EB8" w:rsidP="00F52EB8">
      <w:proofErr w:type="spellStart"/>
      <w:r w:rsidRPr="00F52EB8">
        <w:t>Autodromo</w:t>
      </w:r>
      <w:proofErr w:type="spellEnd"/>
      <w:r w:rsidRPr="00F52EB8">
        <w:t xml:space="preserve"> </w:t>
      </w:r>
      <w:proofErr w:type="spellStart"/>
      <w:r w:rsidRPr="00F52EB8">
        <w:t>Nazionale</w:t>
      </w:r>
      <w:proofErr w:type="spellEnd"/>
      <w:r w:rsidRPr="00F52EB8">
        <w:t xml:space="preserve"> </w:t>
      </w:r>
      <w:proofErr w:type="spellStart"/>
      <w:r w:rsidRPr="00F52EB8">
        <w:t>Monza</w:t>
      </w:r>
      <w:proofErr w:type="spellEnd"/>
    </w:p>
    <w:p w14:paraId="338A33D5" w14:textId="77777777" w:rsidR="00F52EB8" w:rsidRDefault="00F52EB8" w:rsidP="00F52EB8">
      <w:r>
        <w:t>Extensión de Circuito: 5.793 km</w:t>
      </w:r>
    </w:p>
    <w:p w14:paraId="57F34FE3" w14:textId="77777777" w:rsidR="00F52EB8" w:rsidRDefault="00F52EB8" w:rsidP="00F52EB8">
      <w:r>
        <w:t>No. de Vueltas: 53</w:t>
      </w:r>
    </w:p>
    <w:p w14:paraId="353CD2A1" w14:textId="77777777" w:rsidR="00F52EB8" w:rsidRDefault="00F52EB8" w:rsidP="00F52EB8">
      <w:r>
        <w:t>No. de Giros: 11</w:t>
      </w:r>
    </w:p>
    <w:p w14:paraId="083145FD" w14:textId="1463017D" w:rsidR="00F52EB8" w:rsidRDefault="00F52EB8" w:rsidP="00F52EB8">
      <w:r>
        <w:t>Horarios típicos:</w:t>
      </w:r>
    </w:p>
    <w:p w14:paraId="31CCB143" w14:textId="77777777" w:rsidR="00F52EB8" w:rsidRDefault="00F52EB8" w:rsidP="00F52EB8">
      <w:r>
        <w:t>Práctica Libre 1</w:t>
      </w:r>
      <w:r>
        <w:tab/>
      </w:r>
      <w:r>
        <w:tab/>
        <w:t>Vie. Ago. 30º</w:t>
      </w:r>
      <w:r>
        <w:tab/>
        <w:t>01:30 PM</w:t>
      </w:r>
    </w:p>
    <w:p w14:paraId="14B91C5A" w14:textId="77777777" w:rsidR="00F52EB8" w:rsidRDefault="00F52EB8" w:rsidP="00F52EB8">
      <w:r>
        <w:t>Práctica Libre 2</w:t>
      </w:r>
      <w:r>
        <w:tab/>
      </w:r>
      <w:r>
        <w:tab/>
        <w:t>Vie. Ago. 30º</w:t>
      </w:r>
      <w:r>
        <w:tab/>
        <w:t>05:00 PM</w:t>
      </w:r>
    </w:p>
    <w:p w14:paraId="1C816756" w14:textId="77777777" w:rsidR="00F52EB8" w:rsidRDefault="00F52EB8" w:rsidP="00F52EB8">
      <w:r>
        <w:t>Práctica Libre 3</w:t>
      </w:r>
      <w:r>
        <w:tab/>
      </w:r>
      <w:r>
        <w:tab/>
        <w:t>Sáb. Ago. 31º</w:t>
      </w:r>
      <w:r>
        <w:tab/>
        <w:t>12:30 PM</w:t>
      </w:r>
    </w:p>
    <w:p w14:paraId="2B662263" w14:textId="77777777" w:rsidR="00F52EB8" w:rsidRDefault="00F52EB8" w:rsidP="00F52EB8">
      <w:r>
        <w:t>Clasificación</w:t>
      </w:r>
      <w:r>
        <w:tab/>
      </w:r>
      <w:r>
        <w:tab/>
        <w:t>Sáb. Ago. 31º</w:t>
      </w:r>
      <w:r>
        <w:tab/>
        <w:t>04:00 PM</w:t>
      </w:r>
    </w:p>
    <w:p w14:paraId="7ADF88AD" w14:textId="686516AB" w:rsidR="00962E5C" w:rsidRDefault="00F52EB8" w:rsidP="00F52EB8">
      <w:r>
        <w:t>Carrera</w:t>
      </w:r>
      <w:r>
        <w:tab/>
      </w:r>
      <w:r>
        <w:tab/>
        <w:t>Dom. Sep. 1º</w:t>
      </w:r>
      <w:r>
        <w:tab/>
        <w:t>03:00 PM</w:t>
      </w:r>
    </w:p>
    <w:p w14:paraId="25489F8F" w14:textId="6E1DF68E" w:rsidR="00F52EB8" w:rsidRDefault="00F52EB8">
      <w:r>
        <w:br w:type="page"/>
      </w:r>
    </w:p>
    <w:p w14:paraId="4D2D71AA" w14:textId="77777777" w:rsidR="00F52EB8" w:rsidRDefault="00F52EB8" w:rsidP="00F52EB8">
      <w:proofErr w:type="spellStart"/>
      <w:r w:rsidRPr="00F52EB8">
        <w:lastRenderedPageBreak/>
        <w:t>Baku</w:t>
      </w:r>
      <w:proofErr w:type="spellEnd"/>
      <w:r w:rsidRPr="00F52EB8">
        <w:t xml:space="preserve"> City </w:t>
      </w:r>
      <w:proofErr w:type="spellStart"/>
      <w:r w:rsidRPr="00F52EB8">
        <w:t>Circuit</w:t>
      </w:r>
      <w:proofErr w:type="spellEnd"/>
    </w:p>
    <w:p w14:paraId="0E1CFB67" w14:textId="77777777" w:rsidR="00F52EB8" w:rsidRDefault="00F52EB8" w:rsidP="00F52EB8">
      <w:r>
        <w:t>Extensión de Circuito: 6.003 km</w:t>
      </w:r>
    </w:p>
    <w:p w14:paraId="08E55FAF" w14:textId="77777777" w:rsidR="00F52EB8" w:rsidRDefault="00F52EB8" w:rsidP="00F52EB8">
      <w:r>
        <w:t>No. de Vueltas: 51</w:t>
      </w:r>
    </w:p>
    <w:p w14:paraId="453B6262" w14:textId="77777777" w:rsidR="00F52EB8" w:rsidRDefault="00F52EB8" w:rsidP="00F52EB8">
      <w:r>
        <w:t>No. de Giros: 20</w:t>
      </w:r>
    </w:p>
    <w:p w14:paraId="1FA657DA" w14:textId="74CF068E" w:rsidR="00F52EB8" w:rsidRDefault="00F52EB8" w:rsidP="00F52EB8">
      <w:r>
        <w:t>Horarios típicos:</w:t>
      </w:r>
    </w:p>
    <w:p w14:paraId="13B417F6" w14:textId="77777777" w:rsidR="00F52EB8" w:rsidRDefault="00F52EB8" w:rsidP="00F52EB8">
      <w:r>
        <w:t>Práctica Libre 1</w:t>
      </w:r>
      <w:r>
        <w:tab/>
      </w:r>
      <w:r>
        <w:tab/>
        <w:t>Vie. Sep. 13º</w:t>
      </w:r>
      <w:r>
        <w:tab/>
        <w:t>11:30 AM</w:t>
      </w:r>
    </w:p>
    <w:p w14:paraId="7F07F2CF" w14:textId="77777777" w:rsidR="00F52EB8" w:rsidRDefault="00F52EB8" w:rsidP="00F52EB8">
      <w:r>
        <w:t>Práctica Libre 2</w:t>
      </w:r>
      <w:r>
        <w:tab/>
      </w:r>
      <w:r>
        <w:tab/>
        <w:t>Vie. Sep. 13º</w:t>
      </w:r>
      <w:r>
        <w:tab/>
        <w:t>03:00 PM</w:t>
      </w:r>
    </w:p>
    <w:p w14:paraId="6EFAE31C" w14:textId="77777777" w:rsidR="00F52EB8" w:rsidRDefault="00F52EB8" w:rsidP="00F52EB8">
      <w:r>
        <w:t>Práctica Libre 3</w:t>
      </w:r>
      <w:r>
        <w:tab/>
      </w:r>
      <w:r>
        <w:tab/>
        <w:t>Sáb. Sep. 14º</w:t>
      </w:r>
      <w:r>
        <w:tab/>
        <w:t>10:30 AM</w:t>
      </w:r>
    </w:p>
    <w:p w14:paraId="29E7A960" w14:textId="77777777" w:rsidR="00F52EB8" w:rsidRDefault="00F52EB8" w:rsidP="00F52EB8">
      <w:r>
        <w:t>Clasificación</w:t>
      </w:r>
      <w:r>
        <w:tab/>
      </w:r>
      <w:r>
        <w:tab/>
        <w:t>Sáb. Sep. 14º</w:t>
      </w:r>
      <w:r>
        <w:tab/>
        <w:t>02:00 PM</w:t>
      </w:r>
    </w:p>
    <w:p w14:paraId="0E889BFA" w14:textId="5A289158" w:rsidR="00F52EB8" w:rsidRDefault="00F52EB8" w:rsidP="00F52EB8">
      <w:r>
        <w:t>Carrera</w:t>
      </w:r>
      <w:r>
        <w:tab/>
      </w:r>
      <w:r>
        <w:tab/>
        <w:t>Dom. Sep. 15º</w:t>
      </w:r>
      <w:r>
        <w:tab/>
        <w:t>01:00 PM</w:t>
      </w:r>
    </w:p>
    <w:p w14:paraId="615CBB9A" w14:textId="3D95EC98" w:rsidR="00BE5D7F" w:rsidRDefault="00BE5D7F" w:rsidP="00F52EB8"/>
    <w:p w14:paraId="3BA26167" w14:textId="5F7F929E" w:rsidR="00BE5D7F" w:rsidRDefault="00BE5D7F" w:rsidP="00F52EB8"/>
    <w:p w14:paraId="06799DF9" w14:textId="77777777" w:rsidR="00BE5D7F" w:rsidRDefault="00BE5D7F" w:rsidP="00BE5D7F">
      <w:r w:rsidRPr="00BE5D7F">
        <w:t xml:space="preserve">Marina Bay </w:t>
      </w:r>
      <w:proofErr w:type="spellStart"/>
      <w:r w:rsidRPr="00BE5D7F">
        <w:t>Circuit</w:t>
      </w:r>
      <w:proofErr w:type="spellEnd"/>
    </w:p>
    <w:p w14:paraId="09054E02" w14:textId="77777777" w:rsidR="00BE5D7F" w:rsidRDefault="00BE5D7F" w:rsidP="00BE5D7F">
      <w:r>
        <w:t>Extensión de Circuito: 5.065 km</w:t>
      </w:r>
    </w:p>
    <w:p w14:paraId="2B8E4618" w14:textId="77777777" w:rsidR="00BE5D7F" w:rsidRDefault="00BE5D7F" w:rsidP="00BE5D7F">
      <w:r>
        <w:t>No. de Vueltas: 61</w:t>
      </w:r>
    </w:p>
    <w:p w14:paraId="1B122F06" w14:textId="77777777" w:rsidR="00BE5D7F" w:rsidRDefault="00BE5D7F" w:rsidP="00BE5D7F">
      <w:r>
        <w:t>No. de Giros: 23</w:t>
      </w:r>
    </w:p>
    <w:p w14:paraId="7BF8D7F1" w14:textId="55E3B135" w:rsidR="00BE5D7F" w:rsidRDefault="00BE5D7F" w:rsidP="00BE5D7F">
      <w:r>
        <w:t>Horarios típicos:</w:t>
      </w:r>
    </w:p>
    <w:p w14:paraId="6577B584" w14:textId="77777777" w:rsidR="00BE5D7F" w:rsidRDefault="00BE5D7F" w:rsidP="00BE5D7F">
      <w:r>
        <w:t>Práctica Libre 1</w:t>
      </w:r>
      <w:r>
        <w:tab/>
      </w:r>
      <w:r>
        <w:tab/>
        <w:t>Vie. Sep. 20º</w:t>
      </w:r>
      <w:r>
        <w:tab/>
        <w:t>11:30 AM</w:t>
      </w:r>
    </w:p>
    <w:p w14:paraId="3C7B81AA" w14:textId="77777777" w:rsidR="00BE5D7F" w:rsidRDefault="00BE5D7F" w:rsidP="00BE5D7F">
      <w:r>
        <w:t>Práctica Libre 2</w:t>
      </w:r>
      <w:r>
        <w:tab/>
      </w:r>
      <w:r>
        <w:tab/>
        <w:t>Vie. Sep. 20º</w:t>
      </w:r>
      <w:r>
        <w:tab/>
        <w:t>03:00 PM</w:t>
      </w:r>
    </w:p>
    <w:p w14:paraId="692A2222" w14:textId="77777777" w:rsidR="00BE5D7F" w:rsidRDefault="00BE5D7F" w:rsidP="00BE5D7F">
      <w:r>
        <w:t>Práctica Libre 3</w:t>
      </w:r>
      <w:r>
        <w:tab/>
      </w:r>
      <w:r>
        <w:tab/>
        <w:t>Sáb. Sep. 21º</w:t>
      </w:r>
      <w:r>
        <w:tab/>
        <w:t>11:30 AM</w:t>
      </w:r>
    </w:p>
    <w:p w14:paraId="106C6838" w14:textId="77777777" w:rsidR="00BE5D7F" w:rsidRDefault="00BE5D7F" w:rsidP="00BE5D7F">
      <w:r>
        <w:t>Clasificación</w:t>
      </w:r>
      <w:r>
        <w:tab/>
      </w:r>
      <w:r>
        <w:tab/>
        <w:t>Sáb. Sep. 21º</w:t>
      </w:r>
      <w:r>
        <w:tab/>
        <w:t>03:00 PM</w:t>
      </w:r>
    </w:p>
    <w:p w14:paraId="3C28AE4F" w14:textId="178A3F75" w:rsidR="00BE5D7F" w:rsidRDefault="00BE5D7F" w:rsidP="00BE5D7F">
      <w:r>
        <w:t>Carrera</w:t>
      </w:r>
      <w:r>
        <w:tab/>
      </w:r>
      <w:r>
        <w:tab/>
        <w:t>Dom. Sep. 22º</w:t>
      </w:r>
      <w:r>
        <w:tab/>
        <w:t>02:00 PM</w:t>
      </w:r>
    </w:p>
    <w:p w14:paraId="2DB12C65" w14:textId="0100DDB6" w:rsidR="00BE5D7F" w:rsidRDefault="00BE5D7F" w:rsidP="00BE5D7F"/>
    <w:p w14:paraId="19463961" w14:textId="361402CD" w:rsidR="00BE5D7F" w:rsidRDefault="00BE5D7F">
      <w:r>
        <w:br w:type="page"/>
      </w:r>
    </w:p>
    <w:p w14:paraId="38BC392B" w14:textId="77777777" w:rsidR="00BE5D7F" w:rsidRDefault="00BE5D7F" w:rsidP="00BE5D7F"/>
    <w:p w14:paraId="68585391" w14:textId="77777777" w:rsidR="00BE5D7F" w:rsidRDefault="00BE5D7F" w:rsidP="00BE5D7F">
      <w:proofErr w:type="spellStart"/>
      <w:r w:rsidRPr="00BE5D7F">
        <w:t>Circuit</w:t>
      </w:r>
      <w:proofErr w:type="spellEnd"/>
      <w:r w:rsidRPr="00BE5D7F">
        <w:t xml:space="preserve"> </w:t>
      </w:r>
      <w:proofErr w:type="spellStart"/>
      <w:r w:rsidRPr="00BE5D7F">
        <w:t>of</w:t>
      </w:r>
      <w:proofErr w:type="spellEnd"/>
      <w:r w:rsidRPr="00BE5D7F">
        <w:t xml:space="preserve"> </w:t>
      </w:r>
      <w:proofErr w:type="spellStart"/>
      <w:r w:rsidRPr="00BE5D7F">
        <w:t>the</w:t>
      </w:r>
      <w:proofErr w:type="spellEnd"/>
      <w:r w:rsidRPr="00BE5D7F">
        <w:t xml:space="preserve"> </w:t>
      </w:r>
      <w:proofErr w:type="spellStart"/>
      <w:r w:rsidRPr="00BE5D7F">
        <w:t>Americas</w:t>
      </w:r>
      <w:proofErr w:type="spellEnd"/>
    </w:p>
    <w:p w14:paraId="6C082E90" w14:textId="77777777" w:rsidR="00BE5D7F" w:rsidRDefault="00BE5D7F" w:rsidP="00BE5D7F">
      <w:r>
        <w:t>Extensión de Circuito: 5.513 km</w:t>
      </w:r>
    </w:p>
    <w:p w14:paraId="10EF3E3B" w14:textId="77777777" w:rsidR="00BE5D7F" w:rsidRDefault="00BE5D7F" w:rsidP="00BE5D7F">
      <w:r>
        <w:t>No. de Vueltas: 56</w:t>
      </w:r>
    </w:p>
    <w:p w14:paraId="093FD8D2" w14:textId="77777777" w:rsidR="00BE5D7F" w:rsidRDefault="00BE5D7F" w:rsidP="00BE5D7F">
      <w:r>
        <w:t>No. de Giros: 20</w:t>
      </w:r>
    </w:p>
    <w:p w14:paraId="176F3AC2" w14:textId="531C8C51" w:rsidR="00BE5D7F" w:rsidRDefault="00BE5D7F" w:rsidP="00BE5D7F">
      <w:r>
        <w:t>Horarios típicos:</w:t>
      </w:r>
    </w:p>
    <w:p w14:paraId="0D3B9AFB" w14:textId="77777777" w:rsidR="00BE5D7F" w:rsidRPr="00497680" w:rsidRDefault="00BE5D7F" w:rsidP="00BE5D7F">
      <w:pPr>
        <w:rPr>
          <w:lang w:val="en-US"/>
        </w:rPr>
      </w:pPr>
      <w:proofErr w:type="spellStart"/>
      <w:r w:rsidRPr="00497680">
        <w:rPr>
          <w:lang w:val="en-US"/>
        </w:rPr>
        <w:t>Práctica</w:t>
      </w:r>
      <w:proofErr w:type="spellEnd"/>
      <w:r w:rsidRPr="00497680">
        <w:rPr>
          <w:lang w:val="en-US"/>
        </w:rPr>
        <w:t xml:space="preserve"> Libre 1</w:t>
      </w:r>
      <w:r w:rsidRPr="00497680">
        <w:rPr>
          <w:lang w:val="en-US"/>
        </w:rPr>
        <w:tab/>
      </w:r>
      <w:r w:rsidRPr="00497680">
        <w:rPr>
          <w:lang w:val="en-US"/>
        </w:rPr>
        <w:tab/>
        <w:t>Vie. Oct. 18º</w:t>
      </w:r>
      <w:r w:rsidRPr="00497680">
        <w:rPr>
          <w:lang w:val="en-US"/>
        </w:rPr>
        <w:tab/>
        <w:t>07:00 AM</w:t>
      </w:r>
    </w:p>
    <w:p w14:paraId="42B54D00" w14:textId="77777777" w:rsidR="00BE5D7F" w:rsidRPr="00BE5D7F" w:rsidRDefault="00BE5D7F" w:rsidP="00BE5D7F">
      <w:pPr>
        <w:rPr>
          <w:lang w:val="en-US"/>
        </w:rPr>
      </w:pPr>
      <w:proofErr w:type="spellStart"/>
      <w:r w:rsidRPr="00BE5D7F">
        <w:rPr>
          <w:lang w:val="en-US"/>
        </w:rPr>
        <w:t>Clasificación</w:t>
      </w:r>
      <w:proofErr w:type="spellEnd"/>
      <w:r w:rsidRPr="00BE5D7F">
        <w:rPr>
          <w:lang w:val="en-US"/>
        </w:rPr>
        <w:tab/>
      </w:r>
      <w:r w:rsidRPr="00BE5D7F">
        <w:rPr>
          <w:lang w:val="en-US"/>
        </w:rPr>
        <w:tab/>
        <w:t>Vie. Oct. 18º</w:t>
      </w:r>
      <w:r w:rsidRPr="00BE5D7F">
        <w:rPr>
          <w:lang w:val="en-US"/>
        </w:rPr>
        <w:tab/>
        <w:t>07:00 AM</w:t>
      </w:r>
    </w:p>
    <w:p w14:paraId="4057CD38" w14:textId="77777777" w:rsidR="00BE5D7F" w:rsidRPr="00BE5D7F" w:rsidRDefault="00BE5D7F" w:rsidP="00BE5D7F">
      <w:pPr>
        <w:rPr>
          <w:lang w:val="en-US"/>
        </w:rPr>
      </w:pPr>
      <w:r w:rsidRPr="00BE5D7F">
        <w:rPr>
          <w:lang w:val="en-US"/>
        </w:rPr>
        <w:t>Sprint Shootout</w:t>
      </w:r>
      <w:r w:rsidRPr="00BE5D7F">
        <w:rPr>
          <w:lang w:val="en-US"/>
        </w:rPr>
        <w:tab/>
      </w:r>
      <w:r w:rsidRPr="00BE5D7F">
        <w:rPr>
          <w:lang w:val="en-US"/>
        </w:rPr>
        <w:tab/>
      </w:r>
      <w:proofErr w:type="spellStart"/>
      <w:r w:rsidRPr="00BE5D7F">
        <w:rPr>
          <w:lang w:val="en-US"/>
        </w:rPr>
        <w:t>Sáb</w:t>
      </w:r>
      <w:proofErr w:type="spellEnd"/>
      <w:r w:rsidRPr="00BE5D7F">
        <w:rPr>
          <w:lang w:val="en-US"/>
        </w:rPr>
        <w:t>. Oct. 19º</w:t>
      </w:r>
      <w:r w:rsidRPr="00BE5D7F">
        <w:rPr>
          <w:lang w:val="en-US"/>
        </w:rPr>
        <w:tab/>
        <w:t>07:00 AM</w:t>
      </w:r>
    </w:p>
    <w:p w14:paraId="0368BD7B" w14:textId="77777777" w:rsidR="00BE5D7F" w:rsidRPr="00BE5D7F" w:rsidRDefault="00BE5D7F" w:rsidP="00BE5D7F">
      <w:pPr>
        <w:rPr>
          <w:lang w:val="en-US"/>
        </w:rPr>
      </w:pPr>
      <w:r w:rsidRPr="00BE5D7F">
        <w:rPr>
          <w:lang w:val="en-US"/>
        </w:rPr>
        <w:t>Sprint Race</w:t>
      </w:r>
      <w:r w:rsidRPr="00BE5D7F">
        <w:rPr>
          <w:lang w:val="en-US"/>
        </w:rPr>
        <w:tab/>
      </w:r>
      <w:r w:rsidRPr="00BE5D7F">
        <w:rPr>
          <w:lang w:val="en-US"/>
        </w:rPr>
        <w:tab/>
      </w:r>
      <w:proofErr w:type="spellStart"/>
      <w:r w:rsidRPr="00BE5D7F">
        <w:rPr>
          <w:lang w:val="en-US"/>
        </w:rPr>
        <w:t>Sáb</w:t>
      </w:r>
      <w:proofErr w:type="spellEnd"/>
      <w:r w:rsidRPr="00BE5D7F">
        <w:rPr>
          <w:lang w:val="en-US"/>
        </w:rPr>
        <w:t>. Oct. 19º</w:t>
      </w:r>
      <w:r w:rsidRPr="00BE5D7F">
        <w:rPr>
          <w:lang w:val="en-US"/>
        </w:rPr>
        <w:tab/>
        <w:t>07:00 AM</w:t>
      </w:r>
    </w:p>
    <w:p w14:paraId="35241C59" w14:textId="1875D298" w:rsidR="00BE5D7F" w:rsidRDefault="00BE5D7F" w:rsidP="00BE5D7F">
      <w:r>
        <w:t>Carrera</w:t>
      </w:r>
      <w:r>
        <w:tab/>
      </w:r>
      <w:r>
        <w:tab/>
        <w:t>Dom. Oct. 20º</w:t>
      </w:r>
      <w:r>
        <w:tab/>
        <w:t>09:00 PM</w:t>
      </w:r>
    </w:p>
    <w:p w14:paraId="7B1CD88C" w14:textId="1ADEE0B0" w:rsidR="00BE5D7F" w:rsidRDefault="00BE5D7F" w:rsidP="00BE5D7F"/>
    <w:p w14:paraId="21E9069A" w14:textId="77777777" w:rsidR="00A759D4" w:rsidRDefault="00A759D4" w:rsidP="00A759D4">
      <w:proofErr w:type="spellStart"/>
      <w:r w:rsidRPr="00A759D4">
        <w:t>Autodromo</w:t>
      </w:r>
      <w:proofErr w:type="spellEnd"/>
      <w:r w:rsidRPr="00A759D4">
        <w:t xml:space="preserve"> Hermanos </w:t>
      </w:r>
      <w:proofErr w:type="spellStart"/>
      <w:r w:rsidRPr="00A759D4">
        <w:t>Rodriguez</w:t>
      </w:r>
      <w:proofErr w:type="spellEnd"/>
    </w:p>
    <w:p w14:paraId="75338783" w14:textId="77777777" w:rsidR="00A759D4" w:rsidRDefault="00A759D4" w:rsidP="00A759D4">
      <w:r>
        <w:t>Extensión de Circuito: 4.304 km</w:t>
      </w:r>
    </w:p>
    <w:p w14:paraId="54E2ACA4" w14:textId="77777777" w:rsidR="00A759D4" w:rsidRDefault="00A759D4" w:rsidP="00A759D4">
      <w:r>
        <w:t>No. de Vueltas: 71</w:t>
      </w:r>
    </w:p>
    <w:p w14:paraId="6C97FD0C" w14:textId="77777777" w:rsidR="00A759D4" w:rsidRDefault="00A759D4" w:rsidP="00A759D4">
      <w:r>
        <w:t>No. de Giros: 17</w:t>
      </w:r>
    </w:p>
    <w:p w14:paraId="6646DD36" w14:textId="5B4B2359" w:rsidR="00A759D4" w:rsidRDefault="00A759D4" w:rsidP="00A759D4">
      <w:r>
        <w:t>Horarios típicos:</w:t>
      </w:r>
    </w:p>
    <w:p w14:paraId="33D85B04" w14:textId="77777777" w:rsidR="00A759D4" w:rsidRPr="00A759D4" w:rsidRDefault="00A759D4" w:rsidP="00A759D4">
      <w:r w:rsidRPr="00A759D4">
        <w:t>Práctica Libre 1</w:t>
      </w:r>
      <w:r w:rsidRPr="00A759D4">
        <w:tab/>
      </w:r>
      <w:r w:rsidRPr="00A759D4">
        <w:tab/>
        <w:t>Vie. Oct. 25º</w:t>
      </w:r>
      <w:r w:rsidRPr="00A759D4">
        <w:tab/>
        <w:t>08:30 PM</w:t>
      </w:r>
    </w:p>
    <w:p w14:paraId="0E288751" w14:textId="77777777" w:rsidR="00A759D4" w:rsidRPr="00A759D4" w:rsidRDefault="00A759D4" w:rsidP="00A759D4">
      <w:r w:rsidRPr="00A759D4">
        <w:t>Práctica Libre 2</w:t>
      </w:r>
      <w:r w:rsidRPr="00A759D4">
        <w:tab/>
      </w:r>
      <w:r w:rsidRPr="00A759D4">
        <w:tab/>
        <w:t>Sáb. Oct. 26º</w:t>
      </w:r>
      <w:r w:rsidRPr="00A759D4">
        <w:tab/>
        <w:t>12:00 AM</w:t>
      </w:r>
    </w:p>
    <w:p w14:paraId="43DBE041" w14:textId="77777777" w:rsidR="00A759D4" w:rsidRPr="00A759D4" w:rsidRDefault="00A759D4" w:rsidP="00A759D4">
      <w:r w:rsidRPr="00A759D4">
        <w:t>Práctica Libre 3</w:t>
      </w:r>
      <w:r w:rsidRPr="00A759D4">
        <w:tab/>
      </w:r>
      <w:r w:rsidRPr="00A759D4">
        <w:tab/>
        <w:t>Sáb. Oct. 26º</w:t>
      </w:r>
      <w:r w:rsidRPr="00A759D4">
        <w:tab/>
        <w:t>07:30 PM</w:t>
      </w:r>
    </w:p>
    <w:p w14:paraId="6536EF6F" w14:textId="77777777" w:rsidR="00A759D4" w:rsidRPr="00A759D4" w:rsidRDefault="00A759D4" w:rsidP="00A759D4">
      <w:r w:rsidRPr="00A759D4">
        <w:t>Clasificación</w:t>
      </w:r>
      <w:r w:rsidRPr="00A759D4">
        <w:tab/>
      </w:r>
      <w:r w:rsidRPr="00A759D4">
        <w:tab/>
        <w:t>Sáb. Oct. 26º</w:t>
      </w:r>
      <w:r w:rsidRPr="00A759D4">
        <w:tab/>
        <w:t>11:00 PM</w:t>
      </w:r>
    </w:p>
    <w:p w14:paraId="735E847E" w14:textId="2ECB38A7" w:rsidR="00A759D4" w:rsidRDefault="00A759D4" w:rsidP="00A759D4">
      <w:r w:rsidRPr="00A759D4">
        <w:t>Carrera</w:t>
      </w:r>
      <w:r w:rsidRPr="00A759D4">
        <w:tab/>
      </w:r>
      <w:r w:rsidRPr="00A759D4">
        <w:tab/>
        <w:t>Dom. Oct. 27º</w:t>
      </w:r>
      <w:r w:rsidRPr="00A759D4">
        <w:tab/>
        <w:t>10:00 PM</w:t>
      </w:r>
    </w:p>
    <w:p w14:paraId="45492B2B" w14:textId="2309FBEC" w:rsidR="00A759D4" w:rsidRDefault="00A759D4" w:rsidP="00A759D4"/>
    <w:p w14:paraId="51124468" w14:textId="44D7220C" w:rsidR="00A759D4" w:rsidRDefault="00A759D4">
      <w:r>
        <w:br w:type="page"/>
      </w:r>
    </w:p>
    <w:p w14:paraId="759593C1" w14:textId="77777777" w:rsidR="00A759D4" w:rsidRDefault="00A759D4" w:rsidP="00A759D4">
      <w:r w:rsidRPr="00A759D4">
        <w:lastRenderedPageBreak/>
        <w:t>Autódromo José Carlos Pace</w:t>
      </w:r>
    </w:p>
    <w:p w14:paraId="774C7117" w14:textId="77777777" w:rsidR="00A759D4" w:rsidRDefault="00A759D4" w:rsidP="00A759D4">
      <w:r>
        <w:t>Extensión de Circuito: 4.309 km</w:t>
      </w:r>
    </w:p>
    <w:p w14:paraId="4A9B8447" w14:textId="77777777" w:rsidR="00A759D4" w:rsidRDefault="00A759D4" w:rsidP="00A759D4">
      <w:r>
        <w:t>No. de Vueltas: 71</w:t>
      </w:r>
    </w:p>
    <w:p w14:paraId="4A1001F3" w14:textId="77777777" w:rsidR="00A759D4" w:rsidRDefault="00A759D4" w:rsidP="00A759D4">
      <w:r>
        <w:t>No. de Giros: 15</w:t>
      </w:r>
    </w:p>
    <w:p w14:paraId="3310F75B" w14:textId="51231601" w:rsidR="00A759D4" w:rsidRDefault="00A759D4" w:rsidP="00A759D4">
      <w:r>
        <w:t>Horarios típicos:</w:t>
      </w:r>
    </w:p>
    <w:p w14:paraId="7F616431" w14:textId="77777777" w:rsidR="00B9584C" w:rsidRDefault="00B9584C" w:rsidP="00B9584C">
      <w:r>
        <w:t>Práctica Libre 1</w:t>
      </w:r>
      <w:r>
        <w:tab/>
      </w:r>
      <w:r>
        <w:tab/>
        <w:t>Vie. Nov. 1º</w:t>
      </w:r>
      <w:r>
        <w:tab/>
        <w:t>04:00 AM</w:t>
      </w:r>
    </w:p>
    <w:p w14:paraId="564DB37F" w14:textId="77777777" w:rsidR="00B9584C" w:rsidRPr="00B9584C" w:rsidRDefault="00B9584C" w:rsidP="00B9584C">
      <w:pPr>
        <w:rPr>
          <w:lang w:val="en-US"/>
        </w:rPr>
      </w:pPr>
      <w:proofErr w:type="spellStart"/>
      <w:r w:rsidRPr="00B9584C">
        <w:rPr>
          <w:lang w:val="en-US"/>
        </w:rPr>
        <w:t>Clasificación</w:t>
      </w:r>
      <w:proofErr w:type="spellEnd"/>
      <w:r w:rsidRPr="00B9584C">
        <w:rPr>
          <w:lang w:val="en-US"/>
        </w:rPr>
        <w:tab/>
      </w:r>
      <w:r w:rsidRPr="00B9584C">
        <w:rPr>
          <w:lang w:val="en-US"/>
        </w:rPr>
        <w:tab/>
        <w:t>Vie. Nov. 1º</w:t>
      </w:r>
      <w:r w:rsidRPr="00B9584C">
        <w:rPr>
          <w:lang w:val="en-US"/>
        </w:rPr>
        <w:tab/>
        <w:t>04:00 AM</w:t>
      </w:r>
    </w:p>
    <w:p w14:paraId="7DEBE72D" w14:textId="77777777" w:rsidR="00B9584C" w:rsidRPr="00B9584C" w:rsidRDefault="00B9584C" w:rsidP="00B9584C">
      <w:pPr>
        <w:rPr>
          <w:lang w:val="en-US"/>
        </w:rPr>
      </w:pPr>
      <w:r w:rsidRPr="00B9584C">
        <w:rPr>
          <w:lang w:val="en-US"/>
        </w:rPr>
        <w:t>Sprint Shootout</w:t>
      </w:r>
      <w:r w:rsidRPr="00B9584C">
        <w:rPr>
          <w:lang w:val="en-US"/>
        </w:rPr>
        <w:tab/>
      </w:r>
      <w:r w:rsidRPr="00B9584C">
        <w:rPr>
          <w:lang w:val="en-US"/>
        </w:rPr>
        <w:tab/>
      </w:r>
      <w:proofErr w:type="spellStart"/>
      <w:r w:rsidRPr="00B9584C">
        <w:rPr>
          <w:lang w:val="en-US"/>
        </w:rPr>
        <w:t>Sáb</w:t>
      </w:r>
      <w:proofErr w:type="spellEnd"/>
      <w:r w:rsidRPr="00B9584C">
        <w:rPr>
          <w:lang w:val="en-US"/>
        </w:rPr>
        <w:t>. Nov. 2º</w:t>
      </w:r>
      <w:r w:rsidRPr="00B9584C">
        <w:rPr>
          <w:lang w:val="en-US"/>
        </w:rPr>
        <w:tab/>
        <w:t>04:00 AM</w:t>
      </w:r>
    </w:p>
    <w:p w14:paraId="5E109398" w14:textId="77777777" w:rsidR="00B9584C" w:rsidRPr="00B9584C" w:rsidRDefault="00B9584C" w:rsidP="00B9584C">
      <w:pPr>
        <w:rPr>
          <w:lang w:val="en-US"/>
        </w:rPr>
      </w:pPr>
      <w:r w:rsidRPr="00B9584C">
        <w:rPr>
          <w:lang w:val="en-US"/>
        </w:rPr>
        <w:t>Sprint Race</w:t>
      </w:r>
      <w:r w:rsidRPr="00B9584C">
        <w:rPr>
          <w:lang w:val="en-US"/>
        </w:rPr>
        <w:tab/>
      </w:r>
      <w:r w:rsidRPr="00B9584C">
        <w:rPr>
          <w:lang w:val="en-US"/>
        </w:rPr>
        <w:tab/>
      </w:r>
      <w:proofErr w:type="spellStart"/>
      <w:r w:rsidRPr="00B9584C">
        <w:rPr>
          <w:lang w:val="en-US"/>
        </w:rPr>
        <w:t>Sáb</w:t>
      </w:r>
      <w:proofErr w:type="spellEnd"/>
      <w:r w:rsidRPr="00B9584C">
        <w:rPr>
          <w:lang w:val="en-US"/>
        </w:rPr>
        <w:t>. Nov. 2º</w:t>
      </w:r>
      <w:r w:rsidRPr="00B9584C">
        <w:rPr>
          <w:lang w:val="en-US"/>
        </w:rPr>
        <w:tab/>
        <w:t>04:00 AM</w:t>
      </w:r>
    </w:p>
    <w:p w14:paraId="0C41FF27" w14:textId="08B8535D" w:rsidR="00A759D4" w:rsidRPr="00497680" w:rsidRDefault="00B9584C" w:rsidP="00B9584C">
      <w:pPr>
        <w:rPr>
          <w:lang w:val="en-US"/>
        </w:rPr>
      </w:pPr>
      <w:r w:rsidRPr="00497680">
        <w:rPr>
          <w:lang w:val="en-US"/>
        </w:rPr>
        <w:t>Carrera</w:t>
      </w:r>
      <w:r w:rsidRPr="00497680">
        <w:rPr>
          <w:lang w:val="en-US"/>
        </w:rPr>
        <w:tab/>
      </w:r>
      <w:r w:rsidRPr="00497680">
        <w:rPr>
          <w:lang w:val="en-US"/>
        </w:rPr>
        <w:tab/>
        <w:t>Dom. Nov. 3º</w:t>
      </w:r>
      <w:r w:rsidRPr="00497680">
        <w:rPr>
          <w:lang w:val="en-US"/>
        </w:rPr>
        <w:tab/>
        <w:t>06:00 PM</w:t>
      </w:r>
    </w:p>
    <w:p w14:paraId="2262BBBA" w14:textId="579786D7" w:rsidR="00B9584C" w:rsidRPr="00497680" w:rsidRDefault="00B9584C" w:rsidP="00B9584C">
      <w:pPr>
        <w:rPr>
          <w:lang w:val="en-US"/>
        </w:rPr>
      </w:pPr>
    </w:p>
    <w:p w14:paraId="6B1CCFCF" w14:textId="57B7B44D" w:rsidR="004C03DD" w:rsidRPr="00497680" w:rsidRDefault="004C03DD" w:rsidP="00B9584C">
      <w:pPr>
        <w:rPr>
          <w:lang w:val="en-US"/>
        </w:rPr>
      </w:pPr>
    </w:p>
    <w:p w14:paraId="152F5358" w14:textId="77777777" w:rsidR="004C03DD" w:rsidRPr="00497680" w:rsidRDefault="004C03DD" w:rsidP="004C03DD">
      <w:pPr>
        <w:rPr>
          <w:lang w:val="en-US"/>
        </w:rPr>
      </w:pPr>
      <w:r w:rsidRPr="00497680">
        <w:rPr>
          <w:lang w:val="en-US"/>
        </w:rPr>
        <w:t>Las Vegas Street Circuit</w:t>
      </w:r>
    </w:p>
    <w:p w14:paraId="1A8F93AA" w14:textId="77777777" w:rsidR="004C03DD" w:rsidRDefault="004C03DD" w:rsidP="004C03DD">
      <w:r>
        <w:t>Extensión de Circuito: 6.116 km</w:t>
      </w:r>
    </w:p>
    <w:p w14:paraId="11209A28" w14:textId="77777777" w:rsidR="004C03DD" w:rsidRDefault="004C03DD" w:rsidP="004C03DD">
      <w:r>
        <w:t>No. de Vueltas: 50</w:t>
      </w:r>
    </w:p>
    <w:p w14:paraId="219FC0CB" w14:textId="77777777" w:rsidR="004C03DD" w:rsidRDefault="004C03DD" w:rsidP="004C03DD">
      <w:r>
        <w:t>No. de Giros: 17</w:t>
      </w:r>
    </w:p>
    <w:p w14:paraId="4CD550B6" w14:textId="2257E959" w:rsidR="004C03DD" w:rsidRDefault="004C03DD" w:rsidP="004C03DD">
      <w:r>
        <w:t>Horarios típicos:</w:t>
      </w:r>
    </w:p>
    <w:p w14:paraId="2D988FEB" w14:textId="77777777" w:rsidR="004C03DD" w:rsidRDefault="004C03DD" w:rsidP="004C03DD">
      <w:r>
        <w:t>Práctica Libre 1</w:t>
      </w:r>
      <w:r>
        <w:tab/>
      </w:r>
      <w:r>
        <w:tab/>
        <w:t>Jue. Nov. 21º</w:t>
      </w:r>
      <w:r>
        <w:tab/>
        <w:t>09:00 AM</w:t>
      </w:r>
    </w:p>
    <w:p w14:paraId="50D5FBBE" w14:textId="77777777" w:rsidR="004C03DD" w:rsidRDefault="004C03DD" w:rsidP="004C03DD">
      <w:r>
        <w:t>Práctica Libre 2</w:t>
      </w:r>
      <w:r>
        <w:tab/>
      </w:r>
      <w:r>
        <w:tab/>
        <w:t>Jue. Nov. 21º</w:t>
      </w:r>
      <w:r>
        <w:tab/>
        <w:t>09:00 AM</w:t>
      </w:r>
    </w:p>
    <w:p w14:paraId="3C278BE7" w14:textId="77777777" w:rsidR="004C03DD" w:rsidRDefault="004C03DD" w:rsidP="004C03DD">
      <w:r>
        <w:t>Práctica Libre 3</w:t>
      </w:r>
      <w:r>
        <w:tab/>
      </w:r>
      <w:r>
        <w:tab/>
        <w:t>Vie. Nov. 22º</w:t>
      </w:r>
      <w:r>
        <w:tab/>
        <w:t>09:00 AM</w:t>
      </w:r>
    </w:p>
    <w:p w14:paraId="542EFBA0" w14:textId="77777777" w:rsidR="004C03DD" w:rsidRDefault="004C03DD" w:rsidP="004C03DD">
      <w:r>
        <w:t>Clasificación</w:t>
      </w:r>
      <w:r>
        <w:tab/>
      </w:r>
      <w:r>
        <w:tab/>
        <w:t>Vie. Nov. 22º</w:t>
      </w:r>
      <w:r>
        <w:tab/>
        <w:t>09:00 AM</w:t>
      </w:r>
    </w:p>
    <w:p w14:paraId="3D8CC3B1" w14:textId="7F806815" w:rsidR="004C03DD" w:rsidRDefault="004C03DD" w:rsidP="004C03DD">
      <w:r>
        <w:t>Carrera</w:t>
      </w:r>
      <w:r>
        <w:tab/>
      </w:r>
      <w:r>
        <w:tab/>
        <w:t>Dom. Nov. 24º</w:t>
      </w:r>
      <w:r>
        <w:tab/>
        <w:t>07:00 AM</w:t>
      </w:r>
    </w:p>
    <w:p w14:paraId="7C25FA91" w14:textId="580A8024" w:rsidR="004C03DD" w:rsidRDefault="004C03DD" w:rsidP="004C03DD"/>
    <w:p w14:paraId="25E2BB79" w14:textId="063ED4FF" w:rsidR="004C03DD" w:rsidRDefault="004C03DD">
      <w:r>
        <w:br w:type="page"/>
      </w:r>
    </w:p>
    <w:p w14:paraId="508018B2" w14:textId="77777777" w:rsidR="004C03DD" w:rsidRDefault="004C03DD" w:rsidP="004C03DD">
      <w:proofErr w:type="spellStart"/>
      <w:r w:rsidRPr="004C03DD">
        <w:lastRenderedPageBreak/>
        <w:t>Losail</w:t>
      </w:r>
      <w:proofErr w:type="spellEnd"/>
      <w:r w:rsidRPr="004C03DD">
        <w:t xml:space="preserve"> International </w:t>
      </w:r>
      <w:proofErr w:type="spellStart"/>
      <w:r w:rsidRPr="004C03DD">
        <w:t>Circuit</w:t>
      </w:r>
      <w:proofErr w:type="spellEnd"/>
    </w:p>
    <w:p w14:paraId="6208D7A4" w14:textId="77777777" w:rsidR="004C03DD" w:rsidRDefault="004C03DD" w:rsidP="004C03DD">
      <w:r>
        <w:t>Extensión de Circuito: 5.38 km</w:t>
      </w:r>
    </w:p>
    <w:p w14:paraId="0845A498" w14:textId="77777777" w:rsidR="004C03DD" w:rsidRDefault="004C03DD" w:rsidP="004C03DD">
      <w:r>
        <w:t>No. de Vueltas: 57</w:t>
      </w:r>
    </w:p>
    <w:p w14:paraId="1E634A02" w14:textId="77777777" w:rsidR="004C03DD" w:rsidRDefault="004C03DD" w:rsidP="004C03DD">
      <w:r>
        <w:t>No. de Giros: 16</w:t>
      </w:r>
    </w:p>
    <w:p w14:paraId="2FE81520" w14:textId="00642EC7" w:rsidR="004C03DD" w:rsidRDefault="004C03DD" w:rsidP="004C03DD">
      <w:r>
        <w:t>Horarios típicos:</w:t>
      </w:r>
    </w:p>
    <w:p w14:paraId="651ABB96" w14:textId="77777777" w:rsidR="004C03DD" w:rsidRDefault="004C03DD" w:rsidP="004C03DD">
      <w:r>
        <w:t>Práctica Libre 1</w:t>
      </w:r>
      <w:r>
        <w:tab/>
      </w:r>
      <w:r>
        <w:tab/>
        <w:t>Jue. Nov. 28º</w:t>
      </w:r>
      <w:r>
        <w:tab/>
        <w:t>10:00 PM</w:t>
      </w:r>
    </w:p>
    <w:p w14:paraId="4D9B535E" w14:textId="77777777" w:rsidR="004C03DD" w:rsidRPr="004C03DD" w:rsidRDefault="004C03DD" w:rsidP="004C03DD">
      <w:pPr>
        <w:rPr>
          <w:lang w:val="en-US"/>
        </w:rPr>
      </w:pPr>
      <w:proofErr w:type="spellStart"/>
      <w:r w:rsidRPr="004C03DD">
        <w:rPr>
          <w:lang w:val="en-US"/>
        </w:rPr>
        <w:t>Clasificación</w:t>
      </w:r>
      <w:proofErr w:type="spellEnd"/>
      <w:r w:rsidRPr="004C03DD">
        <w:rPr>
          <w:lang w:val="en-US"/>
        </w:rPr>
        <w:tab/>
      </w:r>
      <w:r w:rsidRPr="004C03DD">
        <w:rPr>
          <w:lang w:val="en-US"/>
        </w:rPr>
        <w:tab/>
      </w:r>
      <w:proofErr w:type="spellStart"/>
      <w:r w:rsidRPr="004C03DD">
        <w:rPr>
          <w:lang w:val="en-US"/>
        </w:rPr>
        <w:t>Jue</w:t>
      </w:r>
      <w:proofErr w:type="spellEnd"/>
      <w:r w:rsidRPr="004C03DD">
        <w:rPr>
          <w:lang w:val="en-US"/>
        </w:rPr>
        <w:t>. Nov. 28º</w:t>
      </w:r>
      <w:r w:rsidRPr="004C03DD">
        <w:rPr>
          <w:lang w:val="en-US"/>
        </w:rPr>
        <w:tab/>
        <w:t>10:00 PM</w:t>
      </w:r>
    </w:p>
    <w:p w14:paraId="5ADA09E0" w14:textId="77777777" w:rsidR="004C03DD" w:rsidRPr="004C03DD" w:rsidRDefault="004C03DD" w:rsidP="004C03DD">
      <w:pPr>
        <w:rPr>
          <w:lang w:val="en-US"/>
        </w:rPr>
      </w:pPr>
      <w:r w:rsidRPr="004C03DD">
        <w:rPr>
          <w:lang w:val="en-US"/>
        </w:rPr>
        <w:t>Sprint Shootout</w:t>
      </w:r>
      <w:r w:rsidRPr="004C03DD">
        <w:rPr>
          <w:lang w:val="en-US"/>
        </w:rPr>
        <w:tab/>
      </w:r>
      <w:r w:rsidRPr="004C03DD">
        <w:rPr>
          <w:lang w:val="en-US"/>
        </w:rPr>
        <w:tab/>
        <w:t>Vie. Nov. 29º</w:t>
      </w:r>
      <w:r w:rsidRPr="004C03DD">
        <w:rPr>
          <w:lang w:val="en-US"/>
        </w:rPr>
        <w:tab/>
        <w:t>10:00 PM</w:t>
      </w:r>
    </w:p>
    <w:p w14:paraId="79B9B036" w14:textId="77777777" w:rsidR="004C03DD" w:rsidRPr="004C03DD" w:rsidRDefault="004C03DD" w:rsidP="004C03DD">
      <w:pPr>
        <w:rPr>
          <w:lang w:val="en-US"/>
        </w:rPr>
      </w:pPr>
      <w:r w:rsidRPr="004C03DD">
        <w:rPr>
          <w:lang w:val="en-US"/>
        </w:rPr>
        <w:t>Sprint Race</w:t>
      </w:r>
      <w:r w:rsidRPr="004C03DD">
        <w:rPr>
          <w:lang w:val="en-US"/>
        </w:rPr>
        <w:tab/>
      </w:r>
      <w:r w:rsidRPr="004C03DD">
        <w:rPr>
          <w:lang w:val="en-US"/>
        </w:rPr>
        <w:tab/>
        <w:t>Vie. Nov. 29º</w:t>
      </w:r>
      <w:r w:rsidRPr="004C03DD">
        <w:rPr>
          <w:lang w:val="en-US"/>
        </w:rPr>
        <w:tab/>
        <w:t>10:00 PM</w:t>
      </w:r>
    </w:p>
    <w:p w14:paraId="337DEB6B" w14:textId="0BC18336" w:rsidR="004C03DD" w:rsidRDefault="004C03DD" w:rsidP="004C03DD">
      <w:r>
        <w:t>Carrera</w:t>
      </w:r>
      <w:r>
        <w:tab/>
      </w:r>
      <w:r>
        <w:tab/>
        <w:t>Dom. Dic. 1º</w:t>
      </w:r>
      <w:r>
        <w:tab/>
        <w:t>06:00 PM</w:t>
      </w:r>
    </w:p>
    <w:p w14:paraId="68AEE538" w14:textId="77777777" w:rsidR="005B0FD6" w:rsidRDefault="005B0FD6" w:rsidP="004C03DD"/>
    <w:p w14:paraId="49AEF2B4" w14:textId="77777777" w:rsidR="005B0FD6" w:rsidRDefault="005B0FD6" w:rsidP="004C03DD"/>
    <w:p w14:paraId="6C9804DB" w14:textId="189C928D" w:rsidR="004C03DD" w:rsidRDefault="004C03DD" w:rsidP="004C03DD">
      <w:proofErr w:type="spellStart"/>
      <w:r w:rsidRPr="004C03DD">
        <w:t>Yas</w:t>
      </w:r>
      <w:proofErr w:type="spellEnd"/>
      <w:r w:rsidRPr="004C03DD">
        <w:t xml:space="preserve"> Marina </w:t>
      </w:r>
      <w:proofErr w:type="spellStart"/>
      <w:r w:rsidRPr="004C03DD">
        <w:t>Circuit</w:t>
      </w:r>
      <w:proofErr w:type="spellEnd"/>
    </w:p>
    <w:p w14:paraId="7F5B9322" w14:textId="77777777" w:rsidR="004C03DD" w:rsidRDefault="004C03DD" w:rsidP="004C03DD">
      <w:r>
        <w:t>Extensión de Circuito: 5.554 km</w:t>
      </w:r>
    </w:p>
    <w:p w14:paraId="77287BE1" w14:textId="77777777" w:rsidR="004C03DD" w:rsidRDefault="004C03DD" w:rsidP="004C03DD">
      <w:r>
        <w:t>No. de Vueltas: 55</w:t>
      </w:r>
    </w:p>
    <w:p w14:paraId="529D0317" w14:textId="77777777" w:rsidR="004C03DD" w:rsidRDefault="004C03DD" w:rsidP="004C03DD">
      <w:r>
        <w:t>No. de Giros: 21</w:t>
      </w:r>
    </w:p>
    <w:p w14:paraId="5E51773D" w14:textId="204A048B" w:rsidR="004C03DD" w:rsidRDefault="004C03DD" w:rsidP="004C03DD">
      <w:r>
        <w:t>Horarios típicos:</w:t>
      </w:r>
    </w:p>
    <w:p w14:paraId="34BD3C8F" w14:textId="77777777" w:rsidR="004C03DD" w:rsidRDefault="004C03DD" w:rsidP="004C03DD">
      <w:r>
        <w:t>Práctica Libre 1</w:t>
      </w:r>
      <w:r>
        <w:tab/>
      </w:r>
      <w:r>
        <w:tab/>
        <w:t>Vie. Dic. 6º</w:t>
      </w:r>
      <w:r>
        <w:tab/>
        <w:t>10:30 AM</w:t>
      </w:r>
    </w:p>
    <w:p w14:paraId="5AC9058D" w14:textId="77777777" w:rsidR="004C03DD" w:rsidRDefault="004C03DD" w:rsidP="004C03DD">
      <w:r>
        <w:t>Práctica Libre 2</w:t>
      </w:r>
      <w:r>
        <w:tab/>
      </w:r>
      <w:r>
        <w:tab/>
        <w:t>Vie. Dic. 6º</w:t>
      </w:r>
      <w:r>
        <w:tab/>
        <w:t>02:00 PM</w:t>
      </w:r>
    </w:p>
    <w:p w14:paraId="6CE6D6A0" w14:textId="77777777" w:rsidR="004C03DD" w:rsidRDefault="004C03DD" w:rsidP="004C03DD">
      <w:r>
        <w:t>Práctica Libre 3</w:t>
      </w:r>
      <w:r>
        <w:tab/>
      </w:r>
      <w:r>
        <w:tab/>
        <w:t>Sáb. Dic. 7º</w:t>
      </w:r>
      <w:r>
        <w:tab/>
        <w:t>11:30 AM</w:t>
      </w:r>
    </w:p>
    <w:p w14:paraId="6EC4A13F" w14:textId="77777777" w:rsidR="004C03DD" w:rsidRDefault="004C03DD" w:rsidP="004C03DD">
      <w:r>
        <w:t>Clasificación</w:t>
      </w:r>
      <w:r>
        <w:tab/>
      </w:r>
      <w:r>
        <w:tab/>
        <w:t>Sáb. Dic. 7º</w:t>
      </w:r>
      <w:r>
        <w:tab/>
        <w:t>03:00 PM</w:t>
      </w:r>
    </w:p>
    <w:p w14:paraId="2FCB926D" w14:textId="0856C474" w:rsidR="004C03DD" w:rsidRDefault="004C03DD" w:rsidP="004C03DD">
      <w:r>
        <w:t>Carrera</w:t>
      </w:r>
      <w:r>
        <w:tab/>
      </w:r>
      <w:r>
        <w:tab/>
        <w:t>Dom. Dic. 8º</w:t>
      </w:r>
      <w:r>
        <w:tab/>
        <w:t>02:00 PM</w:t>
      </w:r>
    </w:p>
    <w:p w14:paraId="03BB408E" w14:textId="77777777" w:rsidR="004C03DD" w:rsidRPr="00A759D4" w:rsidRDefault="004C03DD" w:rsidP="004C03DD"/>
    <w:p w14:paraId="1071BEB0" w14:textId="462A3A0F" w:rsidR="008F5FB2" w:rsidRPr="00B960DE" w:rsidRDefault="008F5FB2">
      <w:pPr>
        <w:rPr>
          <w:rFonts w:ascii="Calibri" w:eastAsiaTheme="majorEastAsia" w:hAnsi="Calibri" w:cstheme="majorBidi"/>
          <w:b/>
          <w:color w:val="808080" w:themeColor="background1" w:themeShade="80"/>
          <w:sz w:val="40"/>
          <w:szCs w:val="24"/>
        </w:rPr>
      </w:pPr>
      <w:r w:rsidRPr="008F5FB2">
        <w:br w:type="page"/>
      </w:r>
    </w:p>
    <w:p w14:paraId="30746F54" w14:textId="07CE4D22" w:rsidR="008B4033" w:rsidRPr="00497680" w:rsidRDefault="008B4033" w:rsidP="00794EBF">
      <w:pPr>
        <w:pStyle w:val="Estilo3"/>
        <w:spacing w:after="240"/>
        <w:rPr>
          <w:lang w:val="en-US"/>
        </w:rPr>
      </w:pPr>
      <w:bookmarkStart w:id="5" w:name="_Toc158273585"/>
      <w:proofErr w:type="spellStart"/>
      <w:r w:rsidRPr="00497680">
        <w:rPr>
          <w:lang w:val="en-US"/>
        </w:rPr>
        <w:lastRenderedPageBreak/>
        <w:t>Pilotos</w:t>
      </w:r>
      <w:bookmarkEnd w:id="5"/>
      <w:proofErr w:type="spellEnd"/>
    </w:p>
    <w:p w14:paraId="0897234C" w14:textId="243E68D3" w:rsidR="008E6AEB" w:rsidRDefault="009E1F71" w:rsidP="008E6AEB">
      <w:pPr>
        <w:pStyle w:val="tNormal"/>
        <w:spacing w:after="240"/>
        <w:rPr>
          <w:lang w:val="en-US"/>
        </w:rPr>
      </w:pPr>
      <w:r w:rsidRPr="00B5455B">
        <w:rPr>
          <w:lang w:val="en-US"/>
        </w:rPr>
        <w:t>Lewis Hamilton (Mercedes)</w:t>
      </w:r>
      <w:r w:rsidR="004E3830">
        <w:rPr>
          <w:lang w:val="en-US"/>
        </w:rPr>
        <w:t xml:space="preserve"> 44</w:t>
      </w:r>
    </w:p>
    <w:p w14:paraId="74646CD5" w14:textId="3FCAD502" w:rsidR="008E6AEB" w:rsidRPr="008E6AEB" w:rsidRDefault="008E6AEB" w:rsidP="008E6AEB">
      <w:pPr>
        <w:pStyle w:val="tNormal"/>
        <w:numPr>
          <w:ilvl w:val="0"/>
          <w:numId w:val="12"/>
        </w:numPr>
        <w:spacing w:after="240"/>
        <w:rPr>
          <w:lang w:val="en-US"/>
        </w:rPr>
      </w:pPr>
      <w:r>
        <w:rPr>
          <w:lang w:val="en-US"/>
        </w:rPr>
        <w:t xml:space="preserve">Carreras: 324, </w:t>
      </w:r>
      <w:proofErr w:type="spellStart"/>
      <w:r w:rsidRPr="008E6AEB">
        <w:rPr>
          <w:lang w:val="en-US"/>
        </w:rPr>
        <w:t>Podios</w:t>
      </w:r>
      <w:proofErr w:type="spellEnd"/>
      <w:r w:rsidRPr="008E6AEB">
        <w:rPr>
          <w:lang w:val="en-US"/>
        </w:rPr>
        <w:t>: 191</w:t>
      </w:r>
      <w:r>
        <w:rPr>
          <w:lang w:val="en-US"/>
        </w:rPr>
        <w:t xml:space="preserve">, </w:t>
      </w:r>
      <w:proofErr w:type="spellStart"/>
      <w:r>
        <w:rPr>
          <w:lang w:val="en-US"/>
        </w:rPr>
        <w:t>Victorias</w:t>
      </w:r>
      <w:proofErr w:type="spellEnd"/>
      <w:r>
        <w:rPr>
          <w:lang w:val="en-US"/>
        </w:rPr>
        <w:t>: 103</w:t>
      </w:r>
    </w:p>
    <w:p w14:paraId="5951D131" w14:textId="37741559" w:rsidR="009E1F71" w:rsidRDefault="009E1F71" w:rsidP="008E6AEB">
      <w:pPr>
        <w:pStyle w:val="tNormal"/>
        <w:spacing w:after="240"/>
        <w:rPr>
          <w:lang w:val="en-US"/>
        </w:rPr>
      </w:pPr>
      <w:r w:rsidRPr="008E6AEB">
        <w:rPr>
          <w:lang w:val="en-US"/>
        </w:rPr>
        <w:t>George Russell (Mercedes)</w:t>
      </w:r>
      <w:r w:rsidR="004E3830">
        <w:rPr>
          <w:lang w:val="en-US"/>
        </w:rPr>
        <w:t xml:space="preserve"> 63</w:t>
      </w:r>
    </w:p>
    <w:p w14:paraId="4071CD36" w14:textId="7D5F1174" w:rsidR="008E6AEB" w:rsidRPr="008E6AEB" w:rsidRDefault="008E6AEB" w:rsidP="008E6AEB">
      <w:pPr>
        <w:pStyle w:val="tNormal"/>
        <w:numPr>
          <w:ilvl w:val="0"/>
          <w:numId w:val="12"/>
        </w:numPr>
        <w:spacing w:after="240"/>
        <w:rPr>
          <w:lang w:val="en-US"/>
        </w:rPr>
      </w:pPr>
      <w:r>
        <w:rPr>
          <w:lang w:val="en-US"/>
        </w:rPr>
        <w:t xml:space="preserve">Carreras: </w:t>
      </w:r>
      <w:r w:rsidR="00283C70" w:rsidRPr="00283C70">
        <w:rPr>
          <w:lang w:val="en-US"/>
        </w:rPr>
        <w:t>104</w:t>
      </w:r>
      <w:r>
        <w:rPr>
          <w:lang w:val="en-US"/>
        </w:rPr>
        <w:t xml:space="preserve">, </w:t>
      </w:r>
      <w:proofErr w:type="spellStart"/>
      <w:r w:rsidRPr="008E6AEB">
        <w:rPr>
          <w:lang w:val="en-US"/>
        </w:rPr>
        <w:t>Podios</w:t>
      </w:r>
      <w:proofErr w:type="spellEnd"/>
      <w:r w:rsidRPr="008E6AEB">
        <w:rPr>
          <w:lang w:val="en-US"/>
        </w:rPr>
        <w:t xml:space="preserve">: </w:t>
      </w:r>
      <w:r w:rsidR="00283C70">
        <w:rPr>
          <w:lang w:val="en-US"/>
        </w:rPr>
        <w:t>11</w:t>
      </w:r>
      <w:r>
        <w:rPr>
          <w:lang w:val="en-US"/>
        </w:rPr>
        <w:t xml:space="preserve">, </w:t>
      </w:r>
      <w:proofErr w:type="spellStart"/>
      <w:r>
        <w:rPr>
          <w:lang w:val="en-US"/>
        </w:rPr>
        <w:t>Victorias</w:t>
      </w:r>
      <w:proofErr w:type="spellEnd"/>
      <w:r>
        <w:rPr>
          <w:lang w:val="en-US"/>
        </w:rPr>
        <w:t xml:space="preserve">: </w:t>
      </w:r>
      <w:r w:rsidR="00283C70">
        <w:rPr>
          <w:lang w:val="en-US"/>
        </w:rPr>
        <w:t>1</w:t>
      </w:r>
    </w:p>
    <w:p w14:paraId="183ACF25" w14:textId="3DD8481E" w:rsidR="009E1F71" w:rsidRDefault="009E1F71" w:rsidP="008E6AEB">
      <w:pPr>
        <w:pStyle w:val="tNormal"/>
        <w:spacing w:after="240"/>
        <w:rPr>
          <w:lang w:val="en-US"/>
        </w:rPr>
      </w:pPr>
      <w:r w:rsidRPr="008E6AEB">
        <w:rPr>
          <w:lang w:val="en-US"/>
        </w:rPr>
        <w:t>Max Verstappen (Red Bull Racing)</w:t>
      </w:r>
      <w:r w:rsidR="004E3830">
        <w:rPr>
          <w:lang w:val="en-US"/>
        </w:rPr>
        <w:t xml:space="preserve"> 1</w:t>
      </w:r>
    </w:p>
    <w:p w14:paraId="60E9286B" w14:textId="635A7AAD" w:rsidR="008E6AEB" w:rsidRPr="008E6AEB" w:rsidRDefault="008E6AEB" w:rsidP="008E6AEB">
      <w:pPr>
        <w:pStyle w:val="tNormal"/>
        <w:numPr>
          <w:ilvl w:val="0"/>
          <w:numId w:val="12"/>
        </w:numPr>
        <w:spacing w:after="240"/>
        <w:rPr>
          <w:lang w:val="en-US"/>
        </w:rPr>
      </w:pPr>
      <w:r>
        <w:rPr>
          <w:lang w:val="en-US"/>
        </w:rPr>
        <w:t xml:space="preserve">Carreras: 185, </w:t>
      </w:r>
      <w:proofErr w:type="spellStart"/>
      <w:r w:rsidRPr="008E6AEB">
        <w:rPr>
          <w:lang w:val="en-US"/>
        </w:rPr>
        <w:t>Podios</w:t>
      </w:r>
      <w:proofErr w:type="spellEnd"/>
      <w:r w:rsidRPr="008E6AEB">
        <w:rPr>
          <w:lang w:val="en-US"/>
        </w:rPr>
        <w:t xml:space="preserve">: </w:t>
      </w:r>
      <w:r>
        <w:rPr>
          <w:lang w:val="en-US"/>
        </w:rPr>
        <w:t xml:space="preserve">98, </w:t>
      </w:r>
      <w:proofErr w:type="spellStart"/>
      <w:r>
        <w:rPr>
          <w:lang w:val="en-US"/>
        </w:rPr>
        <w:t>Victorias</w:t>
      </w:r>
      <w:proofErr w:type="spellEnd"/>
      <w:r>
        <w:rPr>
          <w:lang w:val="en-US"/>
        </w:rPr>
        <w:t>: 54</w:t>
      </w:r>
    </w:p>
    <w:p w14:paraId="232981E1" w14:textId="50EF9EB2" w:rsidR="009E1F71" w:rsidRDefault="009E1F71" w:rsidP="008E6AEB">
      <w:pPr>
        <w:pStyle w:val="tNormal"/>
        <w:spacing w:after="240"/>
      </w:pPr>
      <w:r w:rsidRPr="008E6AEB">
        <w:t>Sergio Pérez (Red Bull Racing)</w:t>
      </w:r>
      <w:r w:rsidR="004E3830">
        <w:t xml:space="preserve"> 11</w:t>
      </w:r>
    </w:p>
    <w:p w14:paraId="601D1601" w14:textId="21212D98" w:rsidR="008E6AEB" w:rsidRPr="008E6AEB" w:rsidRDefault="008E6AEB" w:rsidP="008E6AEB">
      <w:pPr>
        <w:pStyle w:val="tNormal"/>
        <w:numPr>
          <w:ilvl w:val="0"/>
          <w:numId w:val="12"/>
        </w:numPr>
        <w:spacing w:after="240"/>
        <w:rPr>
          <w:lang w:val="en-US"/>
        </w:rPr>
      </w:pPr>
      <w:r>
        <w:rPr>
          <w:lang w:val="en-US"/>
        </w:rPr>
        <w:t xml:space="preserve">Carreras: </w:t>
      </w:r>
      <w:r w:rsidR="00655045">
        <w:rPr>
          <w:lang w:val="en-US"/>
        </w:rPr>
        <w:t>250</w:t>
      </w:r>
      <w:r>
        <w:rPr>
          <w:lang w:val="en-US"/>
        </w:rPr>
        <w:t xml:space="preserve">, </w:t>
      </w:r>
      <w:proofErr w:type="spellStart"/>
      <w:r w:rsidRPr="008E6AEB">
        <w:rPr>
          <w:lang w:val="en-US"/>
        </w:rPr>
        <w:t>Podios</w:t>
      </w:r>
      <w:proofErr w:type="spellEnd"/>
      <w:r w:rsidRPr="008E6AEB">
        <w:rPr>
          <w:lang w:val="en-US"/>
        </w:rPr>
        <w:t xml:space="preserve">: </w:t>
      </w:r>
      <w:r w:rsidR="00655045">
        <w:rPr>
          <w:lang w:val="en-US"/>
        </w:rPr>
        <w:t>34</w:t>
      </w:r>
      <w:r>
        <w:rPr>
          <w:lang w:val="en-US"/>
        </w:rPr>
        <w:t xml:space="preserve">, </w:t>
      </w:r>
      <w:proofErr w:type="spellStart"/>
      <w:r>
        <w:rPr>
          <w:lang w:val="en-US"/>
        </w:rPr>
        <w:t>Victorias</w:t>
      </w:r>
      <w:proofErr w:type="spellEnd"/>
      <w:r>
        <w:rPr>
          <w:lang w:val="en-US"/>
        </w:rPr>
        <w:t xml:space="preserve">: </w:t>
      </w:r>
      <w:r w:rsidR="00655045">
        <w:rPr>
          <w:lang w:val="en-US"/>
        </w:rPr>
        <w:t>6</w:t>
      </w:r>
    </w:p>
    <w:p w14:paraId="07728484" w14:textId="0A156632" w:rsidR="00D74164" w:rsidRDefault="00D74164" w:rsidP="008E6AEB">
      <w:pPr>
        <w:pStyle w:val="tNormal"/>
        <w:spacing w:after="240"/>
      </w:pPr>
      <w:r w:rsidRPr="008E6AEB">
        <w:t xml:space="preserve">Oscar </w:t>
      </w:r>
      <w:proofErr w:type="spellStart"/>
      <w:r w:rsidRPr="008E6AEB">
        <w:t>Piastri</w:t>
      </w:r>
      <w:proofErr w:type="spellEnd"/>
      <w:r w:rsidRPr="008E6AEB">
        <w:t xml:space="preserve"> (McLaren)</w:t>
      </w:r>
      <w:r w:rsidR="004E3830">
        <w:t xml:space="preserve"> 81</w:t>
      </w:r>
    </w:p>
    <w:p w14:paraId="67ABE429" w14:textId="26940EEC" w:rsidR="00655045" w:rsidRPr="00655045" w:rsidRDefault="00655045" w:rsidP="00655045">
      <w:pPr>
        <w:pStyle w:val="tNormal"/>
        <w:numPr>
          <w:ilvl w:val="0"/>
          <w:numId w:val="12"/>
        </w:numPr>
        <w:spacing w:after="240"/>
        <w:rPr>
          <w:lang w:val="en-US"/>
        </w:rPr>
      </w:pPr>
      <w:r>
        <w:rPr>
          <w:lang w:val="en-US"/>
        </w:rPr>
        <w:t xml:space="preserve">Carreras: </w:t>
      </w:r>
      <w:r w:rsidR="0019590E">
        <w:rPr>
          <w:lang w:val="en-US"/>
        </w:rPr>
        <w:t>22</w:t>
      </w:r>
      <w:r>
        <w:rPr>
          <w:lang w:val="en-US"/>
        </w:rPr>
        <w:t xml:space="preserve">, </w:t>
      </w:r>
      <w:proofErr w:type="spellStart"/>
      <w:r w:rsidRPr="008E6AEB">
        <w:rPr>
          <w:lang w:val="en-US"/>
        </w:rPr>
        <w:t>Podios</w:t>
      </w:r>
      <w:proofErr w:type="spellEnd"/>
      <w:r w:rsidRPr="008E6AEB">
        <w:rPr>
          <w:lang w:val="en-US"/>
        </w:rPr>
        <w:t xml:space="preserve">: </w:t>
      </w:r>
      <w:r w:rsidR="0019590E">
        <w:rPr>
          <w:lang w:val="en-US"/>
        </w:rPr>
        <w:t>2</w:t>
      </w:r>
      <w:r>
        <w:rPr>
          <w:lang w:val="en-US"/>
        </w:rPr>
        <w:t xml:space="preserve">, </w:t>
      </w:r>
      <w:proofErr w:type="spellStart"/>
      <w:r>
        <w:rPr>
          <w:lang w:val="en-US"/>
        </w:rPr>
        <w:t>Victorias</w:t>
      </w:r>
      <w:proofErr w:type="spellEnd"/>
      <w:r>
        <w:rPr>
          <w:lang w:val="en-US"/>
        </w:rPr>
        <w:t xml:space="preserve">: </w:t>
      </w:r>
      <w:r w:rsidR="0019590E">
        <w:rPr>
          <w:lang w:val="en-US"/>
        </w:rPr>
        <w:t>0</w:t>
      </w:r>
    </w:p>
    <w:p w14:paraId="60649818" w14:textId="44B94746" w:rsidR="009E1F71" w:rsidRDefault="009E1F71" w:rsidP="008E6AEB">
      <w:pPr>
        <w:pStyle w:val="tNormal"/>
        <w:spacing w:after="240"/>
      </w:pPr>
      <w:proofErr w:type="spellStart"/>
      <w:r w:rsidRPr="008E6AEB">
        <w:t>Lando</w:t>
      </w:r>
      <w:proofErr w:type="spellEnd"/>
      <w:r w:rsidRPr="008E6AEB">
        <w:t xml:space="preserve"> Norris (McLaren)</w:t>
      </w:r>
      <w:r w:rsidR="004E3830">
        <w:t xml:space="preserve"> 4</w:t>
      </w:r>
    </w:p>
    <w:p w14:paraId="79E68777" w14:textId="600D2CFE" w:rsidR="00655045" w:rsidRPr="00655045" w:rsidRDefault="00655045" w:rsidP="00655045">
      <w:pPr>
        <w:pStyle w:val="tNormal"/>
        <w:numPr>
          <w:ilvl w:val="0"/>
          <w:numId w:val="12"/>
        </w:numPr>
        <w:spacing w:after="240"/>
        <w:rPr>
          <w:lang w:val="en-US"/>
        </w:rPr>
      </w:pPr>
      <w:r>
        <w:rPr>
          <w:lang w:val="en-US"/>
        </w:rPr>
        <w:t xml:space="preserve">Carreras: </w:t>
      </w:r>
      <w:r w:rsidR="004D37F2">
        <w:rPr>
          <w:lang w:val="en-US"/>
        </w:rPr>
        <w:t>104</w:t>
      </w:r>
      <w:r>
        <w:rPr>
          <w:lang w:val="en-US"/>
        </w:rPr>
        <w:t xml:space="preserve">, </w:t>
      </w:r>
      <w:proofErr w:type="spellStart"/>
      <w:r w:rsidRPr="008E6AEB">
        <w:rPr>
          <w:lang w:val="en-US"/>
        </w:rPr>
        <w:t>Podios</w:t>
      </w:r>
      <w:proofErr w:type="spellEnd"/>
      <w:r w:rsidRPr="008E6AEB">
        <w:rPr>
          <w:lang w:val="en-US"/>
        </w:rPr>
        <w:t xml:space="preserve">: </w:t>
      </w:r>
      <w:r w:rsidR="004D37F2">
        <w:rPr>
          <w:lang w:val="en-US"/>
        </w:rPr>
        <w:t>13</w:t>
      </w:r>
      <w:r>
        <w:rPr>
          <w:lang w:val="en-US"/>
        </w:rPr>
        <w:t xml:space="preserve">, </w:t>
      </w:r>
      <w:proofErr w:type="spellStart"/>
      <w:r>
        <w:rPr>
          <w:lang w:val="en-US"/>
        </w:rPr>
        <w:t>Victorias</w:t>
      </w:r>
      <w:proofErr w:type="spellEnd"/>
      <w:r>
        <w:rPr>
          <w:lang w:val="en-US"/>
        </w:rPr>
        <w:t xml:space="preserve">: </w:t>
      </w:r>
      <w:r w:rsidR="004D37F2">
        <w:rPr>
          <w:lang w:val="en-US"/>
        </w:rPr>
        <w:t>0</w:t>
      </w:r>
    </w:p>
    <w:p w14:paraId="0E2BC862" w14:textId="2B7E3093" w:rsidR="009E1F71" w:rsidRDefault="009E1F71" w:rsidP="008E6AEB">
      <w:pPr>
        <w:pStyle w:val="tNormal"/>
        <w:spacing w:after="240"/>
      </w:pPr>
      <w:r w:rsidRPr="008E6AEB">
        <w:t>Charles Leclerc (Ferrari)</w:t>
      </w:r>
      <w:r w:rsidR="004E3830">
        <w:t xml:space="preserve"> 16</w:t>
      </w:r>
    </w:p>
    <w:p w14:paraId="4D92AE82" w14:textId="525C8264" w:rsidR="00655045" w:rsidRPr="00655045" w:rsidRDefault="00655045" w:rsidP="00655045">
      <w:pPr>
        <w:pStyle w:val="tNormal"/>
        <w:numPr>
          <w:ilvl w:val="0"/>
          <w:numId w:val="12"/>
        </w:numPr>
        <w:spacing w:after="240"/>
        <w:rPr>
          <w:lang w:val="en-US"/>
        </w:rPr>
      </w:pPr>
      <w:r>
        <w:rPr>
          <w:lang w:val="en-US"/>
        </w:rPr>
        <w:t xml:space="preserve">Carreras: </w:t>
      </w:r>
      <w:r w:rsidR="004D37F2">
        <w:rPr>
          <w:lang w:val="en-US"/>
        </w:rPr>
        <w:t>121</w:t>
      </w:r>
      <w:r>
        <w:rPr>
          <w:lang w:val="en-US"/>
        </w:rPr>
        <w:t xml:space="preserve">, </w:t>
      </w:r>
      <w:proofErr w:type="spellStart"/>
      <w:r w:rsidRPr="008E6AEB">
        <w:rPr>
          <w:lang w:val="en-US"/>
        </w:rPr>
        <w:t>Podios</w:t>
      </w:r>
      <w:proofErr w:type="spellEnd"/>
      <w:r w:rsidRPr="008E6AEB">
        <w:rPr>
          <w:lang w:val="en-US"/>
        </w:rPr>
        <w:t xml:space="preserve">: </w:t>
      </w:r>
      <w:r w:rsidR="004D37F2">
        <w:rPr>
          <w:lang w:val="en-US"/>
        </w:rPr>
        <w:t xml:space="preserve">28, </w:t>
      </w:r>
      <w:proofErr w:type="spellStart"/>
      <w:r>
        <w:rPr>
          <w:lang w:val="en-US"/>
        </w:rPr>
        <w:t>Victorias</w:t>
      </w:r>
      <w:proofErr w:type="spellEnd"/>
      <w:r>
        <w:rPr>
          <w:lang w:val="en-US"/>
        </w:rPr>
        <w:t xml:space="preserve">: </w:t>
      </w:r>
      <w:r w:rsidR="004D37F2">
        <w:rPr>
          <w:lang w:val="en-US"/>
        </w:rPr>
        <w:t>5</w:t>
      </w:r>
    </w:p>
    <w:p w14:paraId="40B30E26" w14:textId="4C728428" w:rsidR="009E1F71" w:rsidRDefault="009E1F71" w:rsidP="008E6AEB">
      <w:pPr>
        <w:pStyle w:val="tNormal"/>
        <w:spacing w:after="240"/>
      </w:pPr>
      <w:r w:rsidRPr="008E6AEB">
        <w:t>Carlos Sainz (Ferrari)</w:t>
      </w:r>
      <w:r w:rsidR="004E3830">
        <w:t xml:space="preserve"> 55</w:t>
      </w:r>
    </w:p>
    <w:p w14:paraId="506C9F54" w14:textId="4A8400D5" w:rsidR="00655045" w:rsidRPr="00655045" w:rsidRDefault="00655045" w:rsidP="00655045">
      <w:pPr>
        <w:pStyle w:val="tNormal"/>
        <w:numPr>
          <w:ilvl w:val="0"/>
          <w:numId w:val="12"/>
        </w:numPr>
        <w:spacing w:after="240"/>
        <w:rPr>
          <w:lang w:val="en-US"/>
        </w:rPr>
      </w:pPr>
      <w:r>
        <w:rPr>
          <w:lang w:val="en-US"/>
        </w:rPr>
        <w:t xml:space="preserve">Carreras: </w:t>
      </w:r>
      <w:r w:rsidR="007767DF">
        <w:rPr>
          <w:lang w:val="en-US"/>
        </w:rPr>
        <w:t>183</w:t>
      </w:r>
      <w:r>
        <w:rPr>
          <w:lang w:val="en-US"/>
        </w:rPr>
        <w:t xml:space="preserve">, </w:t>
      </w:r>
      <w:proofErr w:type="spellStart"/>
      <w:r w:rsidRPr="008E6AEB">
        <w:rPr>
          <w:lang w:val="en-US"/>
        </w:rPr>
        <w:t>Podios</w:t>
      </w:r>
      <w:proofErr w:type="spellEnd"/>
      <w:r w:rsidRPr="008E6AEB">
        <w:rPr>
          <w:lang w:val="en-US"/>
        </w:rPr>
        <w:t xml:space="preserve">: </w:t>
      </w:r>
      <w:r w:rsidR="007767DF">
        <w:rPr>
          <w:lang w:val="en-US"/>
        </w:rPr>
        <w:t>18</w:t>
      </w:r>
      <w:r>
        <w:rPr>
          <w:lang w:val="en-US"/>
        </w:rPr>
        <w:t xml:space="preserve">, </w:t>
      </w:r>
      <w:proofErr w:type="spellStart"/>
      <w:r>
        <w:rPr>
          <w:lang w:val="en-US"/>
        </w:rPr>
        <w:t>Victorias</w:t>
      </w:r>
      <w:proofErr w:type="spellEnd"/>
      <w:r>
        <w:rPr>
          <w:lang w:val="en-US"/>
        </w:rPr>
        <w:t xml:space="preserve">: </w:t>
      </w:r>
      <w:r w:rsidR="007767DF">
        <w:rPr>
          <w:lang w:val="en-US"/>
        </w:rPr>
        <w:t>2</w:t>
      </w:r>
    </w:p>
    <w:p w14:paraId="22C8F919" w14:textId="1E369F78" w:rsidR="009E1F71" w:rsidRDefault="009E1F71" w:rsidP="008E6AEB">
      <w:pPr>
        <w:pStyle w:val="tNormal"/>
        <w:spacing w:after="240"/>
      </w:pPr>
      <w:r w:rsidRPr="008E6AEB">
        <w:t xml:space="preserve">Lance </w:t>
      </w:r>
      <w:proofErr w:type="spellStart"/>
      <w:r w:rsidRPr="008E6AEB">
        <w:t>Stroll</w:t>
      </w:r>
      <w:proofErr w:type="spellEnd"/>
      <w:r w:rsidRPr="008E6AEB">
        <w:t xml:space="preserve"> (Aston Martin)</w:t>
      </w:r>
      <w:r w:rsidR="004E3830">
        <w:t xml:space="preserve"> 18</w:t>
      </w:r>
    </w:p>
    <w:p w14:paraId="59E25A98" w14:textId="16842022" w:rsidR="00655045" w:rsidRPr="00655045" w:rsidRDefault="00655045" w:rsidP="00655045">
      <w:pPr>
        <w:pStyle w:val="tNormal"/>
        <w:numPr>
          <w:ilvl w:val="0"/>
          <w:numId w:val="12"/>
        </w:numPr>
        <w:spacing w:after="240"/>
        <w:rPr>
          <w:lang w:val="en-US"/>
        </w:rPr>
      </w:pPr>
      <w:r>
        <w:rPr>
          <w:lang w:val="en-US"/>
        </w:rPr>
        <w:t xml:space="preserve">Carreras: </w:t>
      </w:r>
      <w:r w:rsidR="0080573B">
        <w:rPr>
          <w:lang w:val="en-US"/>
        </w:rPr>
        <w:t>145</w:t>
      </w:r>
      <w:r>
        <w:rPr>
          <w:lang w:val="en-US"/>
        </w:rPr>
        <w:t xml:space="preserve">, </w:t>
      </w:r>
      <w:proofErr w:type="spellStart"/>
      <w:r w:rsidRPr="008E6AEB">
        <w:rPr>
          <w:lang w:val="en-US"/>
        </w:rPr>
        <w:t>Podios</w:t>
      </w:r>
      <w:proofErr w:type="spellEnd"/>
      <w:r w:rsidRPr="008E6AEB">
        <w:rPr>
          <w:lang w:val="en-US"/>
        </w:rPr>
        <w:t xml:space="preserve">: </w:t>
      </w:r>
      <w:r w:rsidR="0080573B">
        <w:rPr>
          <w:lang w:val="en-US"/>
        </w:rPr>
        <w:t>3</w:t>
      </w:r>
      <w:r>
        <w:rPr>
          <w:lang w:val="en-US"/>
        </w:rPr>
        <w:t xml:space="preserve">, </w:t>
      </w:r>
      <w:proofErr w:type="spellStart"/>
      <w:r>
        <w:rPr>
          <w:lang w:val="en-US"/>
        </w:rPr>
        <w:t>Victorias</w:t>
      </w:r>
      <w:proofErr w:type="spellEnd"/>
      <w:r>
        <w:rPr>
          <w:lang w:val="en-US"/>
        </w:rPr>
        <w:t xml:space="preserve">: </w:t>
      </w:r>
      <w:r w:rsidR="0080573B">
        <w:rPr>
          <w:lang w:val="en-US"/>
        </w:rPr>
        <w:t>0</w:t>
      </w:r>
    </w:p>
    <w:p w14:paraId="1308EB4F" w14:textId="2445A6F8" w:rsidR="009E1F71" w:rsidRDefault="009E1F71" w:rsidP="008E6AEB">
      <w:pPr>
        <w:pStyle w:val="tNormal"/>
        <w:spacing w:after="240"/>
      </w:pPr>
      <w:r w:rsidRPr="008E6AEB">
        <w:t>Fernando Alonso (</w:t>
      </w:r>
      <w:r w:rsidR="00D74164" w:rsidRPr="008E6AEB">
        <w:t>Aston Martin</w:t>
      </w:r>
      <w:r w:rsidRPr="008E6AEB">
        <w:t>)</w:t>
      </w:r>
      <w:r w:rsidR="004E3830">
        <w:t xml:space="preserve"> 14</w:t>
      </w:r>
    </w:p>
    <w:p w14:paraId="2095B809" w14:textId="604CC869" w:rsidR="00655045" w:rsidRPr="00655045" w:rsidRDefault="00655045" w:rsidP="00655045">
      <w:pPr>
        <w:pStyle w:val="tNormal"/>
        <w:numPr>
          <w:ilvl w:val="0"/>
          <w:numId w:val="12"/>
        </w:numPr>
        <w:spacing w:after="240"/>
        <w:rPr>
          <w:lang w:val="en-US"/>
        </w:rPr>
      </w:pPr>
      <w:r>
        <w:rPr>
          <w:lang w:val="en-US"/>
        </w:rPr>
        <w:t xml:space="preserve">Carreras: </w:t>
      </w:r>
      <w:r w:rsidR="00A522AA">
        <w:rPr>
          <w:lang w:val="en-US"/>
        </w:rPr>
        <w:t>378</w:t>
      </w:r>
      <w:r>
        <w:rPr>
          <w:lang w:val="en-US"/>
        </w:rPr>
        <w:t xml:space="preserve">, </w:t>
      </w:r>
      <w:proofErr w:type="spellStart"/>
      <w:r w:rsidRPr="008E6AEB">
        <w:rPr>
          <w:lang w:val="en-US"/>
        </w:rPr>
        <w:t>Podios</w:t>
      </w:r>
      <w:proofErr w:type="spellEnd"/>
      <w:r w:rsidRPr="008E6AEB">
        <w:rPr>
          <w:lang w:val="en-US"/>
        </w:rPr>
        <w:t xml:space="preserve">: </w:t>
      </w:r>
      <w:r w:rsidR="00A522AA">
        <w:rPr>
          <w:lang w:val="en-US"/>
        </w:rPr>
        <w:t>106</w:t>
      </w:r>
      <w:r>
        <w:rPr>
          <w:lang w:val="en-US"/>
        </w:rPr>
        <w:t xml:space="preserve">, </w:t>
      </w:r>
      <w:proofErr w:type="spellStart"/>
      <w:r>
        <w:rPr>
          <w:lang w:val="en-US"/>
        </w:rPr>
        <w:t>Victorias</w:t>
      </w:r>
      <w:proofErr w:type="spellEnd"/>
      <w:r>
        <w:rPr>
          <w:lang w:val="en-US"/>
        </w:rPr>
        <w:t xml:space="preserve">: </w:t>
      </w:r>
      <w:r w:rsidR="00A522AA">
        <w:rPr>
          <w:lang w:val="en-US"/>
        </w:rPr>
        <w:t>32</w:t>
      </w:r>
    </w:p>
    <w:p w14:paraId="5837E427" w14:textId="2AFFE73C" w:rsidR="009E1F71" w:rsidRDefault="009E1F71" w:rsidP="008E6AEB">
      <w:pPr>
        <w:pStyle w:val="tNormal"/>
        <w:spacing w:after="240"/>
      </w:pPr>
      <w:r w:rsidRPr="008E6AEB">
        <w:lastRenderedPageBreak/>
        <w:t xml:space="preserve">Esteban </w:t>
      </w:r>
      <w:proofErr w:type="spellStart"/>
      <w:r w:rsidRPr="008E6AEB">
        <w:t>Ocon</w:t>
      </w:r>
      <w:proofErr w:type="spellEnd"/>
      <w:r w:rsidRPr="008E6AEB">
        <w:t xml:space="preserve"> (Alpine)</w:t>
      </w:r>
      <w:r w:rsidR="004E3830">
        <w:t xml:space="preserve"> 31</w:t>
      </w:r>
    </w:p>
    <w:p w14:paraId="73CE866D" w14:textId="2EB95C8D" w:rsidR="00655045" w:rsidRPr="00655045" w:rsidRDefault="00655045" w:rsidP="00655045">
      <w:pPr>
        <w:pStyle w:val="tNormal"/>
        <w:numPr>
          <w:ilvl w:val="0"/>
          <w:numId w:val="12"/>
        </w:numPr>
        <w:spacing w:after="240"/>
        <w:rPr>
          <w:lang w:val="en-US"/>
        </w:rPr>
      </w:pPr>
      <w:r>
        <w:rPr>
          <w:lang w:val="en-US"/>
        </w:rPr>
        <w:t xml:space="preserve">Carreras: </w:t>
      </w:r>
      <w:r w:rsidR="00AB1F33">
        <w:rPr>
          <w:lang w:val="en-US"/>
        </w:rPr>
        <w:t>133</w:t>
      </w:r>
      <w:r>
        <w:rPr>
          <w:lang w:val="en-US"/>
        </w:rPr>
        <w:t xml:space="preserve">, </w:t>
      </w:r>
      <w:proofErr w:type="spellStart"/>
      <w:r w:rsidRPr="008E6AEB">
        <w:rPr>
          <w:lang w:val="en-US"/>
        </w:rPr>
        <w:t>Podios</w:t>
      </w:r>
      <w:proofErr w:type="spellEnd"/>
      <w:r w:rsidRPr="008E6AEB">
        <w:rPr>
          <w:lang w:val="en-US"/>
        </w:rPr>
        <w:t xml:space="preserve">: </w:t>
      </w:r>
      <w:r w:rsidR="00AB1F33">
        <w:rPr>
          <w:lang w:val="en-US"/>
        </w:rPr>
        <w:t>3</w:t>
      </w:r>
      <w:r>
        <w:rPr>
          <w:lang w:val="en-US"/>
        </w:rPr>
        <w:t xml:space="preserve">, </w:t>
      </w:r>
      <w:proofErr w:type="spellStart"/>
      <w:r>
        <w:rPr>
          <w:lang w:val="en-US"/>
        </w:rPr>
        <w:t>Victorias</w:t>
      </w:r>
      <w:proofErr w:type="spellEnd"/>
      <w:r>
        <w:rPr>
          <w:lang w:val="en-US"/>
        </w:rPr>
        <w:t xml:space="preserve">: </w:t>
      </w:r>
      <w:r w:rsidR="00AB1F33">
        <w:rPr>
          <w:lang w:val="en-US"/>
        </w:rPr>
        <w:t>1</w:t>
      </w:r>
    </w:p>
    <w:p w14:paraId="73389DAE" w14:textId="6343CE62" w:rsidR="009E1F71" w:rsidRDefault="009E1F71" w:rsidP="008E6AEB">
      <w:pPr>
        <w:pStyle w:val="tNormal"/>
        <w:spacing w:after="240"/>
      </w:pPr>
      <w:r w:rsidRPr="008E6AEB">
        <w:t xml:space="preserve">Pierre </w:t>
      </w:r>
      <w:proofErr w:type="spellStart"/>
      <w:r w:rsidRPr="008E6AEB">
        <w:t>Gasly</w:t>
      </w:r>
      <w:proofErr w:type="spellEnd"/>
      <w:r w:rsidRPr="008E6AEB">
        <w:t xml:space="preserve"> (</w:t>
      </w:r>
      <w:r w:rsidR="00D74164" w:rsidRPr="008E6AEB">
        <w:t>Alpine</w:t>
      </w:r>
      <w:r w:rsidRPr="008E6AEB">
        <w:t>)</w:t>
      </w:r>
      <w:r w:rsidR="004E3830">
        <w:t xml:space="preserve"> 10</w:t>
      </w:r>
    </w:p>
    <w:p w14:paraId="225E657E" w14:textId="4153415D" w:rsidR="00655045" w:rsidRPr="00655045" w:rsidRDefault="00655045" w:rsidP="00655045">
      <w:pPr>
        <w:pStyle w:val="tNormal"/>
        <w:numPr>
          <w:ilvl w:val="0"/>
          <w:numId w:val="12"/>
        </w:numPr>
        <w:spacing w:after="240"/>
        <w:rPr>
          <w:lang w:val="en-US"/>
        </w:rPr>
      </w:pPr>
      <w:r>
        <w:rPr>
          <w:lang w:val="en-US"/>
        </w:rPr>
        <w:t xml:space="preserve">Carreras: 250, </w:t>
      </w:r>
      <w:proofErr w:type="spellStart"/>
      <w:r w:rsidRPr="008E6AEB">
        <w:rPr>
          <w:lang w:val="en-US"/>
        </w:rPr>
        <w:t>Podios</w:t>
      </w:r>
      <w:proofErr w:type="spellEnd"/>
      <w:r w:rsidRPr="008E6AEB">
        <w:rPr>
          <w:lang w:val="en-US"/>
        </w:rPr>
        <w:t xml:space="preserve">: </w:t>
      </w:r>
      <w:r w:rsidR="00F253CD">
        <w:rPr>
          <w:lang w:val="en-US"/>
        </w:rPr>
        <w:t>4</w:t>
      </w:r>
      <w:r>
        <w:rPr>
          <w:lang w:val="en-US"/>
        </w:rPr>
        <w:t xml:space="preserve">, </w:t>
      </w:r>
      <w:proofErr w:type="spellStart"/>
      <w:r>
        <w:rPr>
          <w:lang w:val="en-US"/>
        </w:rPr>
        <w:t>Victorias</w:t>
      </w:r>
      <w:proofErr w:type="spellEnd"/>
      <w:r>
        <w:rPr>
          <w:lang w:val="en-US"/>
        </w:rPr>
        <w:t xml:space="preserve">: </w:t>
      </w:r>
      <w:r w:rsidR="00AB1F33">
        <w:rPr>
          <w:lang w:val="en-US"/>
        </w:rPr>
        <w:t>1</w:t>
      </w:r>
    </w:p>
    <w:p w14:paraId="664893A5" w14:textId="40F1883C" w:rsidR="00D74164" w:rsidRDefault="00D74164" w:rsidP="008E6AEB">
      <w:pPr>
        <w:pStyle w:val="tNormal"/>
        <w:spacing w:after="240"/>
      </w:pPr>
      <w:r w:rsidRPr="008E6AEB">
        <w:t>Daniel Ricciardo (</w:t>
      </w:r>
      <w:proofErr w:type="spellStart"/>
      <w:r w:rsidRPr="008E6AEB">
        <w:t>AlphaTauri</w:t>
      </w:r>
      <w:proofErr w:type="spellEnd"/>
      <w:r w:rsidRPr="008E6AEB">
        <w:t>)</w:t>
      </w:r>
      <w:r w:rsidR="004E3830">
        <w:t xml:space="preserve"> 3</w:t>
      </w:r>
    </w:p>
    <w:p w14:paraId="2224410E" w14:textId="7D86039C" w:rsidR="00655045" w:rsidRPr="00655045" w:rsidRDefault="00655045" w:rsidP="00655045">
      <w:pPr>
        <w:pStyle w:val="tNormal"/>
        <w:numPr>
          <w:ilvl w:val="0"/>
          <w:numId w:val="12"/>
        </w:numPr>
        <w:spacing w:after="240"/>
        <w:rPr>
          <w:lang w:val="en-US"/>
        </w:rPr>
      </w:pPr>
      <w:r>
        <w:rPr>
          <w:lang w:val="en-US"/>
        </w:rPr>
        <w:t xml:space="preserve">Carreras: </w:t>
      </w:r>
      <w:r w:rsidR="009B7FD2">
        <w:rPr>
          <w:lang w:val="en-US"/>
        </w:rPr>
        <w:t>240</w:t>
      </w:r>
      <w:r>
        <w:rPr>
          <w:lang w:val="en-US"/>
        </w:rPr>
        <w:t xml:space="preserve">, </w:t>
      </w:r>
      <w:proofErr w:type="spellStart"/>
      <w:r w:rsidRPr="008E6AEB">
        <w:rPr>
          <w:lang w:val="en-US"/>
        </w:rPr>
        <w:t>Podios</w:t>
      </w:r>
      <w:proofErr w:type="spellEnd"/>
      <w:r w:rsidRPr="008E6AEB">
        <w:rPr>
          <w:lang w:val="en-US"/>
        </w:rPr>
        <w:t xml:space="preserve">: </w:t>
      </w:r>
      <w:r w:rsidR="009B7FD2">
        <w:rPr>
          <w:lang w:val="en-US"/>
        </w:rPr>
        <w:t>32</w:t>
      </w:r>
      <w:r>
        <w:rPr>
          <w:lang w:val="en-US"/>
        </w:rPr>
        <w:t xml:space="preserve">, </w:t>
      </w:r>
      <w:proofErr w:type="spellStart"/>
      <w:r>
        <w:rPr>
          <w:lang w:val="en-US"/>
        </w:rPr>
        <w:t>Victorias</w:t>
      </w:r>
      <w:proofErr w:type="spellEnd"/>
      <w:r>
        <w:rPr>
          <w:lang w:val="en-US"/>
        </w:rPr>
        <w:t xml:space="preserve">: </w:t>
      </w:r>
      <w:r w:rsidR="009B7FD2">
        <w:rPr>
          <w:lang w:val="en-US"/>
        </w:rPr>
        <w:t>8</w:t>
      </w:r>
    </w:p>
    <w:p w14:paraId="5E062388" w14:textId="72CCAEB0" w:rsidR="009E1F71" w:rsidRDefault="009E1F71" w:rsidP="008E6AEB">
      <w:pPr>
        <w:pStyle w:val="tNormal"/>
        <w:spacing w:after="240"/>
      </w:pPr>
      <w:r w:rsidRPr="008E6AEB">
        <w:t xml:space="preserve">Yuki </w:t>
      </w:r>
      <w:proofErr w:type="spellStart"/>
      <w:r w:rsidRPr="008E6AEB">
        <w:t>Tsunoda</w:t>
      </w:r>
      <w:proofErr w:type="spellEnd"/>
      <w:r w:rsidRPr="008E6AEB">
        <w:t xml:space="preserve"> (</w:t>
      </w:r>
      <w:proofErr w:type="spellStart"/>
      <w:r w:rsidRPr="008E6AEB">
        <w:t>AlphaTauri</w:t>
      </w:r>
      <w:proofErr w:type="spellEnd"/>
      <w:r w:rsidRPr="008E6AEB">
        <w:t>)</w:t>
      </w:r>
      <w:r w:rsidR="004E3830">
        <w:t xml:space="preserve"> 22</w:t>
      </w:r>
    </w:p>
    <w:p w14:paraId="087AB7AB" w14:textId="6D18A4B0" w:rsidR="00655045" w:rsidRPr="00655045" w:rsidRDefault="00655045" w:rsidP="00655045">
      <w:pPr>
        <w:pStyle w:val="tNormal"/>
        <w:numPr>
          <w:ilvl w:val="0"/>
          <w:numId w:val="12"/>
        </w:numPr>
        <w:spacing w:after="240"/>
        <w:rPr>
          <w:lang w:val="en-US"/>
        </w:rPr>
      </w:pPr>
      <w:r>
        <w:rPr>
          <w:lang w:val="en-US"/>
        </w:rPr>
        <w:t xml:space="preserve">Carreras: </w:t>
      </w:r>
      <w:r w:rsidR="00F94509">
        <w:rPr>
          <w:lang w:val="en-US"/>
        </w:rPr>
        <w:t>66</w:t>
      </w:r>
      <w:r>
        <w:rPr>
          <w:lang w:val="en-US"/>
        </w:rPr>
        <w:t xml:space="preserve">, </w:t>
      </w:r>
      <w:proofErr w:type="spellStart"/>
      <w:r w:rsidRPr="008E6AEB">
        <w:rPr>
          <w:lang w:val="en-US"/>
        </w:rPr>
        <w:t>Podios</w:t>
      </w:r>
      <w:proofErr w:type="spellEnd"/>
      <w:r w:rsidRPr="008E6AEB">
        <w:rPr>
          <w:lang w:val="en-US"/>
        </w:rPr>
        <w:t xml:space="preserve">: </w:t>
      </w:r>
      <w:r w:rsidR="00F94509">
        <w:rPr>
          <w:lang w:val="en-US"/>
        </w:rPr>
        <w:t>0</w:t>
      </w:r>
      <w:r>
        <w:rPr>
          <w:lang w:val="en-US"/>
        </w:rPr>
        <w:t xml:space="preserve">, </w:t>
      </w:r>
      <w:proofErr w:type="spellStart"/>
      <w:r>
        <w:rPr>
          <w:lang w:val="en-US"/>
        </w:rPr>
        <w:t>Victorias</w:t>
      </w:r>
      <w:proofErr w:type="spellEnd"/>
      <w:r>
        <w:rPr>
          <w:lang w:val="en-US"/>
        </w:rPr>
        <w:t xml:space="preserve">: </w:t>
      </w:r>
      <w:r w:rsidR="00F94509">
        <w:rPr>
          <w:lang w:val="en-US"/>
        </w:rPr>
        <w:t>0</w:t>
      </w:r>
    </w:p>
    <w:p w14:paraId="25B55BF9" w14:textId="78D35C72" w:rsidR="009E1F71" w:rsidRDefault="009E1F71" w:rsidP="008E6AEB">
      <w:pPr>
        <w:pStyle w:val="tNormal"/>
        <w:spacing w:after="240"/>
        <w:rPr>
          <w:lang w:val="en-US"/>
        </w:rPr>
      </w:pPr>
      <w:r w:rsidRPr="00655045">
        <w:rPr>
          <w:lang w:val="en-US"/>
        </w:rPr>
        <w:t>Valtteri Bottas (Alfa Romeo Racing)</w:t>
      </w:r>
      <w:r w:rsidR="004E3830">
        <w:rPr>
          <w:lang w:val="en-US"/>
        </w:rPr>
        <w:t xml:space="preserve"> 77</w:t>
      </w:r>
    </w:p>
    <w:p w14:paraId="74253B7D" w14:textId="6DE46B0D" w:rsidR="00655045" w:rsidRPr="00655045" w:rsidRDefault="00655045" w:rsidP="00655045">
      <w:pPr>
        <w:pStyle w:val="tNormal"/>
        <w:numPr>
          <w:ilvl w:val="0"/>
          <w:numId w:val="12"/>
        </w:numPr>
        <w:spacing w:after="240"/>
        <w:rPr>
          <w:lang w:val="en-US"/>
        </w:rPr>
      </w:pPr>
      <w:r>
        <w:rPr>
          <w:lang w:val="en-US"/>
        </w:rPr>
        <w:t xml:space="preserve">Carreras: </w:t>
      </w:r>
      <w:r w:rsidR="00DE649A">
        <w:rPr>
          <w:lang w:val="en-US"/>
        </w:rPr>
        <w:t>222</w:t>
      </w:r>
      <w:r>
        <w:rPr>
          <w:lang w:val="en-US"/>
        </w:rPr>
        <w:t xml:space="preserve">, </w:t>
      </w:r>
      <w:proofErr w:type="spellStart"/>
      <w:r w:rsidRPr="008E6AEB">
        <w:rPr>
          <w:lang w:val="en-US"/>
        </w:rPr>
        <w:t>Podios</w:t>
      </w:r>
      <w:proofErr w:type="spellEnd"/>
      <w:r w:rsidRPr="008E6AEB">
        <w:rPr>
          <w:lang w:val="en-US"/>
        </w:rPr>
        <w:t xml:space="preserve">: </w:t>
      </w:r>
      <w:r w:rsidR="00DE649A">
        <w:rPr>
          <w:lang w:val="en-US"/>
        </w:rPr>
        <w:t>67</w:t>
      </w:r>
      <w:r>
        <w:rPr>
          <w:lang w:val="en-US"/>
        </w:rPr>
        <w:t xml:space="preserve">, </w:t>
      </w:r>
      <w:proofErr w:type="spellStart"/>
      <w:r>
        <w:rPr>
          <w:lang w:val="en-US"/>
        </w:rPr>
        <w:t>Victorias</w:t>
      </w:r>
      <w:proofErr w:type="spellEnd"/>
      <w:r>
        <w:rPr>
          <w:lang w:val="en-US"/>
        </w:rPr>
        <w:t xml:space="preserve">: </w:t>
      </w:r>
      <w:r w:rsidR="00DE649A">
        <w:rPr>
          <w:lang w:val="en-US"/>
        </w:rPr>
        <w:t>10</w:t>
      </w:r>
    </w:p>
    <w:p w14:paraId="5CD82974" w14:textId="579A2B9B" w:rsidR="009E1F71" w:rsidRDefault="00440A43" w:rsidP="008E6AEB">
      <w:pPr>
        <w:pStyle w:val="tNormal"/>
        <w:spacing w:after="240"/>
      </w:pPr>
      <w:r w:rsidRPr="008E6AEB">
        <w:t>Zhou</w:t>
      </w:r>
      <w:r w:rsidR="009E1F71" w:rsidRPr="008E6AEB">
        <w:t xml:space="preserve"> </w:t>
      </w:r>
      <w:proofErr w:type="spellStart"/>
      <w:r w:rsidRPr="008E6AEB">
        <w:t>Guanyu</w:t>
      </w:r>
      <w:proofErr w:type="spellEnd"/>
      <w:r w:rsidR="009E1F71" w:rsidRPr="008E6AEB">
        <w:t xml:space="preserve"> (Alfa Romeo Racing)</w:t>
      </w:r>
      <w:r w:rsidR="004E3830">
        <w:t xml:space="preserve"> 24</w:t>
      </w:r>
    </w:p>
    <w:p w14:paraId="46847DF9" w14:textId="4D1EC22D" w:rsidR="00655045" w:rsidRPr="00655045" w:rsidRDefault="00655045" w:rsidP="00655045">
      <w:pPr>
        <w:pStyle w:val="tNormal"/>
        <w:numPr>
          <w:ilvl w:val="0"/>
          <w:numId w:val="12"/>
        </w:numPr>
        <w:spacing w:after="240"/>
        <w:rPr>
          <w:lang w:val="en-US"/>
        </w:rPr>
      </w:pPr>
      <w:r>
        <w:rPr>
          <w:lang w:val="en-US"/>
        </w:rPr>
        <w:t xml:space="preserve">Carreras: </w:t>
      </w:r>
      <w:r w:rsidR="00FC3619">
        <w:rPr>
          <w:lang w:val="en-US"/>
        </w:rPr>
        <w:t>44</w:t>
      </w:r>
      <w:r>
        <w:rPr>
          <w:lang w:val="en-US"/>
        </w:rPr>
        <w:t xml:space="preserve">, </w:t>
      </w:r>
      <w:proofErr w:type="spellStart"/>
      <w:r w:rsidRPr="008E6AEB">
        <w:rPr>
          <w:lang w:val="en-US"/>
        </w:rPr>
        <w:t>Podios</w:t>
      </w:r>
      <w:proofErr w:type="spellEnd"/>
      <w:r w:rsidRPr="008E6AEB">
        <w:rPr>
          <w:lang w:val="en-US"/>
        </w:rPr>
        <w:t xml:space="preserve">: </w:t>
      </w:r>
      <w:r w:rsidR="00FC3619">
        <w:rPr>
          <w:lang w:val="en-US"/>
        </w:rPr>
        <w:t>0</w:t>
      </w:r>
      <w:r>
        <w:rPr>
          <w:lang w:val="en-US"/>
        </w:rPr>
        <w:t xml:space="preserve">, </w:t>
      </w:r>
      <w:proofErr w:type="spellStart"/>
      <w:r>
        <w:rPr>
          <w:lang w:val="en-US"/>
        </w:rPr>
        <w:t>Victorias</w:t>
      </w:r>
      <w:proofErr w:type="spellEnd"/>
      <w:r>
        <w:rPr>
          <w:lang w:val="en-US"/>
        </w:rPr>
        <w:t xml:space="preserve">: </w:t>
      </w:r>
      <w:r w:rsidR="00FC3619">
        <w:rPr>
          <w:lang w:val="en-US"/>
        </w:rPr>
        <w:t>0</w:t>
      </w:r>
    </w:p>
    <w:p w14:paraId="6BBB30B6" w14:textId="0AE76D89" w:rsidR="009E1F71" w:rsidRDefault="00440A43" w:rsidP="008E6AEB">
      <w:pPr>
        <w:pStyle w:val="tNormal"/>
        <w:spacing w:after="240"/>
      </w:pPr>
      <w:r w:rsidRPr="008E6AEB">
        <w:t>Kevin</w:t>
      </w:r>
      <w:r w:rsidR="009E1F71" w:rsidRPr="008E6AEB">
        <w:t xml:space="preserve"> </w:t>
      </w:r>
      <w:proofErr w:type="spellStart"/>
      <w:proofErr w:type="gramStart"/>
      <w:r w:rsidRPr="008E6AEB">
        <w:t>Magnusen</w:t>
      </w:r>
      <w:proofErr w:type="spellEnd"/>
      <w:r w:rsidR="009E1F71" w:rsidRPr="008E6AEB">
        <w:t>(</w:t>
      </w:r>
      <w:proofErr w:type="gramEnd"/>
      <w:r w:rsidR="009E1F71" w:rsidRPr="008E6AEB">
        <w:t>Haas)</w:t>
      </w:r>
      <w:r w:rsidR="004E3830">
        <w:t xml:space="preserve"> 27</w:t>
      </w:r>
    </w:p>
    <w:p w14:paraId="22411F2C" w14:textId="31EE0646" w:rsidR="00655045" w:rsidRPr="00655045" w:rsidRDefault="00655045" w:rsidP="00655045">
      <w:pPr>
        <w:pStyle w:val="tNormal"/>
        <w:numPr>
          <w:ilvl w:val="0"/>
          <w:numId w:val="12"/>
        </w:numPr>
        <w:spacing w:after="240"/>
        <w:rPr>
          <w:lang w:val="en-US"/>
        </w:rPr>
      </w:pPr>
      <w:r>
        <w:rPr>
          <w:lang w:val="en-US"/>
        </w:rPr>
        <w:t xml:space="preserve">Carreras: </w:t>
      </w:r>
      <w:r w:rsidR="00526473">
        <w:rPr>
          <w:lang w:val="en-US"/>
        </w:rPr>
        <w:t>184</w:t>
      </w:r>
      <w:r>
        <w:rPr>
          <w:lang w:val="en-US"/>
        </w:rPr>
        <w:t xml:space="preserve">, </w:t>
      </w:r>
      <w:proofErr w:type="spellStart"/>
      <w:r w:rsidRPr="008E6AEB">
        <w:rPr>
          <w:lang w:val="en-US"/>
        </w:rPr>
        <w:t>Podios</w:t>
      </w:r>
      <w:proofErr w:type="spellEnd"/>
      <w:r w:rsidRPr="008E6AEB">
        <w:rPr>
          <w:lang w:val="en-US"/>
        </w:rPr>
        <w:t xml:space="preserve">: </w:t>
      </w:r>
      <w:r w:rsidR="00526473">
        <w:rPr>
          <w:lang w:val="en-US"/>
        </w:rPr>
        <w:t>1</w:t>
      </w:r>
      <w:r>
        <w:rPr>
          <w:lang w:val="en-US"/>
        </w:rPr>
        <w:t xml:space="preserve">, </w:t>
      </w:r>
      <w:proofErr w:type="spellStart"/>
      <w:r>
        <w:rPr>
          <w:lang w:val="en-US"/>
        </w:rPr>
        <w:t>Victorias</w:t>
      </w:r>
      <w:proofErr w:type="spellEnd"/>
      <w:r>
        <w:rPr>
          <w:lang w:val="en-US"/>
        </w:rPr>
        <w:t xml:space="preserve">: </w:t>
      </w:r>
      <w:r w:rsidR="00526473">
        <w:rPr>
          <w:lang w:val="en-US"/>
        </w:rPr>
        <w:t>0</w:t>
      </w:r>
    </w:p>
    <w:p w14:paraId="721F78E4" w14:textId="0AA0D971" w:rsidR="00440A43" w:rsidRDefault="00440A43" w:rsidP="008E6AEB">
      <w:pPr>
        <w:pStyle w:val="tNormal"/>
        <w:spacing w:after="240"/>
      </w:pPr>
      <w:r w:rsidRPr="008E6AEB">
        <w:t xml:space="preserve">Nico </w:t>
      </w:r>
      <w:proofErr w:type="spellStart"/>
      <w:r w:rsidRPr="008E6AEB">
        <w:t>Hulkenberg</w:t>
      </w:r>
      <w:proofErr w:type="spellEnd"/>
      <w:r w:rsidRPr="008E6AEB">
        <w:t xml:space="preserve"> (Haas)</w:t>
      </w:r>
      <w:r w:rsidR="004E3830">
        <w:t xml:space="preserve"> 27</w:t>
      </w:r>
    </w:p>
    <w:p w14:paraId="73A2CFB3" w14:textId="681C69AD" w:rsidR="00655045" w:rsidRPr="00655045" w:rsidRDefault="00655045" w:rsidP="00655045">
      <w:pPr>
        <w:pStyle w:val="tNormal"/>
        <w:numPr>
          <w:ilvl w:val="0"/>
          <w:numId w:val="12"/>
        </w:numPr>
        <w:spacing w:after="240"/>
        <w:rPr>
          <w:lang w:val="en-US"/>
        </w:rPr>
      </w:pPr>
      <w:r>
        <w:rPr>
          <w:lang w:val="en-US"/>
        </w:rPr>
        <w:t xml:space="preserve">Carreras: </w:t>
      </w:r>
      <w:r w:rsidR="00C328EC">
        <w:rPr>
          <w:lang w:val="en-US"/>
        </w:rPr>
        <w:t>206</w:t>
      </w:r>
      <w:r>
        <w:rPr>
          <w:lang w:val="en-US"/>
        </w:rPr>
        <w:t xml:space="preserve">, </w:t>
      </w:r>
      <w:proofErr w:type="spellStart"/>
      <w:r w:rsidRPr="008E6AEB">
        <w:rPr>
          <w:lang w:val="en-US"/>
        </w:rPr>
        <w:t>Podios</w:t>
      </w:r>
      <w:proofErr w:type="spellEnd"/>
      <w:r w:rsidRPr="008E6AEB">
        <w:rPr>
          <w:lang w:val="en-US"/>
        </w:rPr>
        <w:t xml:space="preserve">: </w:t>
      </w:r>
      <w:r w:rsidR="00C328EC">
        <w:rPr>
          <w:lang w:val="en-US"/>
        </w:rPr>
        <w:t>0</w:t>
      </w:r>
      <w:r>
        <w:rPr>
          <w:lang w:val="en-US"/>
        </w:rPr>
        <w:t xml:space="preserve">, </w:t>
      </w:r>
      <w:proofErr w:type="spellStart"/>
      <w:r>
        <w:rPr>
          <w:lang w:val="en-US"/>
        </w:rPr>
        <w:t>Victorias</w:t>
      </w:r>
      <w:proofErr w:type="spellEnd"/>
      <w:r>
        <w:rPr>
          <w:lang w:val="en-US"/>
        </w:rPr>
        <w:t xml:space="preserve">: </w:t>
      </w:r>
      <w:r w:rsidR="00C328EC">
        <w:rPr>
          <w:lang w:val="en-US"/>
        </w:rPr>
        <w:t>0</w:t>
      </w:r>
    </w:p>
    <w:p w14:paraId="19633367" w14:textId="3C348FBA" w:rsidR="00440A43" w:rsidRDefault="00440A43" w:rsidP="008E6AEB">
      <w:pPr>
        <w:pStyle w:val="tNormal"/>
        <w:spacing w:after="240"/>
      </w:pPr>
      <w:r w:rsidRPr="008E6AEB">
        <w:t xml:space="preserve">Alexander </w:t>
      </w:r>
      <w:proofErr w:type="spellStart"/>
      <w:proofErr w:type="gramStart"/>
      <w:r w:rsidRPr="008E6AEB">
        <w:t>Albon</w:t>
      </w:r>
      <w:proofErr w:type="spellEnd"/>
      <w:r w:rsidRPr="008E6AEB">
        <w:t>(</w:t>
      </w:r>
      <w:proofErr w:type="gramEnd"/>
      <w:r w:rsidRPr="008E6AEB">
        <w:t>Williams)</w:t>
      </w:r>
      <w:r w:rsidR="004E3830">
        <w:t xml:space="preserve"> 23</w:t>
      </w:r>
    </w:p>
    <w:p w14:paraId="0B576363" w14:textId="6B749E0A" w:rsidR="00655045" w:rsidRPr="00655045" w:rsidRDefault="00655045" w:rsidP="00655045">
      <w:pPr>
        <w:pStyle w:val="tNormal"/>
        <w:numPr>
          <w:ilvl w:val="0"/>
          <w:numId w:val="12"/>
        </w:numPr>
        <w:spacing w:after="240"/>
        <w:rPr>
          <w:lang w:val="en-US"/>
        </w:rPr>
      </w:pPr>
      <w:r>
        <w:rPr>
          <w:lang w:val="en-US"/>
        </w:rPr>
        <w:t xml:space="preserve">Carreras: </w:t>
      </w:r>
      <w:r w:rsidR="00C328EC">
        <w:rPr>
          <w:lang w:val="en-US"/>
        </w:rPr>
        <w:t>82</w:t>
      </w:r>
      <w:r>
        <w:rPr>
          <w:lang w:val="en-US"/>
        </w:rPr>
        <w:t xml:space="preserve">, </w:t>
      </w:r>
      <w:proofErr w:type="spellStart"/>
      <w:r w:rsidRPr="008E6AEB">
        <w:rPr>
          <w:lang w:val="en-US"/>
        </w:rPr>
        <w:t>Podios</w:t>
      </w:r>
      <w:proofErr w:type="spellEnd"/>
      <w:r w:rsidRPr="008E6AEB">
        <w:rPr>
          <w:lang w:val="en-US"/>
        </w:rPr>
        <w:t xml:space="preserve">: </w:t>
      </w:r>
      <w:r w:rsidR="00C328EC">
        <w:rPr>
          <w:lang w:val="en-US"/>
        </w:rPr>
        <w:t>2</w:t>
      </w:r>
      <w:r>
        <w:rPr>
          <w:lang w:val="en-US"/>
        </w:rPr>
        <w:t xml:space="preserve">, </w:t>
      </w:r>
      <w:proofErr w:type="spellStart"/>
      <w:r>
        <w:rPr>
          <w:lang w:val="en-US"/>
        </w:rPr>
        <w:t>Victorias</w:t>
      </w:r>
      <w:proofErr w:type="spellEnd"/>
      <w:r>
        <w:rPr>
          <w:lang w:val="en-US"/>
        </w:rPr>
        <w:t xml:space="preserve">: </w:t>
      </w:r>
      <w:r w:rsidR="00C328EC">
        <w:rPr>
          <w:lang w:val="en-US"/>
        </w:rPr>
        <w:t>0</w:t>
      </w:r>
    </w:p>
    <w:p w14:paraId="03C52E85" w14:textId="7A8097EA" w:rsidR="00440A43" w:rsidRDefault="00440A43" w:rsidP="008E6AEB">
      <w:pPr>
        <w:pStyle w:val="tNormal"/>
        <w:spacing w:after="240"/>
      </w:pPr>
      <w:r w:rsidRPr="008E6AEB">
        <w:t xml:space="preserve">Logan </w:t>
      </w:r>
      <w:proofErr w:type="spellStart"/>
      <w:r w:rsidRPr="008E6AEB">
        <w:t>Sargeant</w:t>
      </w:r>
      <w:proofErr w:type="spellEnd"/>
      <w:r w:rsidRPr="008E6AEB">
        <w:t xml:space="preserve"> (Williams)</w:t>
      </w:r>
      <w:r w:rsidR="004E3830">
        <w:t xml:space="preserve"> 2</w:t>
      </w:r>
    </w:p>
    <w:p w14:paraId="516B8C10" w14:textId="002022ED" w:rsidR="00655045" w:rsidRPr="00655045" w:rsidRDefault="00655045" w:rsidP="00655045">
      <w:pPr>
        <w:pStyle w:val="tNormal"/>
        <w:numPr>
          <w:ilvl w:val="0"/>
          <w:numId w:val="12"/>
        </w:numPr>
        <w:spacing w:after="240"/>
        <w:rPr>
          <w:lang w:val="en-US"/>
        </w:rPr>
      </w:pPr>
      <w:r>
        <w:rPr>
          <w:lang w:val="en-US"/>
        </w:rPr>
        <w:t xml:space="preserve">Carreras: </w:t>
      </w:r>
      <w:r w:rsidR="00C328EC">
        <w:rPr>
          <w:lang w:val="en-US"/>
        </w:rPr>
        <w:t>22</w:t>
      </w:r>
      <w:r>
        <w:rPr>
          <w:lang w:val="en-US"/>
        </w:rPr>
        <w:t xml:space="preserve">, </w:t>
      </w:r>
      <w:proofErr w:type="spellStart"/>
      <w:r w:rsidRPr="008E6AEB">
        <w:rPr>
          <w:lang w:val="en-US"/>
        </w:rPr>
        <w:t>Podios</w:t>
      </w:r>
      <w:proofErr w:type="spellEnd"/>
      <w:r w:rsidRPr="008E6AEB">
        <w:rPr>
          <w:lang w:val="en-US"/>
        </w:rPr>
        <w:t xml:space="preserve">: </w:t>
      </w:r>
      <w:r w:rsidR="00C328EC">
        <w:rPr>
          <w:lang w:val="en-US"/>
        </w:rPr>
        <w:t>0</w:t>
      </w:r>
      <w:r>
        <w:rPr>
          <w:lang w:val="en-US"/>
        </w:rPr>
        <w:t xml:space="preserve">, </w:t>
      </w:r>
      <w:proofErr w:type="spellStart"/>
      <w:r>
        <w:rPr>
          <w:lang w:val="en-US"/>
        </w:rPr>
        <w:t>Victorias</w:t>
      </w:r>
      <w:proofErr w:type="spellEnd"/>
      <w:r>
        <w:rPr>
          <w:lang w:val="en-US"/>
        </w:rPr>
        <w:t xml:space="preserve">: </w:t>
      </w:r>
      <w:r w:rsidR="00C328EC">
        <w:rPr>
          <w:lang w:val="en-US"/>
        </w:rPr>
        <w:t>0</w:t>
      </w:r>
    </w:p>
    <w:p w14:paraId="5FBD5104" w14:textId="77777777" w:rsidR="008E6AEB" w:rsidRDefault="008E6AEB">
      <w:pPr>
        <w:rPr>
          <w:rFonts w:ascii="Calibri" w:eastAsiaTheme="majorEastAsia" w:hAnsi="Calibri" w:cstheme="majorBidi"/>
          <w:b/>
          <w:color w:val="808080" w:themeColor="background1" w:themeShade="80"/>
          <w:sz w:val="40"/>
          <w:szCs w:val="24"/>
        </w:rPr>
      </w:pPr>
      <w:r>
        <w:br w:type="page"/>
      </w:r>
    </w:p>
    <w:p w14:paraId="736938D8" w14:textId="3C35319E" w:rsidR="008B4033" w:rsidRDefault="008B4033" w:rsidP="00794EBF">
      <w:pPr>
        <w:pStyle w:val="Estilo3"/>
        <w:spacing w:after="240"/>
      </w:pPr>
      <w:bookmarkStart w:id="6" w:name="_Toc158273586"/>
      <w:proofErr w:type="spellStart"/>
      <w:r>
        <w:lastRenderedPageBreak/>
        <w:t>Escuderias</w:t>
      </w:r>
      <w:bookmarkEnd w:id="6"/>
      <w:proofErr w:type="spellEnd"/>
    </w:p>
    <w:p w14:paraId="7A7EEC7C" w14:textId="1AEA1D80" w:rsidR="001A2C1F" w:rsidRPr="007363D6" w:rsidRDefault="00B63016" w:rsidP="001A2C1F">
      <w:pPr>
        <w:pStyle w:val="tNormal"/>
        <w:spacing w:after="240"/>
        <w:rPr>
          <w:u w:val="single"/>
        </w:rPr>
      </w:pPr>
      <w:r w:rsidRPr="007363D6">
        <w:rPr>
          <w:u w:val="single"/>
        </w:rPr>
        <w:t xml:space="preserve">Mercedes-AMG </w:t>
      </w:r>
      <w:proofErr w:type="spellStart"/>
      <w:r w:rsidRPr="007363D6">
        <w:rPr>
          <w:u w:val="single"/>
        </w:rPr>
        <w:t>Petronas</w:t>
      </w:r>
      <w:proofErr w:type="spellEnd"/>
      <w:r w:rsidRPr="007363D6">
        <w:rPr>
          <w:u w:val="single"/>
        </w:rPr>
        <w:t xml:space="preserve"> Formula </w:t>
      </w:r>
      <w:proofErr w:type="spellStart"/>
      <w:r w:rsidRPr="007363D6">
        <w:rPr>
          <w:u w:val="single"/>
        </w:rPr>
        <w:t>One</w:t>
      </w:r>
      <w:proofErr w:type="spellEnd"/>
      <w:r w:rsidRPr="007363D6">
        <w:rPr>
          <w:u w:val="single"/>
        </w:rPr>
        <w:t xml:space="preserve"> </w:t>
      </w:r>
      <w:proofErr w:type="spellStart"/>
      <w:r w:rsidRPr="007363D6">
        <w:rPr>
          <w:u w:val="single"/>
        </w:rPr>
        <w:t>Team</w:t>
      </w:r>
      <w:proofErr w:type="spellEnd"/>
    </w:p>
    <w:p w14:paraId="518585A2" w14:textId="7038C8E6" w:rsidR="001A2C1F" w:rsidRDefault="001A2C1F" w:rsidP="001A2C1F">
      <w:pPr>
        <w:pStyle w:val="tNormal"/>
        <w:spacing w:after="240"/>
      </w:pPr>
      <w:r w:rsidRPr="001A2C1F">
        <w:t xml:space="preserve">Mercedes-Benz regresó a la Fórmula 1 como equipo de fábrica en 2010 tras retirarse en 1955. Desde entonces, ha sido dominante, ganando múltiples campeonatos de pilotos y constructores con pilotos como Lewis Hamilton y Nico </w:t>
      </w:r>
      <w:proofErr w:type="spellStart"/>
      <w:r w:rsidRPr="001A2C1F">
        <w:t>Rosberg</w:t>
      </w:r>
      <w:proofErr w:type="spellEnd"/>
      <w:r w:rsidRPr="001A2C1F">
        <w:t>. Su éxito se atribuye a una combinación de tecnología avanzada, talento de pilotos y una gestión estratégica sobresaliente.</w:t>
      </w:r>
    </w:p>
    <w:p w14:paraId="4D80144B" w14:textId="45975B16" w:rsidR="001A2C1F" w:rsidRDefault="001A2C1F" w:rsidP="001A2C1F">
      <w:pPr>
        <w:pStyle w:val="Ttulo5"/>
      </w:pPr>
    </w:p>
    <w:p w14:paraId="5A8E2CAA" w14:textId="66D48A10" w:rsidR="001A2C1F" w:rsidRPr="00B960DE" w:rsidRDefault="004F224C" w:rsidP="004F224C">
      <w:pPr>
        <w:pStyle w:val="tNormal"/>
        <w:spacing w:after="240"/>
      </w:pPr>
      <w:proofErr w:type="spellStart"/>
      <w:r w:rsidRPr="00B960DE">
        <w:t>Scuderia</w:t>
      </w:r>
      <w:proofErr w:type="spellEnd"/>
      <w:r w:rsidRPr="00B960DE">
        <w:t xml:space="preserve"> Ferrari</w:t>
      </w:r>
    </w:p>
    <w:p w14:paraId="0A6477A7" w14:textId="77777777" w:rsidR="001A2C1F" w:rsidRDefault="001A2C1F" w:rsidP="001A2C1F">
      <w:r>
        <w:t>Ferrari: Conocido como el equipo más antiguo y exitoso de la Fórmula 1, Ferrari ha competido desde los primeros días del campeonato. Aunque ha enfrentado desafíos en los últimos años, sigue siendo uno de los equipos más icónicos y seguidos en la parrilla.</w:t>
      </w:r>
    </w:p>
    <w:p w14:paraId="4B4EF631" w14:textId="146CC3AD" w:rsidR="001A2C1F" w:rsidRDefault="001A2C1F" w:rsidP="001A2C1F"/>
    <w:p w14:paraId="2B9B88A2" w14:textId="3247313D" w:rsidR="001A2C1F" w:rsidRPr="00B960DE" w:rsidRDefault="001A2C1F" w:rsidP="001A2C1F">
      <w:pPr>
        <w:pStyle w:val="tNormal"/>
        <w:spacing w:after="240"/>
      </w:pPr>
      <w:r w:rsidRPr="00B960DE">
        <w:t>Red Bull Racing</w:t>
      </w:r>
    </w:p>
    <w:p w14:paraId="2F479C4E" w14:textId="77777777" w:rsidR="001A2C1F" w:rsidRDefault="001A2C1F" w:rsidP="001A2C1F">
      <w:r>
        <w:t xml:space="preserve">Red Bull Racing: Dominó la Fórmula 1 en la década de 2010 con </w:t>
      </w:r>
      <w:proofErr w:type="spellStart"/>
      <w:r>
        <w:t>Sebastian</w:t>
      </w:r>
      <w:proofErr w:type="spellEnd"/>
      <w:r>
        <w:t xml:space="preserve"> Vettel y luego con Max </w:t>
      </w:r>
      <w:proofErr w:type="spellStart"/>
      <w:r>
        <w:t>Verstappen</w:t>
      </w:r>
      <w:proofErr w:type="spellEnd"/>
      <w:r>
        <w:t>. Es conocido por su enfoque innovador y su programa de desarrollo de jóvenes pilotos.</w:t>
      </w:r>
    </w:p>
    <w:p w14:paraId="69442264" w14:textId="6E6CE11B" w:rsidR="001A2C1F" w:rsidRDefault="001A2C1F" w:rsidP="001A2C1F"/>
    <w:p w14:paraId="6204C736" w14:textId="668DC8CA" w:rsidR="004F224C" w:rsidRPr="00B960DE" w:rsidRDefault="004F224C" w:rsidP="004F224C">
      <w:pPr>
        <w:pStyle w:val="tNormal"/>
        <w:spacing w:after="240"/>
      </w:pPr>
      <w:r w:rsidRPr="00B960DE">
        <w:t xml:space="preserve">McLaren F1 </w:t>
      </w:r>
      <w:proofErr w:type="spellStart"/>
      <w:r w:rsidRPr="00B960DE">
        <w:t>Team</w:t>
      </w:r>
      <w:proofErr w:type="spellEnd"/>
    </w:p>
    <w:p w14:paraId="75E85029" w14:textId="77777777" w:rsidR="001A2C1F" w:rsidRDefault="001A2C1F" w:rsidP="001A2C1F">
      <w:r>
        <w:t xml:space="preserve">McLaren: Otro de los equipos históricos de la F1, ha tenido altibajos en los últimos años, pero ha mostrado signos de resurgimiento con el motor Mercedes y el liderazgo de pilotos como </w:t>
      </w:r>
      <w:proofErr w:type="spellStart"/>
      <w:r>
        <w:t>Lando</w:t>
      </w:r>
      <w:proofErr w:type="spellEnd"/>
      <w:r>
        <w:t xml:space="preserve"> Norris y Daniel Ricciardo.</w:t>
      </w:r>
    </w:p>
    <w:p w14:paraId="6C581C12" w14:textId="3FA1ED20" w:rsidR="001A2C1F" w:rsidRDefault="001A2C1F" w:rsidP="001A2C1F"/>
    <w:p w14:paraId="4212CDE6" w14:textId="5163DCFF" w:rsidR="00F27391" w:rsidRPr="00B960DE" w:rsidRDefault="00F27391" w:rsidP="00F27391">
      <w:pPr>
        <w:pStyle w:val="tNormal"/>
        <w:spacing w:after="240"/>
      </w:pPr>
      <w:r w:rsidRPr="00B960DE">
        <w:t xml:space="preserve">Alpine F1 </w:t>
      </w:r>
      <w:proofErr w:type="spellStart"/>
      <w:r w:rsidRPr="00B960DE">
        <w:t>Team</w:t>
      </w:r>
      <w:proofErr w:type="spellEnd"/>
    </w:p>
    <w:p w14:paraId="0B39BD07" w14:textId="77777777" w:rsidR="001A2C1F" w:rsidRDefault="001A2C1F" w:rsidP="001A2C1F">
      <w:r>
        <w:t>Alpine: Anteriormente conocido como Renault, este equipo ha ganado múltiples campeonatos de pilotos y constructores en el pasado. Ahora bajo el nombre de Alpine, sigue siendo un contendiente competitivo en la parrilla.</w:t>
      </w:r>
    </w:p>
    <w:p w14:paraId="54785628" w14:textId="208462E7" w:rsidR="00F27391" w:rsidRDefault="00F27391" w:rsidP="001A2C1F"/>
    <w:p w14:paraId="3352964B" w14:textId="025C8FB2" w:rsidR="00C0634E" w:rsidRDefault="00C0634E" w:rsidP="001A2C1F"/>
    <w:p w14:paraId="340147FA" w14:textId="77777777" w:rsidR="00C0634E" w:rsidRDefault="00C0634E" w:rsidP="001A2C1F"/>
    <w:p w14:paraId="760B1C90" w14:textId="294C6C85" w:rsidR="00F27391" w:rsidRPr="00F27391" w:rsidRDefault="00F27391" w:rsidP="00F27391">
      <w:pPr>
        <w:pStyle w:val="tNormal"/>
        <w:spacing w:after="240"/>
        <w:rPr>
          <w:lang w:val="en-US"/>
        </w:rPr>
      </w:pPr>
      <w:r w:rsidRPr="00B63016">
        <w:rPr>
          <w:lang w:val="en-US"/>
        </w:rPr>
        <w:lastRenderedPageBreak/>
        <w:t>Aston Martin Cognizant Formula One Team</w:t>
      </w:r>
    </w:p>
    <w:p w14:paraId="7C087D86" w14:textId="5BDA97E0" w:rsidR="00947035" w:rsidRDefault="006E491F" w:rsidP="001A2C1F">
      <w:r w:rsidRPr="006E491F">
        <w:t xml:space="preserve">Aston Martin regresó a la Fórmula 1 en 2021 tras más de 60 años de ausencia, asociándose con el equipo Racing Point. Bajo la dirección de Lawrence </w:t>
      </w:r>
      <w:proofErr w:type="spellStart"/>
      <w:r w:rsidRPr="006E491F">
        <w:t>Stroll</w:t>
      </w:r>
      <w:proofErr w:type="spellEnd"/>
      <w:r w:rsidRPr="006E491F">
        <w:t xml:space="preserve">, el equipo fue rebautizado como Aston Martin Cognizant Formula </w:t>
      </w:r>
      <w:proofErr w:type="spellStart"/>
      <w:r w:rsidRPr="006E491F">
        <w:t>One</w:t>
      </w:r>
      <w:proofErr w:type="spellEnd"/>
      <w:r w:rsidRPr="006E491F">
        <w:t xml:space="preserve"> </w:t>
      </w:r>
      <w:proofErr w:type="spellStart"/>
      <w:r w:rsidRPr="006E491F">
        <w:t>Team</w:t>
      </w:r>
      <w:proofErr w:type="spellEnd"/>
      <w:r w:rsidRPr="006E491F">
        <w:t xml:space="preserve">. Con pilotos como </w:t>
      </w:r>
      <w:r>
        <w:t xml:space="preserve">Fernando Alonso </w:t>
      </w:r>
      <w:r w:rsidRPr="006E491F">
        <w:t xml:space="preserve">y Lance </w:t>
      </w:r>
      <w:proofErr w:type="spellStart"/>
      <w:r w:rsidRPr="006E491F">
        <w:t>Stroll</w:t>
      </w:r>
      <w:proofErr w:type="spellEnd"/>
      <w:r w:rsidRPr="006E491F">
        <w:t>, el equipo busca competir al más alto nivel en el campeonato mundial de F1.</w:t>
      </w:r>
    </w:p>
    <w:p w14:paraId="6C014F47" w14:textId="77777777" w:rsidR="00F57E40" w:rsidRDefault="00F57E40" w:rsidP="001A2C1F"/>
    <w:p w14:paraId="5C916A8C" w14:textId="77777777" w:rsidR="008435AF" w:rsidRPr="008435AF" w:rsidRDefault="008435AF" w:rsidP="00947035">
      <w:pPr>
        <w:rPr>
          <w:rFonts w:ascii="Calibri" w:eastAsiaTheme="majorEastAsia" w:hAnsi="Calibri" w:cstheme="majorBidi"/>
          <w:color w:val="000000" w:themeColor="text1"/>
          <w:lang w:val="en-US"/>
        </w:rPr>
      </w:pPr>
      <w:r w:rsidRPr="008435AF">
        <w:rPr>
          <w:rFonts w:ascii="Calibri" w:eastAsiaTheme="majorEastAsia" w:hAnsi="Calibri" w:cstheme="majorBidi"/>
          <w:color w:val="000000" w:themeColor="text1"/>
          <w:lang w:val="en-US"/>
        </w:rPr>
        <w:t>Visa Cash App RB Formula One Team</w:t>
      </w:r>
    </w:p>
    <w:p w14:paraId="7683560B" w14:textId="1CE0F233" w:rsidR="001A2C1F" w:rsidRDefault="008435AF" w:rsidP="00947035">
      <w:r>
        <w:t>RB</w:t>
      </w:r>
      <w:r w:rsidR="00947035">
        <w:t xml:space="preserve">, equipo satélite de Red Bull Racing, se destaca por su enfoque innovador y su combinación de juventud y experiencia en la parrilla de la Fórmula 1. Respaldado por la tecnología y el apoyo técnico de Red Bull, </w:t>
      </w:r>
      <w:r>
        <w:t>RB</w:t>
      </w:r>
      <w:r w:rsidR="00947035">
        <w:t xml:space="preserve"> busca establecerse como un competidor respetado en el deporte.</w:t>
      </w:r>
    </w:p>
    <w:p w14:paraId="2788CE3F" w14:textId="20DD101C" w:rsidR="001A2C1F" w:rsidRDefault="001A2C1F" w:rsidP="001A2C1F"/>
    <w:p w14:paraId="5BBFD33E" w14:textId="31B52A29" w:rsidR="00F27391" w:rsidRPr="00B960DE" w:rsidRDefault="00F27391" w:rsidP="00F27391">
      <w:pPr>
        <w:pStyle w:val="tNormal"/>
        <w:spacing w:after="240"/>
        <w:rPr>
          <w:u w:val="single"/>
        </w:rPr>
      </w:pPr>
      <w:proofErr w:type="spellStart"/>
      <w:r w:rsidRPr="00B960DE">
        <w:t>Kick</w:t>
      </w:r>
      <w:proofErr w:type="spellEnd"/>
      <w:r w:rsidRPr="00B960DE">
        <w:t xml:space="preserve"> </w:t>
      </w:r>
      <w:proofErr w:type="spellStart"/>
      <w:r w:rsidRPr="00B960DE">
        <w:t>Sauber</w:t>
      </w:r>
      <w:proofErr w:type="spellEnd"/>
    </w:p>
    <w:p w14:paraId="15130AA5" w14:textId="54CEBE3D" w:rsidR="008435AF" w:rsidRDefault="008435AF" w:rsidP="008435AF">
      <w:proofErr w:type="spellStart"/>
      <w:r>
        <w:t>Sauber</w:t>
      </w:r>
      <w:proofErr w:type="spellEnd"/>
      <w:r>
        <w:t>: Un equipo que ha ayudado</w:t>
      </w:r>
      <w:r>
        <w:t xml:space="preserve"> a cultivar el talento emergente de las futuras estrellas de la F1 Michael Schumacher y Heinz-Harald </w:t>
      </w:r>
      <w:proofErr w:type="spellStart"/>
      <w:r>
        <w:t>Frentzen</w:t>
      </w:r>
      <w:proofErr w:type="spellEnd"/>
      <w:r>
        <w:t xml:space="preserve">, Peter </w:t>
      </w:r>
      <w:proofErr w:type="spellStart"/>
      <w:r>
        <w:t>Sauber</w:t>
      </w:r>
      <w:proofErr w:type="spellEnd"/>
      <w:r>
        <w:t xml:space="preserve"> </w:t>
      </w:r>
      <w:proofErr w:type="spellStart"/>
      <w:r>
        <w:t>guió</w:t>
      </w:r>
      <w:proofErr w:type="spellEnd"/>
      <w:r>
        <w:t xml:space="preserve"> a su escudería homónima a la F1 en 1993.</w:t>
      </w:r>
    </w:p>
    <w:p w14:paraId="7B44EDB1" w14:textId="74A87E11" w:rsidR="001A2C1F" w:rsidRDefault="008435AF" w:rsidP="008435AF">
      <w:r>
        <w:t>Desde entonces, el equipo se ha consolidado como un pilar de la parrilla, convirtiéndose en ganador de carreras bajo la breve propiedad de BMW, y desarrollando una bien ganada reputación no sólo por producir coches competitivos, sino también por desarrollar jóvenes pilotos.</w:t>
      </w:r>
    </w:p>
    <w:p w14:paraId="7EF958AB" w14:textId="77777777" w:rsidR="008435AF" w:rsidRDefault="008435AF" w:rsidP="008435AF"/>
    <w:p w14:paraId="154AC99F" w14:textId="1FC52F45" w:rsidR="00F27391" w:rsidRPr="00B960DE" w:rsidRDefault="00F27391" w:rsidP="00F27391">
      <w:pPr>
        <w:pStyle w:val="tNormal"/>
        <w:spacing w:after="240"/>
      </w:pPr>
      <w:r w:rsidRPr="00B960DE">
        <w:t xml:space="preserve">Haas F1 </w:t>
      </w:r>
      <w:proofErr w:type="spellStart"/>
      <w:r w:rsidRPr="00B960DE">
        <w:t>Team</w:t>
      </w:r>
      <w:proofErr w:type="spellEnd"/>
    </w:p>
    <w:p w14:paraId="6EBD9FE3" w14:textId="5A5014D3" w:rsidR="001A2C1F" w:rsidRDefault="001A2C1F" w:rsidP="001A2C1F">
      <w:r>
        <w:t xml:space="preserve">Haas F1 </w:t>
      </w:r>
      <w:proofErr w:type="spellStart"/>
      <w:r>
        <w:t>Team</w:t>
      </w:r>
      <w:proofErr w:type="spellEnd"/>
      <w:r>
        <w:t>: Entró en la Fórmula 1 en 2016 y ha luchado en la parte trasera de la parrilla. Con una filosofía de desarrollo de pilotos jóvenes, está buscando establecerse como un equipo competitivo a largo plazo.</w:t>
      </w:r>
    </w:p>
    <w:p w14:paraId="4D3BBA65" w14:textId="77777777" w:rsidR="00F27391" w:rsidRDefault="00F27391" w:rsidP="001A2C1F"/>
    <w:p w14:paraId="049F9BD6" w14:textId="7AB058EA" w:rsidR="001A2C1F" w:rsidRPr="00B960DE" w:rsidRDefault="00F27391" w:rsidP="00F27391">
      <w:pPr>
        <w:pStyle w:val="tNormal"/>
        <w:spacing w:after="240"/>
      </w:pPr>
      <w:r w:rsidRPr="00B960DE">
        <w:t>Williams Racing</w:t>
      </w:r>
    </w:p>
    <w:p w14:paraId="650B0072" w14:textId="6267A03D" w:rsidR="001A2C1F" w:rsidRDefault="00F27391" w:rsidP="00F27391">
      <w:r w:rsidRPr="00F27391">
        <w:t>Williams: Una de las escuderías más emblemáticas de la Fórmula 1, con una rica historia de éxitos en el pasado, incluyendo múltiples campeonatos de pilotos y constructores. Sin embargo, ha enfrentado dificultades en años recientes, luchando por mantenerse competitiva en la parrilla. Con una nueva dirección y cambios en la gestión, está trabajando para recuperar su posición en el deporte</w:t>
      </w:r>
    </w:p>
    <w:p w14:paraId="5F6BD03C" w14:textId="462077AC" w:rsidR="001A2C1F" w:rsidRDefault="001A2C1F" w:rsidP="00497680"/>
    <w:p w14:paraId="669BCE35" w14:textId="3C14317B" w:rsidR="001A2C1F" w:rsidRDefault="001A2C1F" w:rsidP="00497680"/>
    <w:p w14:paraId="6DBB11A0" w14:textId="3CA00E14" w:rsidR="001A2C1F" w:rsidRDefault="001A2C1F" w:rsidP="00497680"/>
    <w:p w14:paraId="0A5AFC8E" w14:textId="20C93596" w:rsidR="008B4033" w:rsidRDefault="008B4033" w:rsidP="00794EBF">
      <w:pPr>
        <w:pStyle w:val="Estilo3"/>
        <w:spacing w:after="240"/>
      </w:pPr>
      <w:bookmarkStart w:id="7" w:name="_Toc158273587"/>
      <w:r>
        <w:lastRenderedPageBreak/>
        <w:t>Blog</w:t>
      </w:r>
      <w:bookmarkEnd w:id="7"/>
    </w:p>
    <w:p w14:paraId="7152A2FD" w14:textId="77777777" w:rsidR="00286E37" w:rsidRDefault="00286E37" w:rsidP="00286E37">
      <w:pPr>
        <w:pStyle w:val="tNormal"/>
        <w:spacing w:after="240"/>
      </w:pPr>
      <w:r>
        <w:t>Introducción:</w:t>
      </w:r>
    </w:p>
    <w:p w14:paraId="0A43A9D2" w14:textId="77777777" w:rsidR="00286E37" w:rsidRDefault="00286E37" w:rsidP="00286E37">
      <w:pPr>
        <w:pStyle w:val="tNormal"/>
        <w:spacing w:after="240"/>
      </w:pPr>
      <w:r>
        <w:t>¡Bienvenidos a nuestro emocionante mundo de la Fórmula 1! En nuestro blog, te mantendremos al tanto de todo lo que sucede en el vertiginoso universo de las carreras de autos más prestigiosas del mundo. Desde las últimas noticias sobre pilotos y equipos hasta los eventos más importantes en el calendario de carreras, estamos aquí para llevarte a la línea de meta de la emoción.</w:t>
      </w:r>
    </w:p>
    <w:p w14:paraId="60D682AD" w14:textId="77777777" w:rsidR="00286E37" w:rsidRDefault="00286E37" w:rsidP="00286E37">
      <w:pPr>
        <w:pStyle w:val="tNormal"/>
        <w:spacing w:after="240"/>
      </w:pPr>
    </w:p>
    <w:p w14:paraId="21B32752" w14:textId="04EF934D" w:rsidR="00286E37" w:rsidRDefault="00286E37" w:rsidP="00286E37">
      <w:pPr>
        <w:pStyle w:val="tNormal"/>
        <w:spacing w:after="240"/>
      </w:pPr>
      <w:r>
        <w:t>Contenido:</w:t>
      </w:r>
    </w:p>
    <w:p w14:paraId="00213159" w14:textId="3E48ABB2" w:rsidR="00286E37" w:rsidRDefault="00286E37" w:rsidP="00286E37">
      <w:pPr>
        <w:pStyle w:val="tNormal"/>
        <w:spacing w:after="240"/>
      </w:pPr>
      <w:r>
        <w:t>Cobertura de Carreras en Tiempo Real: Sigue cada curva y recta con nuestra cobertura en vivo de cada Gran Premio. Desde las clasificaciones hasta la bandera a cuadros, te llevaremos al corazón de la acción mientras los mejores pilotos del mundo luchan por la victoria.</w:t>
      </w:r>
    </w:p>
    <w:p w14:paraId="79002E38" w14:textId="66F0C87F" w:rsidR="00286E37" w:rsidRDefault="00286E37" w:rsidP="00286E37">
      <w:pPr>
        <w:pStyle w:val="tNormal"/>
        <w:spacing w:after="240"/>
      </w:pPr>
      <w:r>
        <w:t>Análisis Profundo y Comentarios Expertos: Nuestro equipo de expertos analistas desentrañará los acontecimientos más importantes de cada carrera, ofreciendo una perspectiva única sobre estrategias, desempeño de pilotos y pronósticos para las próximas carreras.</w:t>
      </w:r>
    </w:p>
    <w:p w14:paraId="107FED20" w14:textId="769638BA" w:rsidR="00286E37" w:rsidRDefault="00286E37" w:rsidP="00286E37">
      <w:pPr>
        <w:pStyle w:val="tNormal"/>
        <w:spacing w:after="240"/>
      </w:pPr>
      <w:r>
        <w:t>Entrevistas Exclusivas y Perfiles de Pilotos: Obtén una mirada íntima a la vida detrás del volante con entrevistas exclusivas a tus pilotos favoritos. Descubre sus pensamientos, motivaciones y aspiraciones mientras compiten en la búsqueda de la gloria en la Fórmula 1.</w:t>
      </w:r>
    </w:p>
    <w:p w14:paraId="431A4A55" w14:textId="75F296F5" w:rsidR="00286E37" w:rsidRDefault="00286E37" w:rsidP="00286E37">
      <w:pPr>
        <w:pStyle w:val="tNormal"/>
        <w:spacing w:after="240"/>
      </w:pPr>
      <w:r>
        <w:t>Novedades Tecnológicas y Desarrollos en la Pista: Explora los avances tecnológicos que impulsan el rendimiento en la Fórmula 1. Desde mejoras aerodinámicas hasta innovaciones en la ingeniería de motores, te mantendremos informado sobre las últimas tendencias que están dando forma al futuro del deporte.</w:t>
      </w:r>
    </w:p>
    <w:p w14:paraId="62A2793E" w14:textId="77777777" w:rsidR="00286E37" w:rsidRDefault="00286E37" w:rsidP="00286E37">
      <w:pPr>
        <w:pStyle w:val="tNormal"/>
        <w:spacing w:after="240"/>
      </w:pPr>
      <w:r>
        <w:t>Historias de Éxito y Momentos Memorables: Revive los momentos más emocionantes y memorables de la historia de la Fórmula 1. Desde épicas batallas en la pista hasta momentos de triunfo y tragedia, celebramos el legado y la pasión que hacen de la Fórmula 1 un deporte tan único y apasionante.</w:t>
      </w:r>
    </w:p>
    <w:p w14:paraId="0E121B9D" w14:textId="7C0B1DFE" w:rsidR="00286E37" w:rsidRDefault="00286E37" w:rsidP="00286E37">
      <w:pPr>
        <w:pStyle w:val="tNormal"/>
        <w:spacing w:after="240"/>
      </w:pPr>
    </w:p>
    <w:p w14:paraId="518AA52A" w14:textId="4EEF1AE4" w:rsidR="00286E37" w:rsidRDefault="00286E37" w:rsidP="00286E37">
      <w:pPr>
        <w:pStyle w:val="Ttulo5"/>
      </w:pPr>
    </w:p>
    <w:p w14:paraId="45E7867A" w14:textId="77777777" w:rsidR="00286E37" w:rsidRPr="00286E37" w:rsidRDefault="00286E37" w:rsidP="00286E37"/>
    <w:p w14:paraId="67BA1293" w14:textId="77777777" w:rsidR="00286E37" w:rsidRDefault="00286E37" w:rsidP="00286E37">
      <w:pPr>
        <w:pStyle w:val="tNormal"/>
        <w:spacing w:after="240"/>
      </w:pPr>
      <w:r>
        <w:lastRenderedPageBreak/>
        <w:t>Conclusión:</w:t>
      </w:r>
    </w:p>
    <w:p w14:paraId="62197735" w14:textId="6867889C" w:rsidR="00286E37" w:rsidRDefault="00286E37" w:rsidP="00286E37">
      <w:pPr>
        <w:pStyle w:val="tNormal"/>
        <w:spacing w:after="240"/>
      </w:pPr>
      <w:r>
        <w:t>Ya sea que seas un ávido seguidor de la Fórmula 1 o simplemente estés descubriendo el emocionante mundo de las carreras de autos, nuestro blog está aquí para mantenerte informado, entretenido y emocionado. Únete a nosotros mientras nos sumergimos en la emoción del día a día de la Fórmula 1 y celebremos juntos el emocionante viaje que nos espera en la pista. ¡Nos vemos en la línea de salida!</w:t>
      </w:r>
    </w:p>
    <w:p w14:paraId="6F2B566A" w14:textId="27346D66" w:rsidR="008B4033" w:rsidRDefault="008B4033" w:rsidP="00794EBF">
      <w:pPr>
        <w:pStyle w:val="Estilo3"/>
        <w:spacing w:after="240"/>
      </w:pPr>
      <w:bookmarkStart w:id="8" w:name="_Toc158273588"/>
      <w:r>
        <w:t>Quienes Somo</w:t>
      </w:r>
      <w:r w:rsidR="009E1F71">
        <w:t>s</w:t>
      </w:r>
      <w:bookmarkEnd w:id="8"/>
    </w:p>
    <w:p w14:paraId="0ADF8C18" w14:textId="3D05B566" w:rsidR="00E545BE" w:rsidRDefault="00D32FBD" w:rsidP="00E545BE">
      <w:r>
        <w:t xml:space="preserve">Somos un grupo de jóvenes entusiasmados </w:t>
      </w:r>
      <w:r w:rsidR="0027501E">
        <w:t>de</w:t>
      </w:r>
      <w:r>
        <w:t xml:space="preserve"> la </w:t>
      </w:r>
      <w:r w:rsidR="00C32E96">
        <w:t>fórmula</w:t>
      </w:r>
      <w:r>
        <w:t xml:space="preserve"> 1 que </w:t>
      </w:r>
      <w:r w:rsidR="006B188A">
        <w:t>conoció</w:t>
      </w:r>
      <w:r>
        <w:t xml:space="preserve"> este mundo gracias </w:t>
      </w:r>
      <w:r w:rsidR="00B02D5D">
        <w:t>al auge que tuvo en España a in</w:t>
      </w:r>
      <w:r w:rsidR="009F6551">
        <w:t>i</w:t>
      </w:r>
      <w:r w:rsidR="00B02D5D">
        <w:t>cios de los 00’s</w:t>
      </w:r>
      <w:r w:rsidR="009F6551">
        <w:t xml:space="preserve"> con los 2 mundiales de Don Fernando Alonso Díaz</w:t>
      </w:r>
      <w:r w:rsidR="00B02D5D">
        <w:t>.</w:t>
      </w:r>
      <w:r w:rsidR="006D72C6">
        <w:t xml:space="preserve"> Desde entonces hemos crecido viendo como 20 pilotos dan vueltas a un circuito peleando por ser el mejor del mundo, en los que, entre ellos siempre ha tenido hueco un </w:t>
      </w:r>
      <w:r w:rsidR="00EB73DE">
        <w:t>asturiano.</w:t>
      </w:r>
    </w:p>
    <w:p w14:paraId="0B1D9C0A" w14:textId="1484CCCC" w:rsidR="00EB73DE" w:rsidRDefault="00EB73DE" w:rsidP="00E545BE">
      <w:r>
        <w:t xml:space="preserve">A todos nosotros nos ha quedado claro que una vez empiezas a ver este </w:t>
      </w:r>
      <w:r w:rsidR="00C32E96">
        <w:t>magnífico</w:t>
      </w:r>
      <w:r>
        <w:t xml:space="preserve"> deporte no puedes dejar hacerlo, y si tienes la suerte de engancharte como nosotros en nada</w:t>
      </w:r>
      <w:r w:rsidR="00484911">
        <w:t xml:space="preserve"> te</w:t>
      </w:r>
      <w:r>
        <w:t xml:space="preserve"> estarás levantado a las 5 de la mañana</w:t>
      </w:r>
      <w:r w:rsidR="00C32E96">
        <w:t xml:space="preserve">, </w:t>
      </w:r>
      <w:r>
        <w:t>muerto de sueño viendo con emoción como se apagan los cinco semáforos rojos que dan comienzo en un gran premio en la otra punta del mundo.</w:t>
      </w:r>
    </w:p>
    <w:p w14:paraId="39860C0D" w14:textId="77777777" w:rsidR="0027501E" w:rsidRDefault="0027501E" w:rsidP="00E545BE"/>
    <w:p w14:paraId="61572CC9" w14:textId="685E03D8" w:rsidR="00E545BE" w:rsidRDefault="00E545BE" w:rsidP="00E545BE"/>
    <w:p w14:paraId="79C653BA" w14:textId="4886F3BE" w:rsidR="00E545BE" w:rsidRDefault="00E545BE" w:rsidP="00E545BE"/>
    <w:p w14:paraId="7C418C86" w14:textId="79B8DBF9" w:rsidR="00E545BE" w:rsidRDefault="00E545BE" w:rsidP="00E545BE"/>
    <w:p w14:paraId="43DBE3DB" w14:textId="77777777" w:rsidR="00E545BE" w:rsidRPr="00794EBF" w:rsidRDefault="00E545BE" w:rsidP="00E545BE"/>
    <w:sectPr w:rsidR="00E545BE" w:rsidRPr="00794EBF" w:rsidSect="00EC7101">
      <w:headerReference w:type="default" r:id="rId9"/>
      <w:footerReference w:type="default" r:id="rId1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E6C719" w14:textId="77777777" w:rsidR="00380144" w:rsidRDefault="00380144" w:rsidP="00972EF9">
      <w:pPr>
        <w:spacing w:after="0" w:line="240" w:lineRule="auto"/>
      </w:pPr>
      <w:r>
        <w:separator/>
      </w:r>
    </w:p>
  </w:endnote>
  <w:endnote w:type="continuationSeparator" w:id="0">
    <w:p w14:paraId="2246B908" w14:textId="77777777" w:rsidR="00380144" w:rsidRDefault="00380144" w:rsidP="00972E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78119065"/>
      <w:docPartObj>
        <w:docPartGallery w:val="Page Numbers (Bottom of Page)"/>
        <w:docPartUnique/>
      </w:docPartObj>
    </w:sdtPr>
    <w:sdtEndPr/>
    <w:sdtContent>
      <w:p w14:paraId="02C1CFCE" w14:textId="77777777" w:rsidR="00972EF9" w:rsidRDefault="00972EF9">
        <w:pPr>
          <w:pStyle w:val="Piedepgina"/>
          <w:jc w:val="right"/>
        </w:pPr>
      </w:p>
      <w:p w14:paraId="604DD6B2" w14:textId="77777777" w:rsidR="00972EF9" w:rsidRDefault="00972EF9" w:rsidP="00972EF9">
        <w:pPr>
          <w:pStyle w:val="Piedepgina"/>
          <w:jc w:val="center"/>
        </w:pPr>
        <w:r>
          <w:tab/>
        </w:r>
        <w:r>
          <w:tab/>
        </w:r>
        <w:r>
          <w:fldChar w:fldCharType="begin"/>
        </w:r>
        <w:r>
          <w:instrText>PAGE   \* MERGEFORMAT</w:instrText>
        </w:r>
        <w:r>
          <w:fldChar w:fldCharType="separate"/>
        </w:r>
        <w:r>
          <w:t>2</w:t>
        </w:r>
        <w:r>
          <w:fldChar w:fldCharType="end"/>
        </w:r>
      </w:p>
    </w:sdtContent>
  </w:sdt>
  <w:p w14:paraId="253241BC" w14:textId="77777777" w:rsidR="00972EF9" w:rsidRDefault="00972EF9">
    <w:pPr>
      <w:pStyle w:val="Piedepgina"/>
    </w:pPr>
    <w:r>
      <w:t>2º Desarrollo de Aplicaciones Web</w:t>
    </w:r>
  </w:p>
  <w:p w14:paraId="14109653" w14:textId="77777777" w:rsidR="00972EF9" w:rsidRDefault="00972EF9">
    <w:pPr>
      <w:pStyle w:val="Piedepgina"/>
    </w:pPr>
    <w:r>
      <w:t>CPIFP Los Enlaces (Zaragoza)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73893C" w14:textId="77777777" w:rsidR="00380144" w:rsidRDefault="00380144" w:rsidP="00972EF9">
      <w:pPr>
        <w:spacing w:after="0" w:line="240" w:lineRule="auto"/>
      </w:pPr>
      <w:r>
        <w:separator/>
      </w:r>
    </w:p>
  </w:footnote>
  <w:footnote w:type="continuationSeparator" w:id="0">
    <w:p w14:paraId="3C5B2506" w14:textId="77777777" w:rsidR="00380144" w:rsidRDefault="00380144" w:rsidP="00972EF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67F7C2" w14:textId="77777777" w:rsidR="00972EF9" w:rsidRDefault="00972EF9">
    <w:pPr>
      <w:pStyle w:val="Encabezado"/>
    </w:pPr>
    <w:r>
      <w:t>Diseño de interfaces web</w:t>
    </w:r>
    <w:r>
      <w:tab/>
    </w:r>
    <w:r>
      <w:tab/>
      <w:t>Nacho Villa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AF4E79"/>
    <w:multiLevelType w:val="hybridMultilevel"/>
    <w:tmpl w:val="22C67736"/>
    <w:lvl w:ilvl="0" w:tplc="9D02C0C6">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7671BB5"/>
    <w:multiLevelType w:val="hybridMultilevel"/>
    <w:tmpl w:val="DCDA255C"/>
    <w:lvl w:ilvl="0" w:tplc="F9D86C5E">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0B6840BC"/>
    <w:multiLevelType w:val="hybridMultilevel"/>
    <w:tmpl w:val="A6AA4D50"/>
    <w:lvl w:ilvl="0" w:tplc="80D6F006">
      <w:numFmt w:val="bullet"/>
      <w:lvlText w:val="-"/>
      <w:lvlJc w:val="left"/>
      <w:pPr>
        <w:ind w:left="720" w:hanging="360"/>
      </w:pPr>
      <w:rPr>
        <w:rFonts w:ascii="Calibri Light" w:eastAsiaTheme="majorEastAsia" w:hAnsi="Calibri Light" w:cs="Calibri Light"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0BDD4B97"/>
    <w:multiLevelType w:val="hybridMultilevel"/>
    <w:tmpl w:val="25327250"/>
    <w:lvl w:ilvl="0" w:tplc="EA60F02A">
      <w:start w:val="1"/>
      <w:numFmt w:val="decimal"/>
      <w:lvlText w:val="%1."/>
      <w:lvlJc w:val="left"/>
      <w:pPr>
        <w:ind w:left="1070" w:hanging="360"/>
      </w:pPr>
      <w:rPr>
        <w:rFonts w:hint="default"/>
      </w:rPr>
    </w:lvl>
    <w:lvl w:ilvl="1" w:tplc="0C0A0019" w:tentative="1">
      <w:start w:val="1"/>
      <w:numFmt w:val="lowerLetter"/>
      <w:lvlText w:val="%2."/>
      <w:lvlJc w:val="left"/>
      <w:pPr>
        <w:ind w:left="1790" w:hanging="360"/>
      </w:pPr>
    </w:lvl>
    <w:lvl w:ilvl="2" w:tplc="0C0A001B" w:tentative="1">
      <w:start w:val="1"/>
      <w:numFmt w:val="lowerRoman"/>
      <w:lvlText w:val="%3."/>
      <w:lvlJc w:val="right"/>
      <w:pPr>
        <w:ind w:left="2510" w:hanging="180"/>
      </w:pPr>
    </w:lvl>
    <w:lvl w:ilvl="3" w:tplc="0C0A000F" w:tentative="1">
      <w:start w:val="1"/>
      <w:numFmt w:val="decimal"/>
      <w:lvlText w:val="%4."/>
      <w:lvlJc w:val="left"/>
      <w:pPr>
        <w:ind w:left="3230" w:hanging="360"/>
      </w:pPr>
    </w:lvl>
    <w:lvl w:ilvl="4" w:tplc="0C0A0019" w:tentative="1">
      <w:start w:val="1"/>
      <w:numFmt w:val="lowerLetter"/>
      <w:lvlText w:val="%5."/>
      <w:lvlJc w:val="left"/>
      <w:pPr>
        <w:ind w:left="3950" w:hanging="360"/>
      </w:pPr>
    </w:lvl>
    <w:lvl w:ilvl="5" w:tplc="0C0A001B" w:tentative="1">
      <w:start w:val="1"/>
      <w:numFmt w:val="lowerRoman"/>
      <w:lvlText w:val="%6."/>
      <w:lvlJc w:val="right"/>
      <w:pPr>
        <w:ind w:left="4670" w:hanging="180"/>
      </w:pPr>
    </w:lvl>
    <w:lvl w:ilvl="6" w:tplc="0C0A000F" w:tentative="1">
      <w:start w:val="1"/>
      <w:numFmt w:val="decimal"/>
      <w:lvlText w:val="%7."/>
      <w:lvlJc w:val="left"/>
      <w:pPr>
        <w:ind w:left="5390" w:hanging="360"/>
      </w:pPr>
    </w:lvl>
    <w:lvl w:ilvl="7" w:tplc="0C0A0019" w:tentative="1">
      <w:start w:val="1"/>
      <w:numFmt w:val="lowerLetter"/>
      <w:lvlText w:val="%8."/>
      <w:lvlJc w:val="left"/>
      <w:pPr>
        <w:ind w:left="6110" w:hanging="360"/>
      </w:pPr>
    </w:lvl>
    <w:lvl w:ilvl="8" w:tplc="0C0A001B" w:tentative="1">
      <w:start w:val="1"/>
      <w:numFmt w:val="lowerRoman"/>
      <w:lvlText w:val="%9."/>
      <w:lvlJc w:val="right"/>
      <w:pPr>
        <w:ind w:left="6830" w:hanging="180"/>
      </w:pPr>
    </w:lvl>
  </w:abstractNum>
  <w:abstractNum w:abstractNumId="4" w15:restartNumberingAfterBreak="0">
    <w:nsid w:val="21E165AA"/>
    <w:multiLevelType w:val="hybridMultilevel"/>
    <w:tmpl w:val="B204F32C"/>
    <w:lvl w:ilvl="0" w:tplc="433809DC">
      <w:numFmt w:val="bullet"/>
      <w:lvlText w:val="-"/>
      <w:lvlJc w:val="left"/>
      <w:pPr>
        <w:ind w:left="720" w:hanging="360"/>
      </w:pPr>
      <w:rPr>
        <w:rFonts w:ascii="Calibri Light" w:eastAsiaTheme="majorEastAsia" w:hAnsi="Calibri Light" w:cs="Calibri Light"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2524143F"/>
    <w:multiLevelType w:val="hybridMultilevel"/>
    <w:tmpl w:val="1D84A388"/>
    <w:lvl w:ilvl="0" w:tplc="20744B46">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2D5D79FE"/>
    <w:multiLevelType w:val="hybridMultilevel"/>
    <w:tmpl w:val="991A2032"/>
    <w:lvl w:ilvl="0" w:tplc="A3BA7F50">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328006DC"/>
    <w:multiLevelType w:val="hybridMultilevel"/>
    <w:tmpl w:val="47284DE8"/>
    <w:lvl w:ilvl="0" w:tplc="5DEC9D2C">
      <w:numFmt w:val="bullet"/>
      <w:lvlText w:val="-"/>
      <w:lvlJc w:val="left"/>
      <w:pPr>
        <w:ind w:left="720" w:hanging="360"/>
      </w:pPr>
      <w:rPr>
        <w:rFonts w:ascii="Calibri Light" w:eastAsiaTheme="majorEastAsia" w:hAnsi="Calibri Light" w:cs="Calibri Light"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44E71048"/>
    <w:multiLevelType w:val="hybridMultilevel"/>
    <w:tmpl w:val="0E3A092C"/>
    <w:lvl w:ilvl="0" w:tplc="8348DF4C">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48E078F1"/>
    <w:multiLevelType w:val="hybridMultilevel"/>
    <w:tmpl w:val="B01E01AA"/>
    <w:lvl w:ilvl="0" w:tplc="30102CD8">
      <w:numFmt w:val="bullet"/>
      <w:lvlText w:val="-"/>
      <w:lvlJc w:val="left"/>
      <w:pPr>
        <w:ind w:left="720" w:hanging="360"/>
      </w:pPr>
      <w:rPr>
        <w:rFonts w:ascii="Calibri Light" w:eastAsiaTheme="majorEastAsia" w:hAnsi="Calibri Light" w:cs="Calibri Light"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702C272B"/>
    <w:multiLevelType w:val="hybridMultilevel"/>
    <w:tmpl w:val="788298C2"/>
    <w:lvl w:ilvl="0" w:tplc="A0705BE2">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79883378"/>
    <w:multiLevelType w:val="hybridMultilevel"/>
    <w:tmpl w:val="A3EE5C40"/>
    <w:lvl w:ilvl="0" w:tplc="45F65EBA">
      <w:numFmt w:val="bullet"/>
      <w:lvlText w:val="-"/>
      <w:lvlJc w:val="left"/>
      <w:pPr>
        <w:ind w:left="720" w:hanging="360"/>
      </w:pPr>
      <w:rPr>
        <w:rFonts w:ascii="Calibri" w:eastAsiaTheme="majorEastAsia"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670638947">
    <w:abstractNumId w:val="8"/>
  </w:num>
  <w:num w:numId="2" w16cid:durableId="189495883">
    <w:abstractNumId w:val="6"/>
  </w:num>
  <w:num w:numId="3" w16cid:durableId="1371027587">
    <w:abstractNumId w:val="0"/>
  </w:num>
  <w:num w:numId="4" w16cid:durableId="852064162">
    <w:abstractNumId w:val="10"/>
  </w:num>
  <w:num w:numId="5" w16cid:durableId="1189561188">
    <w:abstractNumId w:val="5"/>
  </w:num>
  <w:num w:numId="6" w16cid:durableId="1284574545">
    <w:abstractNumId w:val="1"/>
  </w:num>
  <w:num w:numId="7" w16cid:durableId="1370491860">
    <w:abstractNumId w:val="3"/>
  </w:num>
  <w:num w:numId="8" w16cid:durableId="1375810190">
    <w:abstractNumId w:val="11"/>
  </w:num>
  <w:num w:numId="9" w16cid:durableId="1052464588">
    <w:abstractNumId w:val="2"/>
  </w:num>
  <w:num w:numId="10" w16cid:durableId="528837806">
    <w:abstractNumId w:val="7"/>
  </w:num>
  <w:num w:numId="11" w16cid:durableId="815728981">
    <w:abstractNumId w:val="4"/>
  </w:num>
  <w:num w:numId="12" w16cid:durableId="108731375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attachedTemplate r:id="rId1"/>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37D2"/>
    <w:rsid w:val="00001B65"/>
    <w:rsid w:val="00004436"/>
    <w:rsid w:val="00020BA7"/>
    <w:rsid w:val="00034DAD"/>
    <w:rsid w:val="00062141"/>
    <w:rsid w:val="000C3DBE"/>
    <w:rsid w:val="000D7387"/>
    <w:rsid w:val="000E342E"/>
    <w:rsid w:val="000F7D49"/>
    <w:rsid w:val="0011154E"/>
    <w:rsid w:val="001201EE"/>
    <w:rsid w:val="00126E18"/>
    <w:rsid w:val="00131D35"/>
    <w:rsid w:val="0014757E"/>
    <w:rsid w:val="00186216"/>
    <w:rsid w:val="0019590E"/>
    <w:rsid w:val="001A2C1F"/>
    <w:rsid w:val="001B3625"/>
    <w:rsid w:val="0025174D"/>
    <w:rsid w:val="0027501E"/>
    <w:rsid w:val="00283C70"/>
    <w:rsid w:val="00286E37"/>
    <w:rsid w:val="00293038"/>
    <w:rsid w:val="002B3E3E"/>
    <w:rsid w:val="002B5812"/>
    <w:rsid w:val="002C16C3"/>
    <w:rsid w:val="002C619D"/>
    <w:rsid w:val="002D20B2"/>
    <w:rsid w:val="002E5CE0"/>
    <w:rsid w:val="002E76E2"/>
    <w:rsid w:val="0032541E"/>
    <w:rsid w:val="003269E8"/>
    <w:rsid w:val="0033279C"/>
    <w:rsid w:val="00340BFC"/>
    <w:rsid w:val="003659FB"/>
    <w:rsid w:val="00380144"/>
    <w:rsid w:val="003C33E8"/>
    <w:rsid w:val="003E260C"/>
    <w:rsid w:val="00402F87"/>
    <w:rsid w:val="00435400"/>
    <w:rsid w:val="0043789E"/>
    <w:rsid w:val="00440A43"/>
    <w:rsid w:val="00443A5F"/>
    <w:rsid w:val="004446FA"/>
    <w:rsid w:val="004555F8"/>
    <w:rsid w:val="00484911"/>
    <w:rsid w:val="00484D0E"/>
    <w:rsid w:val="00497680"/>
    <w:rsid w:val="004B4CEA"/>
    <w:rsid w:val="004C03DD"/>
    <w:rsid w:val="004D2062"/>
    <w:rsid w:val="004D37F2"/>
    <w:rsid w:val="004E3830"/>
    <w:rsid w:val="004F224C"/>
    <w:rsid w:val="00504BE9"/>
    <w:rsid w:val="00526473"/>
    <w:rsid w:val="0053535E"/>
    <w:rsid w:val="005A0C74"/>
    <w:rsid w:val="005B0FD6"/>
    <w:rsid w:val="005B6752"/>
    <w:rsid w:val="0061213D"/>
    <w:rsid w:val="00612D4C"/>
    <w:rsid w:val="00646AD9"/>
    <w:rsid w:val="00655045"/>
    <w:rsid w:val="006A3FD0"/>
    <w:rsid w:val="006A657C"/>
    <w:rsid w:val="006B188A"/>
    <w:rsid w:val="006B6064"/>
    <w:rsid w:val="006C7B4A"/>
    <w:rsid w:val="006D72C6"/>
    <w:rsid w:val="006E491F"/>
    <w:rsid w:val="0070478A"/>
    <w:rsid w:val="00711C55"/>
    <w:rsid w:val="007355A4"/>
    <w:rsid w:val="007363D6"/>
    <w:rsid w:val="007629CA"/>
    <w:rsid w:val="00770C6D"/>
    <w:rsid w:val="00772597"/>
    <w:rsid w:val="00773047"/>
    <w:rsid w:val="00773CA0"/>
    <w:rsid w:val="007767DF"/>
    <w:rsid w:val="00794EBF"/>
    <w:rsid w:val="007A0924"/>
    <w:rsid w:val="007C0C35"/>
    <w:rsid w:val="0080573B"/>
    <w:rsid w:val="00815D1E"/>
    <w:rsid w:val="00815D85"/>
    <w:rsid w:val="008322F4"/>
    <w:rsid w:val="00833DD7"/>
    <w:rsid w:val="008435AF"/>
    <w:rsid w:val="00847288"/>
    <w:rsid w:val="008916DE"/>
    <w:rsid w:val="008B4033"/>
    <w:rsid w:val="008C4F6E"/>
    <w:rsid w:val="008E6AEB"/>
    <w:rsid w:val="008F1662"/>
    <w:rsid w:val="008F38A5"/>
    <w:rsid w:val="008F5FB2"/>
    <w:rsid w:val="00910E0D"/>
    <w:rsid w:val="00912307"/>
    <w:rsid w:val="00932842"/>
    <w:rsid w:val="00947035"/>
    <w:rsid w:val="00955F85"/>
    <w:rsid w:val="00962E5C"/>
    <w:rsid w:val="00967CDE"/>
    <w:rsid w:val="00971586"/>
    <w:rsid w:val="00972EF9"/>
    <w:rsid w:val="00977C4F"/>
    <w:rsid w:val="009825E2"/>
    <w:rsid w:val="009915A2"/>
    <w:rsid w:val="0099669E"/>
    <w:rsid w:val="009A2BDE"/>
    <w:rsid w:val="009A54B7"/>
    <w:rsid w:val="009B7FD2"/>
    <w:rsid w:val="009C308C"/>
    <w:rsid w:val="009C48A5"/>
    <w:rsid w:val="009C7ED1"/>
    <w:rsid w:val="009D1E58"/>
    <w:rsid w:val="009D5836"/>
    <w:rsid w:val="009E1F71"/>
    <w:rsid w:val="009F6551"/>
    <w:rsid w:val="00A0296F"/>
    <w:rsid w:val="00A1671E"/>
    <w:rsid w:val="00A237D2"/>
    <w:rsid w:val="00A522AA"/>
    <w:rsid w:val="00A5240E"/>
    <w:rsid w:val="00A550ED"/>
    <w:rsid w:val="00A759D4"/>
    <w:rsid w:val="00A87CA7"/>
    <w:rsid w:val="00A91C9C"/>
    <w:rsid w:val="00A95468"/>
    <w:rsid w:val="00AB1F33"/>
    <w:rsid w:val="00AB250C"/>
    <w:rsid w:val="00AD40D6"/>
    <w:rsid w:val="00B02D5D"/>
    <w:rsid w:val="00B06342"/>
    <w:rsid w:val="00B146C8"/>
    <w:rsid w:val="00B204BF"/>
    <w:rsid w:val="00B25F16"/>
    <w:rsid w:val="00B408B5"/>
    <w:rsid w:val="00B44159"/>
    <w:rsid w:val="00B5272D"/>
    <w:rsid w:val="00B5455B"/>
    <w:rsid w:val="00B57C63"/>
    <w:rsid w:val="00B6097A"/>
    <w:rsid w:val="00B62520"/>
    <w:rsid w:val="00B63016"/>
    <w:rsid w:val="00B9561B"/>
    <w:rsid w:val="00B9584C"/>
    <w:rsid w:val="00B960DE"/>
    <w:rsid w:val="00B97687"/>
    <w:rsid w:val="00BA776D"/>
    <w:rsid w:val="00BB7FF1"/>
    <w:rsid w:val="00BE14FB"/>
    <w:rsid w:val="00BE5D7F"/>
    <w:rsid w:val="00BF16F3"/>
    <w:rsid w:val="00C0634E"/>
    <w:rsid w:val="00C06BE1"/>
    <w:rsid w:val="00C31ECF"/>
    <w:rsid w:val="00C328EC"/>
    <w:rsid w:val="00C32E96"/>
    <w:rsid w:val="00C33AEE"/>
    <w:rsid w:val="00C34A57"/>
    <w:rsid w:val="00C46A95"/>
    <w:rsid w:val="00C65C54"/>
    <w:rsid w:val="00C93F79"/>
    <w:rsid w:val="00CA1099"/>
    <w:rsid w:val="00CA679B"/>
    <w:rsid w:val="00CC51CF"/>
    <w:rsid w:val="00CE42CB"/>
    <w:rsid w:val="00CF404B"/>
    <w:rsid w:val="00D1282C"/>
    <w:rsid w:val="00D1616C"/>
    <w:rsid w:val="00D314FA"/>
    <w:rsid w:val="00D32FBD"/>
    <w:rsid w:val="00D37A15"/>
    <w:rsid w:val="00D5003A"/>
    <w:rsid w:val="00D51949"/>
    <w:rsid w:val="00D51EE5"/>
    <w:rsid w:val="00D63109"/>
    <w:rsid w:val="00D65EC5"/>
    <w:rsid w:val="00D71BCE"/>
    <w:rsid w:val="00D74164"/>
    <w:rsid w:val="00D763E6"/>
    <w:rsid w:val="00D82B26"/>
    <w:rsid w:val="00DB4867"/>
    <w:rsid w:val="00DE649A"/>
    <w:rsid w:val="00DE6E29"/>
    <w:rsid w:val="00E224B3"/>
    <w:rsid w:val="00E37742"/>
    <w:rsid w:val="00E43EEA"/>
    <w:rsid w:val="00E545BE"/>
    <w:rsid w:val="00E551F7"/>
    <w:rsid w:val="00E5663F"/>
    <w:rsid w:val="00E85694"/>
    <w:rsid w:val="00E97899"/>
    <w:rsid w:val="00EA5C46"/>
    <w:rsid w:val="00EA787A"/>
    <w:rsid w:val="00EB0554"/>
    <w:rsid w:val="00EB5848"/>
    <w:rsid w:val="00EB73DE"/>
    <w:rsid w:val="00EC7101"/>
    <w:rsid w:val="00ED1650"/>
    <w:rsid w:val="00ED442D"/>
    <w:rsid w:val="00EF0FD3"/>
    <w:rsid w:val="00F253CD"/>
    <w:rsid w:val="00F27391"/>
    <w:rsid w:val="00F452E3"/>
    <w:rsid w:val="00F52EB8"/>
    <w:rsid w:val="00F56CD1"/>
    <w:rsid w:val="00F57E40"/>
    <w:rsid w:val="00F6139A"/>
    <w:rsid w:val="00F6582A"/>
    <w:rsid w:val="00F74535"/>
    <w:rsid w:val="00F935FF"/>
    <w:rsid w:val="00F94509"/>
    <w:rsid w:val="00FC3619"/>
    <w:rsid w:val="00FC4457"/>
    <w:rsid w:val="00FE0555"/>
    <w:rsid w:val="00FE3BE1"/>
    <w:rsid w:val="00FE7CF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FCB72E"/>
  <w15:chartTrackingRefBased/>
  <w15:docId w15:val="{649DEA4A-1E4D-436B-A939-894FF5BD21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03DD"/>
  </w:style>
  <w:style w:type="paragraph" w:styleId="Ttulo1">
    <w:name w:val="heading 1"/>
    <w:basedOn w:val="Normal"/>
    <w:next w:val="Normal"/>
    <w:link w:val="Ttulo1Car"/>
    <w:uiPriority w:val="9"/>
    <w:qFormat/>
    <w:rsid w:val="001B3625"/>
    <w:pPr>
      <w:keepNext/>
      <w:keepLines/>
      <w:spacing w:before="240" w:after="0"/>
      <w:outlineLvl w:val="0"/>
    </w:pPr>
    <w:rPr>
      <w:rFonts w:asciiTheme="majorHAnsi" w:eastAsiaTheme="majorEastAsia" w:hAnsiTheme="majorHAnsi" w:cstheme="majorBidi"/>
      <w:color w:val="2F5496" w:themeColor="accent1" w:themeShade="BF"/>
      <w:kern w:val="2"/>
      <w:sz w:val="32"/>
      <w:szCs w:val="32"/>
      <w:lang w:val="en-GB" w:eastAsia="ja-JP"/>
      <w14:ligatures w14:val="standardContextual"/>
    </w:rPr>
  </w:style>
  <w:style w:type="paragraph" w:styleId="Ttulo2">
    <w:name w:val="heading 2"/>
    <w:basedOn w:val="Normal"/>
    <w:next w:val="Normal"/>
    <w:link w:val="Ttulo2Car"/>
    <w:uiPriority w:val="9"/>
    <w:unhideWhenUsed/>
    <w:qFormat/>
    <w:rsid w:val="003C33E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B0634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semiHidden/>
    <w:unhideWhenUsed/>
    <w:qFormat/>
    <w:rsid w:val="00B06342"/>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unhideWhenUsed/>
    <w:qFormat/>
    <w:rsid w:val="00B06342"/>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972EF9"/>
    <w:pPr>
      <w:tabs>
        <w:tab w:val="center" w:pos="4513"/>
        <w:tab w:val="right" w:pos="9026"/>
      </w:tabs>
      <w:spacing w:after="0" w:line="240" w:lineRule="auto"/>
    </w:pPr>
  </w:style>
  <w:style w:type="character" w:customStyle="1" w:styleId="EncabezadoCar">
    <w:name w:val="Encabezado Car"/>
    <w:basedOn w:val="Fuentedeprrafopredeter"/>
    <w:link w:val="Encabezado"/>
    <w:uiPriority w:val="99"/>
    <w:rsid w:val="00972EF9"/>
  </w:style>
  <w:style w:type="paragraph" w:styleId="Piedepgina">
    <w:name w:val="footer"/>
    <w:basedOn w:val="Normal"/>
    <w:link w:val="PiedepginaCar"/>
    <w:uiPriority w:val="99"/>
    <w:unhideWhenUsed/>
    <w:rsid w:val="00972EF9"/>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972EF9"/>
  </w:style>
  <w:style w:type="character" w:customStyle="1" w:styleId="Ttulo1Car">
    <w:name w:val="Título 1 Car"/>
    <w:basedOn w:val="Fuentedeprrafopredeter"/>
    <w:link w:val="Ttulo1"/>
    <w:rsid w:val="001B3625"/>
    <w:rPr>
      <w:rFonts w:asciiTheme="majorHAnsi" w:eastAsiaTheme="majorEastAsia" w:hAnsiTheme="majorHAnsi" w:cstheme="majorBidi"/>
      <w:color w:val="2F5496" w:themeColor="accent1" w:themeShade="BF"/>
      <w:kern w:val="2"/>
      <w:sz w:val="32"/>
      <w:szCs w:val="32"/>
      <w:lang w:val="en-GB" w:eastAsia="ja-JP"/>
      <w14:ligatures w14:val="standardContextual"/>
    </w:rPr>
  </w:style>
  <w:style w:type="table" w:styleId="Tablaconcuadrcula">
    <w:name w:val="Table Grid"/>
    <w:basedOn w:val="Tablanormal"/>
    <w:uiPriority w:val="39"/>
    <w:rsid w:val="001B3625"/>
    <w:pPr>
      <w:spacing w:after="0" w:line="240" w:lineRule="auto"/>
    </w:pPr>
    <w:rPr>
      <w:rFonts w:eastAsiaTheme="minorEastAsia"/>
      <w:kern w:val="2"/>
      <w:lang w:val="en-GB" w:eastAsia="ja-JP"/>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tuloTDC">
    <w:name w:val="TOC Heading"/>
    <w:basedOn w:val="Ttulo1"/>
    <w:next w:val="Normal"/>
    <w:uiPriority w:val="39"/>
    <w:unhideWhenUsed/>
    <w:qFormat/>
    <w:rsid w:val="003C33E8"/>
    <w:pPr>
      <w:outlineLvl w:val="9"/>
    </w:pPr>
    <w:rPr>
      <w:kern w:val="0"/>
      <w:lang w:val="es-ES" w:eastAsia="es-ES"/>
      <w14:ligatures w14:val="none"/>
    </w:rPr>
  </w:style>
  <w:style w:type="paragraph" w:styleId="TDC1">
    <w:name w:val="toc 1"/>
    <w:basedOn w:val="Normal"/>
    <w:next w:val="Normal"/>
    <w:autoRedefine/>
    <w:uiPriority w:val="39"/>
    <w:unhideWhenUsed/>
    <w:rsid w:val="00B204BF"/>
    <w:pPr>
      <w:tabs>
        <w:tab w:val="right" w:leader="dot" w:pos="9016"/>
      </w:tabs>
      <w:spacing w:after="100"/>
    </w:pPr>
    <w:rPr>
      <w:b/>
      <w:bCs/>
      <w:noProof/>
    </w:rPr>
  </w:style>
  <w:style w:type="character" w:styleId="Hipervnculo">
    <w:name w:val="Hyperlink"/>
    <w:basedOn w:val="Fuentedeprrafopredeter"/>
    <w:uiPriority w:val="99"/>
    <w:unhideWhenUsed/>
    <w:rsid w:val="003C33E8"/>
    <w:rPr>
      <w:color w:val="0563C1" w:themeColor="hyperlink"/>
      <w:u w:val="single"/>
    </w:rPr>
  </w:style>
  <w:style w:type="character" w:customStyle="1" w:styleId="Ttulo2Car">
    <w:name w:val="Título 2 Car"/>
    <w:basedOn w:val="Fuentedeprrafopredeter"/>
    <w:link w:val="Ttulo2"/>
    <w:rsid w:val="003C33E8"/>
    <w:rPr>
      <w:rFonts w:asciiTheme="majorHAnsi" w:eastAsiaTheme="majorEastAsia" w:hAnsiTheme="majorHAnsi" w:cstheme="majorBidi"/>
      <w:color w:val="2F5496" w:themeColor="accent1" w:themeShade="BF"/>
      <w:sz w:val="26"/>
      <w:szCs w:val="26"/>
    </w:rPr>
  </w:style>
  <w:style w:type="paragraph" w:styleId="TDC2">
    <w:name w:val="toc 2"/>
    <w:basedOn w:val="Normal"/>
    <w:next w:val="Normal"/>
    <w:autoRedefine/>
    <w:uiPriority w:val="39"/>
    <w:unhideWhenUsed/>
    <w:rsid w:val="000F7D49"/>
    <w:pPr>
      <w:tabs>
        <w:tab w:val="right" w:leader="dot" w:pos="9016"/>
      </w:tabs>
      <w:spacing w:after="100"/>
      <w:ind w:left="220"/>
    </w:pPr>
    <w:rPr>
      <w:b/>
      <w:bCs/>
      <w:noProof/>
    </w:rPr>
  </w:style>
  <w:style w:type="paragraph" w:styleId="Prrafodelista">
    <w:name w:val="List Paragraph"/>
    <w:basedOn w:val="Normal"/>
    <w:uiPriority w:val="34"/>
    <w:qFormat/>
    <w:rsid w:val="003C33E8"/>
    <w:pPr>
      <w:ind w:left="720"/>
      <w:contextualSpacing/>
    </w:pPr>
  </w:style>
  <w:style w:type="character" w:styleId="Hipervnculovisitado">
    <w:name w:val="FollowedHyperlink"/>
    <w:basedOn w:val="Fuentedeprrafopredeter"/>
    <w:uiPriority w:val="99"/>
    <w:semiHidden/>
    <w:unhideWhenUsed/>
    <w:rsid w:val="00D51EE5"/>
    <w:rPr>
      <w:color w:val="954F72" w:themeColor="followedHyperlink"/>
      <w:u w:val="single"/>
    </w:rPr>
  </w:style>
  <w:style w:type="character" w:styleId="Mencinsinresolver">
    <w:name w:val="Unresolved Mention"/>
    <w:basedOn w:val="Fuentedeprrafopredeter"/>
    <w:uiPriority w:val="99"/>
    <w:semiHidden/>
    <w:unhideWhenUsed/>
    <w:rsid w:val="00D51EE5"/>
    <w:rPr>
      <w:color w:val="605E5C"/>
      <w:shd w:val="clear" w:color="auto" w:fill="E1DFDD"/>
    </w:rPr>
  </w:style>
  <w:style w:type="paragraph" w:styleId="NormalWeb">
    <w:name w:val="Normal (Web)"/>
    <w:basedOn w:val="Normal"/>
    <w:uiPriority w:val="99"/>
    <w:semiHidden/>
    <w:unhideWhenUsed/>
    <w:rsid w:val="009C308C"/>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customStyle="1" w:styleId="Estilo2">
    <w:name w:val="Estilo2"/>
    <w:basedOn w:val="Ttulo2"/>
    <w:next w:val="Ttulo2"/>
    <w:qFormat/>
    <w:rsid w:val="00B06342"/>
    <w:pPr>
      <w:spacing w:before="0" w:afterLines="100" w:after="100" w:line="240" w:lineRule="auto"/>
    </w:pPr>
    <w:rPr>
      <w:rFonts w:ascii="Calibri" w:hAnsi="Calibri" w:cstheme="minorHAnsi"/>
      <w:b/>
      <w:bCs/>
      <w:color w:val="C45911" w:themeColor="accent2" w:themeShade="BF"/>
      <w:sz w:val="48"/>
      <w:szCs w:val="48"/>
    </w:rPr>
  </w:style>
  <w:style w:type="paragraph" w:customStyle="1" w:styleId="Estilo1">
    <w:name w:val="Estilo1"/>
    <w:basedOn w:val="Ttulo1"/>
    <w:next w:val="Ttulo1"/>
    <w:qFormat/>
    <w:rsid w:val="00B06342"/>
    <w:pPr>
      <w:spacing w:before="0" w:afterLines="100" w:after="100" w:line="240" w:lineRule="auto"/>
      <w:jc w:val="both"/>
    </w:pPr>
    <w:rPr>
      <w:rFonts w:ascii="Calibri" w:hAnsi="Calibri"/>
      <w:b/>
      <w:color w:val="ED7D31" w:themeColor="accent2"/>
      <w:sz w:val="56"/>
    </w:rPr>
  </w:style>
  <w:style w:type="paragraph" w:customStyle="1" w:styleId="Estilo3">
    <w:name w:val="Estilo3"/>
    <w:basedOn w:val="Ttulo3"/>
    <w:link w:val="Estilo3Car"/>
    <w:qFormat/>
    <w:rsid w:val="00B06342"/>
    <w:pPr>
      <w:spacing w:before="0" w:afterLines="100" w:after="100" w:line="240" w:lineRule="auto"/>
    </w:pPr>
    <w:rPr>
      <w:rFonts w:ascii="Calibri" w:hAnsi="Calibri"/>
      <w:b/>
      <w:color w:val="808080" w:themeColor="background1" w:themeShade="80"/>
      <w:sz w:val="40"/>
    </w:rPr>
  </w:style>
  <w:style w:type="paragraph" w:customStyle="1" w:styleId="Estilo4">
    <w:name w:val="Estilo4"/>
    <w:basedOn w:val="Ttulo4"/>
    <w:qFormat/>
    <w:rsid w:val="00B06342"/>
    <w:pPr>
      <w:spacing w:before="0" w:afterLines="100" w:after="100" w:line="240" w:lineRule="auto"/>
    </w:pPr>
    <w:rPr>
      <w:rFonts w:ascii="Calibri" w:hAnsi="Calibri"/>
      <w:color w:val="808080" w:themeColor="background1" w:themeShade="80"/>
      <w:sz w:val="40"/>
    </w:rPr>
  </w:style>
  <w:style w:type="character" w:customStyle="1" w:styleId="Estilo3Car">
    <w:name w:val="Estilo3 Car"/>
    <w:basedOn w:val="Fuentedeprrafopredeter"/>
    <w:link w:val="Estilo3"/>
    <w:rsid w:val="00B06342"/>
    <w:rPr>
      <w:rFonts w:ascii="Calibri" w:eastAsiaTheme="majorEastAsia" w:hAnsi="Calibri" w:cstheme="majorBidi"/>
      <w:b/>
      <w:color w:val="808080" w:themeColor="background1" w:themeShade="80"/>
      <w:sz w:val="40"/>
      <w:szCs w:val="24"/>
    </w:rPr>
  </w:style>
  <w:style w:type="character" w:customStyle="1" w:styleId="Ttulo3Car">
    <w:name w:val="Título 3 Car"/>
    <w:basedOn w:val="Fuentedeprrafopredeter"/>
    <w:link w:val="Ttulo3"/>
    <w:uiPriority w:val="9"/>
    <w:semiHidden/>
    <w:rsid w:val="00B06342"/>
    <w:rPr>
      <w:rFonts w:asciiTheme="majorHAnsi" w:eastAsiaTheme="majorEastAsia" w:hAnsiTheme="majorHAnsi" w:cstheme="majorBidi"/>
      <w:color w:val="1F3763" w:themeColor="accent1" w:themeShade="7F"/>
      <w:sz w:val="24"/>
      <w:szCs w:val="24"/>
    </w:rPr>
  </w:style>
  <w:style w:type="paragraph" w:customStyle="1" w:styleId="tNormal">
    <w:name w:val="tNormal"/>
    <w:basedOn w:val="Ttulo5"/>
    <w:next w:val="Ttulo5"/>
    <w:qFormat/>
    <w:rsid w:val="00B06342"/>
    <w:pPr>
      <w:spacing w:before="0" w:afterLines="100" w:after="100" w:line="360" w:lineRule="auto"/>
      <w:jc w:val="both"/>
    </w:pPr>
    <w:rPr>
      <w:rFonts w:ascii="Calibri" w:hAnsi="Calibri"/>
      <w:color w:val="000000" w:themeColor="text1"/>
    </w:rPr>
  </w:style>
  <w:style w:type="character" w:customStyle="1" w:styleId="Ttulo4Car">
    <w:name w:val="Título 4 Car"/>
    <w:basedOn w:val="Fuentedeprrafopredeter"/>
    <w:link w:val="Ttulo4"/>
    <w:uiPriority w:val="9"/>
    <w:semiHidden/>
    <w:rsid w:val="00B06342"/>
    <w:rPr>
      <w:rFonts w:asciiTheme="majorHAnsi" w:eastAsiaTheme="majorEastAsia" w:hAnsiTheme="majorHAnsi" w:cstheme="majorBidi"/>
      <w:i/>
      <w:iCs/>
      <w:color w:val="2F5496" w:themeColor="accent1" w:themeShade="BF"/>
    </w:rPr>
  </w:style>
  <w:style w:type="paragraph" w:customStyle="1" w:styleId="Estilo6">
    <w:name w:val="Estilo6"/>
    <w:basedOn w:val="Normal"/>
    <w:qFormat/>
    <w:rsid w:val="00B06342"/>
    <w:pPr>
      <w:spacing w:after="240" w:line="240" w:lineRule="auto"/>
      <w:jc w:val="both"/>
    </w:pPr>
    <w:rPr>
      <w:rFonts w:ascii="Calibri" w:hAnsi="Calibri"/>
      <w:sz w:val="20"/>
    </w:rPr>
  </w:style>
  <w:style w:type="character" w:customStyle="1" w:styleId="Ttulo5Car">
    <w:name w:val="Título 5 Car"/>
    <w:basedOn w:val="Fuentedeprrafopredeter"/>
    <w:link w:val="Ttulo5"/>
    <w:uiPriority w:val="9"/>
    <w:rsid w:val="00B06342"/>
    <w:rPr>
      <w:rFonts w:asciiTheme="majorHAnsi" w:eastAsiaTheme="majorEastAsia" w:hAnsiTheme="majorHAnsi" w:cstheme="majorBidi"/>
      <w:color w:val="2F5496" w:themeColor="accent1" w:themeShade="BF"/>
    </w:rPr>
  </w:style>
  <w:style w:type="paragraph" w:styleId="TDC3">
    <w:name w:val="toc 3"/>
    <w:basedOn w:val="Normal"/>
    <w:next w:val="Normal"/>
    <w:autoRedefine/>
    <w:uiPriority w:val="39"/>
    <w:unhideWhenUsed/>
    <w:rsid w:val="00D65EC5"/>
    <w:pPr>
      <w:spacing w:after="100"/>
      <w:ind w:left="440"/>
    </w:pPr>
  </w:style>
  <w:style w:type="paragraph" w:styleId="Sinespaciado">
    <w:name w:val="No Spacing"/>
    <w:uiPriority w:val="1"/>
    <w:qFormat/>
    <w:rsid w:val="00D7416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54230">
      <w:bodyDiv w:val="1"/>
      <w:marLeft w:val="0"/>
      <w:marRight w:val="0"/>
      <w:marTop w:val="0"/>
      <w:marBottom w:val="0"/>
      <w:divBdr>
        <w:top w:val="none" w:sz="0" w:space="0" w:color="auto"/>
        <w:left w:val="none" w:sz="0" w:space="0" w:color="auto"/>
        <w:bottom w:val="none" w:sz="0" w:space="0" w:color="auto"/>
        <w:right w:val="none" w:sz="0" w:space="0" w:color="auto"/>
      </w:divBdr>
    </w:div>
    <w:div w:id="74523246">
      <w:bodyDiv w:val="1"/>
      <w:marLeft w:val="0"/>
      <w:marRight w:val="0"/>
      <w:marTop w:val="0"/>
      <w:marBottom w:val="0"/>
      <w:divBdr>
        <w:top w:val="none" w:sz="0" w:space="0" w:color="auto"/>
        <w:left w:val="none" w:sz="0" w:space="0" w:color="auto"/>
        <w:bottom w:val="none" w:sz="0" w:space="0" w:color="auto"/>
        <w:right w:val="none" w:sz="0" w:space="0" w:color="auto"/>
      </w:divBdr>
    </w:div>
    <w:div w:id="299001187">
      <w:bodyDiv w:val="1"/>
      <w:marLeft w:val="0"/>
      <w:marRight w:val="0"/>
      <w:marTop w:val="0"/>
      <w:marBottom w:val="0"/>
      <w:divBdr>
        <w:top w:val="none" w:sz="0" w:space="0" w:color="auto"/>
        <w:left w:val="none" w:sz="0" w:space="0" w:color="auto"/>
        <w:bottom w:val="none" w:sz="0" w:space="0" w:color="auto"/>
        <w:right w:val="none" w:sz="0" w:space="0" w:color="auto"/>
      </w:divBdr>
      <w:divsChild>
        <w:div w:id="1162240437">
          <w:marLeft w:val="-720"/>
          <w:marRight w:val="0"/>
          <w:marTop w:val="0"/>
          <w:marBottom w:val="0"/>
          <w:divBdr>
            <w:top w:val="none" w:sz="0" w:space="0" w:color="auto"/>
            <w:left w:val="none" w:sz="0" w:space="0" w:color="auto"/>
            <w:bottom w:val="none" w:sz="0" w:space="0" w:color="auto"/>
            <w:right w:val="none" w:sz="0" w:space="0" w:color="auto"/>
          </w:divBdr>
        </w:div>
      </w:divsChild>
    </w:div>
    <w:div w:id="324087309">
      <w:bodyDiv w:val="1"/>
      <w:marLeft w:val="0"/>
      <w:marRight w:val="0"/>
      <w:marTop w:val="0"/>
      <w:marBottom w:val="0"/>
      <w:divBdr>
        <w:top w:val="none" w:sz="0" w:space="0" w:color="auto"/>
        <w:left w:val="none" w:sz="0" w:space="0" w:color="auto"/>
        <w:bottom w:val="none" w:sz="0" w:space="0" w:color="auto"/>
        <w:right w:val="none" w:sz="0" w:space="0" w:color="auto"/>
      </w:divBdr>
    </w:div>
    <w:div w:id="359205642">
      <w:bodyDiv w:val="1"/>
      <w:marLeft w:val="0"/>
      <w:marRight w:val="0"/>
      <w:marTop w:val="0"/>
      <w:marBottom w:val="0"/>
      <w:divBdr>
        <w:top w:val="none" w:sz="0" w:space="0" w:color="auto"/>
        <w:left w:val="none" w:sz="0" w:space="0" w:color="auto"/>
        <w:bottom w:val="none" w:sz="0" w:space="0" w:color="auto"/>
        <w:right w:val="none" w:sz="0" w:space="0" w:color="auto"/>
      </w:divBdr>
    </w:div>
    <w:div w:id="617687146">
      <w:bodyDiv w:val="1"/>
      <w:marLeft w:val="0"/>
      <w:marRight w:val="0"/>
      <w:marTop w:val="0"/>
      <w:marBottom w:val="0"/>
      <w:divBdr>
        <w:top w:val="none" w:sz="0" w:space="0" w:color="auto"/>
        <w:left w:val="none" w:sz="0" w:space="0" w:color="auto"/>
        <w:bottom w:val="none" w:sz="0" w:space="0" w:color="auto"/>
        <w:right w:val="none" w:sz="0" w:space="0" w:color="auto"/>
      </w:divBdr>
      <w:divsChild>
        <w:div w:id="1713185802">
          <w:marLeft w:val="-720"/>
          <w:marRight w:val="0"/>
          <w:marTop w:val="0"/>
          <w:marBottom w:val="0"/>
          <w:divBdr>
            <w:top w:val="none" w:sz="0" w:space="0" w:color="auto"/>
            <w:left w:val="none" w:sz="0" w:space="0" w:color="auto"/>
            <w:bottom w:val="none" w:sz="0" w:space="0" w:color="auto"/>
            <w:right w:val="none" w:sz="0" w:space="0" w:color="auto"/>
          </w:divBdr>
        </w:div>
      </w:divsChild>
    </w:div>
    <w:div w:id="680745352">
      <w:bodyDiv w:val="1"/>
      <w:marLeft w:val="0"/>
      <w:marRight w:val="0"/>
      <w:marTop w:val="0"/>
      <w:marBottom w:val="0"/>
      <w:divBdr>
        <w:top w:val="none" w:sz="0" w:space="0" w:color="auto"/>
        <w:left w:val="none" w:sz="0" w:space="0" w:color="auto"/>
        <w:bottom w:val="none" w:sz="0" w:space="0" w:color="auto"/>
        <w:right w:val="none" w:sz="0" w:space="0" w:color="auto"/>
      </w:divBdr>
      <w:divsChild>
        <w:div w:id="183130966">
          <w:marLeft w:val="-720"/>
          <w:marRight w:val="0"/>
          <w:marTop w:val="0"/>
          <w:marBottom w:val="0"/>
          <w:divBdr>
            <w:top w:val="none" w:sz="0" w:space="0" w:color="auto"/>
            <w:left w:val="none" w:sz="0" w:space="0" w:color="auto"/>
            <w:bottom w:val="none" w:sz="0" w:space="0" w:color="auto"/>
            <w:right w:val="none" w:sz="0" w:space="0" w:color="auto"/>
          </w:divBdr>
        </w:div>
      </w:divsChild>
    </w:div>
    <w:div w:id="690687606">
      <w:bodyDiv w:val="1"/>
      <w:marLeft w:val="0"/>
      <w:marRight w:val="0"/>
      <w:marTop w:val="0"/>
      <w:marBottom w:val="0"/>
      <w:divBdr>
        <w:top w:val="none" w:sz="0" w:space="0" w:color="auto"/>
        <w:left w:val="none" w:sz="0" w:space="0" w:color="auto"/>
        <w:bottom w:val="none" w:sz="0" w:space="0" w:color="auto"/>
        <w:right w:val="none" w:sz="0" w:space="0" w:color="auto"/>
      </w:divBdr>
      <w:divsChild>
        <w:div w:id="1425029462">
          <w:marLeft w:val="-720"/>
          <w:marRight w:val="0"/>
          <w:marTop w:val="0"/>
          <w:marBottom w:val="0"/>
          <w:divBdr>
            <w:top w:val="none" w:sz="0" w:space="0" w:color="auto"/>
            <w:left w:val="none" w:sz="0" w:space="0" w:color="auto"/>
            <w:bottom w:val="none" w:sz="0" w:space="0" w:color="auto"/>
            <w:right w:val="none" w:sz="0" w:space="0" w:color="auto"/>
          </w:divBdr>
        </w:div>
      </w:divsChild>
    </w:div>
    <w:div w:id="802040941">
      <w:bodyDiv w:val="1"/>
      <w:marLeft w:val="0"/>
      <w:marRight w:val="0"/>
      <w:marTop w:val="0"/>
      <w:marBottom w:val="0"/>
      <w:divBdr>
        <w:top w:val="none" w:sz="0" w:space="0" w:color="auto"/>
        <w:left w:val="none" w:sz="0" w:space="0" w:color="auto"/>
        <w:bottom w:val="none" w:sz="0" w:space="0" w:color="auto"/>
        <w:right w:val="none" w:sz="0" w:space="0" w:color="auto"/>
      </w:divBdr>
      <w:divsChild>
        <w:div w:id="709498506">
          <w:marLeft w:val="-720"/>
          <w:marRight w:val="0"/>
          <w:marTop w:val="0"/>
          <w:marBottom w:val="0"/>
          <w:divBdr>
            <w:top w:val="none" w:sz="0" w:space="0" w:color="auto"/>
            <w:left w:val="none" w:sz="0" w:space="0" w:color="auto"/>
            <w:bottom w:val="none" w:sz="0" w:space="0" w:color="auto"/>
            <w:right w:val="none" w:sz="0" w:space="0" w:color="auto"/>
          </w:divBdr>
        </w:div>
      </w:divsChild>
    </w:div>
    <w:div w:id="850028717">
      <w:bodyDiv w:val="1"/>
      <w:marLeft w:val="0"/>
      <w:marRight w:val="0"/>
      <w:marTop w:val="0"/>
      <w:marBottom w:val="0"/>
      <w:divBdr>
        <w:top w:val="none" w:sz="0" w:space="0" w:color="auto"/>
        <w:left w:val="none" w:sz="0" w:space="0" w:color="auto"/>
        <w:bottom w:val="none" w:sz="0" w:space="0" w:color="auto"/>
        <w:right w:val="none" w:sz="0" w:space="0" w:color="auto"/>
      </w:divBdr>
      <w:divsChild>
        <w:div w:id="1168791282">
          <w:marLeft w:val="-720"/>
          <w:marRight w:val="0"/>
          <w:marTop w:val="0"/>
          <w:marBottom w:val="0"/>
          <w:divBdr>
            <w:top w:val="none" w:sz="0" w:space="0" w:color="auto"/>
            <w:left w:val="none" w:sz="0" w:space="0" w:color="auto"/>
            <w:bottom w:val="none" w:sz="0" w:space="0" w:color="auto"/>
            <w:right w:val="none" w:sz="0" w:space="0" w:color="auto"/>
          </w:divBdr>
        </w:div>
      </w:divsChild>
    </w:div>
    <w:div w:id="932010996">
      <w:bodyDiv w:val="1"/>
      <w:marLeft w:val="0"/>
      <w:marRight w:val="0"/>
      <w:marTop w:val="0"/>
      <w:marBottom w:val="0"/>
      <w:divBdr>
        <w:top w:val="none" w:sz="0" w:space="0" w:color="auto"/>
        <w:left w:val="none" w:sz="0" w:space="0" w:color="auto"/>
        <w:bottom w:val="none" w:sz="0" w:space="0" w:color="auto"/>
        <w:right w:val="none" w:sz="0" w:space="0" w:color="auto"/>
      </w:divBdr>
      <w:divsChild>
        <w:div w:id="1459452004">
          <w:marLeft w:val="-720"/>
          <w:marRight w:val="0"/>
          <w:marTop w:val="0"/>
          <w:marBottom w:val="0"/>
          <w:divBdr>
            <w:top w:val="none" w:sz="0" w:space="0" w:color="auto"/>
            <w:left w:val="none" w:sz="0" w:space="0" w:color="auto"/>
            <w:bottom w:val="none" w:sz="0" w:space="0" w:color="auto"/>
            <w:right w:val="none" w:sz="0" w:space="0" w:color="auto"/>
          </w:divBdr>
        </w:div>
      </w:divsChild>
    </w:div>
    <w:div w:id="1110318238">
      <w:bodyDiv w:val="1"/>
      <w:marLeft w:val="0"/>
      <w:marRight w:val="0"/>
      <w:marTop w:val="0"/>
      <w:marBottom w:val="0"/>
      <w:divBdr>
        <w:top w:val="none" w:sz="0" w:space="0" w:color="auto"/>
        <w:left w:val="none" w:sz="0" w:space="0" w:color="auto"/>
        <w:bottom w:val="none" w:sz="0" w:space="0" w:color="auto"/>
        <w:right w:val="none" w:sz="0" w:space="0" w:color="auto"/>
      </w:divBdr>
      <w:divsChild>
        <w:div w:id="1378506042">
          <w:marLeft w:val="-720"/>
          <w:marRight w:val="0"/>
          <w:marTop w:val="0"/>
          <w:marBottom w:val="0"/>
          <w:divBdr>
            <w:top w:val="none" w:sz="0" w:space="0" w:color="auto"/>
            <w:left w:val="none" w:sz="0" w:space="0" w:color="auto"/>
            <w:bottom w:val="none" w:sz="0" w:space="0" w:color="auto"/>
            <w:right w:val="none" w:sz="0" w:space="0" w:color="auto"/>
          </w:divBdr>
        </w:div>
      </w:divsChild>
    </w:div>
    <w:div w:id="1146514382">
      <w:bodyDiv w:val="1"/>
      <w:marLeft w:val="0"/>
      <w:marRight w:val="0"/>
      <w:marTop w:val="0"/>
      <w:marBottom w:val="0"/>
      <w:divBdr>
        <w:top w:val="none" w:sz="0" w:space="0" w:color="auto"/>
        <w:left w:val="none" w:sz="0" w:space="0" w:color="auto"/>
        <w:bottom w:val="none" w:sz="0" w:space="0" w:color="auto"/>
        <w:right w:val="none" w:sz="0" w:space="0" w:color="auto"/>
      </w:divBdr>
      <w:divsChild>
        <w:div w:id="1704355355">
          <w:marLeft w:val="-720"/>
          <w:marRight w:val="0"/>
          <w:marTop w:val="0"/>
          <w:marBottom w:val="0"/>
          <w:divBdr>
            <w:top w:val="none" w:sz="0" w:space="0" w:color="auto"/>
            <w:left w:val="none" w:sz="0" w:space="0" w:color="auto"/>
            <w:bottom w:val="none" w:sz="0" w:space="0" w:color="auto"/>
            <w:right w:val="none" w:sz="0" w:space="0" w:color="auto"/>
          </w:divBdr>
        </w:div>
      </w:divsChild>
    </w:div>
    <w:div w:id="1225213983">
      <w:bodyDiv w:val="1"/>
      <w:marLeft w:val="0"/>
      <w:marRight w:val="0"/>
      <w:marTop w:val="0"/>
      <w:marBottom w:val="0"/>
      <w:divBdr>
        <w:top w:val="none" w:sz="0" w:space="0" w:color="auto"/>
        <w:left w:val="none" w:sz="0" w:space="0" w:color="auto"/>
        <w:bottom w:val="none" w:sz="0" w:space="0" w:color="auto"/>
        <w:right w:val="none" w:sz="0" w:space="0" w:color="auto"/>
      </w:divBdr>
      <w:divsChild>
        <w:div w:id="1859929381">
          <w:marLeft w:val="-720"/>
          <w:marRight w:val="0"/>
          <w:marTop w:val="0"/>
          <w:marBottom w:val="0"/>
          <w:divBdr>
            <w:top w:val="none" w:sz="0" w:space="0" w:color="auto"/>
            <w:left w:val="none" w:sz="0" w:space="0" w:color="auto"/>
            <w:bottom w:val="none" w:sz="0" w:space="0" w:color="auto"/>
            <w:right w:val="none" w:sz="0" w:space="0" w:color="auto"/>
          </w:divBdr>
        </w:div>
      </w:divsChild>
    </w:div>
    <w:div w:id="1258102907">
      <w:bodyDiv w:val="1"/>
      <w:marLeft w:val="0"/>
      <w:marRight w:val="0"/>
      <w:marTop w:val="0"/>
      <w:marBottom w:val="0"/>
      <w:divBdr>
        <w:top w:val="none" w:sz="0" w:space="0" w:color="auto"/>
        <w:left w:val="none" w:sz="0" w:space="0" w:color="auto"/>
        <w:bottom w:val="none" w:sz="0" w:space="0" w:color="auto"/>
        <w:right w:val="none" w:sz="0" w:space="0" w:color="auto"/>
      </w:divBdr>
      <w:divsChild>
        <w:div w:id="1666785111">
          <w:marLeft w:val="-720"/>
          <w:marRight w:val="0"/>
          <w:marTop w:val="0"/>
          <w:marBottom w:val="0"/>
          <w:divBdr>
            <w:top w:val="none" w:sz="0" w:space="0" w:color="auto"/>
            <w:left w:val="none" w:sz="0" w:space="0" w:color="auto"/>
            <w:bottom w:val="none" w:sz="0" w:space="0" w:color="auto"/>
            <w:right w:val="none" w:sz="0" w:space="0" w:color="auto"/>
          </w:divBdr>
        </w:div>
      </w:divsChild>
    </w:div>
    <w:div w:id="1271625935">
      <w:bodyDiv w:val="1"/>
      <w:marLeft w:val="0"/>
      <w:marRight w:val="0"/>
      <w:marTop w:val="0"/>
      <w:marBottom w:val="0"/>
      <w:divBdr>
        <w:top w:val="none" w:sz="0" w:space="0" w:color="auto"/>
        <w:left w:val="none" w:sz="0" w:space="0" w:color="auto"/>
        <w:bottom w:val="none" w:sz="0" w:space="0" w:color="auto"/>
        <w:right w:val="none" w:sz="0" w:space="0" w:color="auto"/>
      </w:divBdr>
      <w:divsChild>
        <w:div w:id="1295868723">
          <w:marLeft w:val="-720"/>
          <w:marRight w:val="0"/>
          <w:marTop w:val="0"/>
          <w:marBottom w:val="0"/>
          <w:divBdr>
            <w:top w:val="none" w:sz="0" w:space="0" w:color="auto"/>
            <w:left w:val="none" w:sz="0" w:space="0" w:color="auto"/>
            <w:bottom w:val="none" w:sz="0" w:space="0" w:color="auto"/>
            <w:right w:val="none" w:sz="0" w:space="0" w:color="auto"/>
          </w:divBdr>
        </w:div>
      </w:divsChild>
    </w:div>
    <w:div w:id="1327246580">
      <w:bodyDiv w:val="1"/>
      <w:marLeft w:val="0"/>
      <w:marRight w:val="0"/>
      <w:marTop w:val="0"/>
      <w:marBottom w:val="0"/>
      <w:divBdr>
        <w:top w:val="none" w:sz="0" w:space="0" w:color="auto"/>
        <w:left w:val="none" w:sz="0" w:space="0" w:color="auto"/>
        <w:bottom w:val="none" w:sz="0" w:space="0" w:color="auto"/>
        <w:right w:val="none" w:sz="0" w:space="0" w:color="auto"/>
      </w:divBdr>
      <w:divsChild>
        <w:div w:id="1150174902">
          <w:marLeft w:val="-720"/>
          <w:marRight w:val="0"/>
          <w:marTop w:val="0"/>
          <w:marBottom w:val="0"/>
          <w:divBdr>
            <w:top w:val="none" w:sz="0" w:space="0" w:color="auto"/>
            <w:left w:val="none" w:sz="0" w:space="0" w:color="auto"/>
            <w:bottom w:val="none" w:sz="0" w:space="0" w:color="auto"/>
            <w:right w:val="none" w:sz="0" w:space="0" w:color="auto"/>
          </w:divBdr>
        </w:div>
      </w:divsChild>
    </w:div>
    <w:div w:id="1414202295">
      <w:bodyDiv w:val="1"/>
      <w:marLeft w:val="0"/>
      <w:marRight w:val="0"/>
      <w:marTop w:val="0"/>
      <w:marBottom w:val="0"/>
      <w:divBdr>
        <w:top w:val="none" w:sz="0" w:space="0" w:color="auto"/>
        <w:left w:val="none" w:sz="0" w:space="0" w:color="auto"/>
        <w:bottom w:val="none" w:sz="0" w:space="0" w:color="auto"/>
        <w:right w:val="none" w:sz="0" w:space="0" w:color="auto"/>
      </w:divBdr>
      <w:divsChild>
        <w:div w:id="857498526">
          <w:marLeft w:val="-720"/>
          <w:marRight w:val="0"/>
          <w:marTop w:val="0"/>
          <w:marBottom w:val="0"/>
          <w:divBdr>
            <w:top w:val="none" w:sz="0" w:space="0" w:color="auto"/>
            <w:left w:val="none" w:sz="0" w:space="0" w:color="auto"/>
            <w:bottom w:val="none" w:sz="0" w:space="0" w:color="auto"/>
            <w:right w:val="none" w:sz="0" w:space="0" w:color="auto"/>
          </w:divBdr>
        </w:div>
      </w:divsChild>
    </w:div>
    <w:div w:id="1480922819">
      <w:bodyDiv w:val="1"/>
      <w:marLeft w:val="0"/>
      <w:marRight w:val="0"/>
      <w:marTop w:val="0"/>
      <w:marBottom w:val="0"/>
      <w:divBdr>
        <w:top w:val="none" w:sz="0" w:space="0" w:color="auto"/>
        <w:left w:val="none" w:sz="0" w:space="0" w:color="auto"/>
        <w:bottom w:val="none" w:sz="0" w:space="0" w:color="auto"/>
        <w:right w:val="none" w:sz="0" w:space="0" w:color="auto"/>
      </w:divBdr>
      <w:divsChild>
        <w:div w:id="1323122360">
          <w:marLeft w:val="0"/>
          <w:marRight w:val="0"/>
          <w:marTop w:val="0"/>
          <w:marBottom w:val="0"/>
          <w:divBdr>
            <w:top w:val="dotted" w:sz="6" w:space="8" w:color="DCDDDF"/>
            <w:left w:val="none" w:sz="0" w:space="0" w:color="auto"/>
            <w:bottom w:val="none" w:sz="0" w:space="0" w:color="auto"/>
            <w:right w:val="none" w:sz="0" w:space="0" w:color="auto"/>
          </w:divBdr>
          <w:divsChild>
            <w:div w:id="609824947">
              <w:marLeft w:val="0"/>
              <w:marRight w:val="0"/>
              <w:marTop w:val="0"/>
              <w:marBottom w:val="0"/>
              <w:divBdr>
                <w:top w:val="none" w:sz="0" w:space="0" w:color="auto"/>
                <w:left w:val="none" w:sz="0" w:space="0" w:color="auto"/>
                <w:bottom w:val="none" w:sz="0" w:space="0" w:color="auto"/>
                <w:right w:val="none" w:sz="0" w:space="0" w:color="auto"/>
              </w:divBdr>
            </w:div>
          </w:divsChild>
        </w:div>
        <w:div w:id="870922742">
          <w:marLeft w:val="0"/>
          <w:marRight w:val="0"/>
          <w:marTop w:val="0"/>
          <w:marBottom w:val="0"/>
          <w:divBdr>
            <w:top w:val="dotted" w:sz="6" w:space="8" w:color="DCDDDF"/>
            <w:left w:val="none" w:sz="0" w:space="0" w:color="auto"/>
            <w:bottom w:val="none" w:sz="0" w:space="0" w:color="auto"/>
            <w:right w:val="none" w:sz="0" w:space="0" w:color="auto"/>
          </w:divBdr>
          <w:divsChild>
            <w:div w:id="1100875988">
              <w:marLeft w:val="0"/>
              <w:marRight w:val="0"/>
              <w:marTop w:val="0"/>
              <w:marBottom w:val="0"/>
              <w:divBdr>
                <w:top w:val="none" w:sz="0" w:space="0" w:color="auto"/>
                <w:left w:val="none" w:sz="0" w:space="0" w:color="auto"/>
                <w:bottom w:val="none" w:sz="0" w:space="0" w:color="auto"/>
                <w:right w:val="none" w:sz="0" w:space="0" w:color="auto"/>
              </w:divBdr>
            </w:div>
          </w:divsChild>
        </w:div>
        <w:div w:id="186023637">
          <w:marLeft w:val="0"/>
          <w:marRight w:val="0"/>
          <w:marTop w:val="0"/>
          <w:marBottom w:val="0"/>
          <w:divBdr>
            <w:top w:val="dotted" w:sz="6" w:space="8" w:color="DCDDDF"/>
            <w:left w:val="none" w:sz="0" w:space="0" w:color="auto"/>
            <w:bottom w:val="none" w:sz="0" w:space="0" w:color="auto"/>
            <w:right w:val="none" w:sz="0" w:space="0" w:color="auto"/>
          </w:divBdr>
          <w:divsChild>
            <w:div w:id="978921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286627">
      <w:bodyDiv w:val="1"/>
      <w:marLeft w:val="0"/>
      <w:marRight w:val="0"/>
      <w:marTop w:val="0"/>
      <w:marBottom w:val="0"/>
      <w:divBdr>
        <w:top w:val="none" w:sz="0" w:space="0" w:color="auto"/>
        <w:left w:val="none" w:sz="0" w:space="0" w:color="auto"/>
        <w:bottom w:val="none" w:sz="0" w:space="0" w:color="auto"/>
        <w:right w:val="none" w:sz="0" w:space="0" w:color="auto"/>
      </w:divBdr>
    </w:div>
    <w:div w:id="1565262005">
      <w:bodyDiv w:val="1"/>
      <w:marLeft w:val="0"/>
      <w:marRight w:val="0"/>
      <w:marTop w:val="0"/>
      <w:marBottom w:val="0"/>
      <w:divBdr>
        <w:top w:val="none" w:sz="0" w:space="0" w:color="auto"/>
        <w:left w:val="none" w:sz="0" w:space="0" w:color="auto"/>
        <w:bottom w:val="none" w:sz="0" w:space="0" w:color="auto"/>
        <w:right w:val="none" w:sz="0" w:space="0" w:color="auto"/>
      </w:divBdr>
    </w:div>
    <w:div w:id="1796018610">
      <w:bodyDiv w:val="1"/>
      <w:marLeft w:val="0"/>
      <w:marRight w:val="0"/>
      <w:marTop w:val="0"/>
      <w:marBottom w:val="0"/>
      <w:divBdr>
        <w:top w:val="none" w:sz="0" w:space="0" w:color="auto"/>
        <w:left w:val="none" w:sz="0" w:space="0" w:color="auto"/>
        <w:bottom w:val="none" w:sz="0" w:space="0" w:color="auto"/>
        <w:right w:val="none" w:sz="0" w:space="0" w:color="auto"/>
      </w:divBdr>
      <w:divsChild>
        <w:div w:id="1647934575">
          <w:marLeft w:val="-720"/>
          <w:marRight w:val="0"/>
          <w:marTop w:val="0"/>
          <w:marBottom w:val="0"/>
          <w:divBdr>
            <w:top w:val="none" w:sz="0" w:space="0" w:color="auto"/>
            <w:left w:val="none" w:sz="0" w:space="0" w:color="auto"/>
            <w:bottom w:val="none" w:sz="0" w:space="0" w:color="auto"/>
            <w:right w:val="none" w:sz="0" w:space="0" w:color="auto"/>
          </w:divBdr>
        </w:div>
      </w:divsChild>
    </w:div>
    <w:div w:id="1800878241">
      <w:bodyDiv w:val="1"/>
      <w:marLeft w:val="0"/>
      <w:marRight w:val="0"/>
      <w:marTop w:val="0"/>
      <w:marBottom w:val="0"/>
      <w:divBdr>
        <w:top w:val="none" w:sz="0" w:space="0" w:color="auto"/>
        <w:left w:val="none" w:sz="0" w:space="0" w:color="auto"/>
        <w:bottom w:val="none" w:sz="0" w:space="0" w:color="auto"/>
        <w:right w:val="none" w:sz="0" w:space="0" w:color="auto"/>
      </w:divBdr>
    </w:div>
    <w:div w:id="1838760711">
      <w:bodyDiv w:val="1"/>
      <w:marLeft w:val="0"/>
      <w:marRight w:val="0"/>
      <w:marTop w:val="0"/>
      <w:marBottom w:val="0"/>
      <w:divBdr>
        <w:top w:val="none" w:sz="0" w:space="0" w:color="auto"/>
        <w:left w:val="none" w:sz="0" w:space="0" w:color="auto"/>
        <w:bottom w:val="none" w:sz="0" w:space="0" w:color="auto"/>
        <w:right w:val="none" w:sz="0" w:space="0" w:color="auto"/>
      </w:divBdr>
    </w:div>
    <w:div w:id="1882546718">
      <w:bodyDiv w:val="1"/>
      <w:marLeft w:val="0"/>
      <w:marRight w:val="0"/>
      <w:marTop w:val="0"/>
      <w:marBottom w:val="0"/>
      <w:divBdr>
        <w:top w:val="none" w:sz="0" w:space="0" w:color="auto"/>
        <w:left w:val="none" w:sz="0" w:space="0" w:color="auto"/>
        <w:bottom w:val="none" w:sz="0" w:space="0" w:color="auto"/>
        <w:right w:val="none" w:sz="0" w:space="0" w:color="auto"/>
      </w:divBdr>
      <w:divsChild>
        <w:div w:id="2114860269">
          <w:marLeft w:val="-720"/>
          <w:marRight w:val="0"/>
          <w:marTop w:val="0"/>
          <w:marBottom w:val="0"/>
          <w:divBdr>
            <w:top w:val="none" w:sz="0" w:space="0" w:color="auto"/>
            <w:left w:val="none" w:sz="0" w:space="0" w:color="auto"/>
            <w:bottom w:val="none" w:sz="0" w:space="0" w:color="auto"/>
            <w:right w:val="none" w:sz="0" w:space="0" w:color="auto"/>
          </w:divBdr>
        </w:div>
      </w:divsChild>
    </w:div>
    <w:div w:id="1926651161">
      <w:bodyDiv w:val="1"/>
      <w:marLeft w:val="0"/>
      <w:marRight w:val="0"/>
      <w:marTop w:val="0"/>
      <w:marBottom w:val="0"/>
      <w:divBdr>
        <w:top w:val="none" w:sz="0" w:space="0" w:color="auto"/>
        <w:left w:val="none" w:sz="0" w:space="0" w:color="auto"/>
        <w:bottom w:val="none" w:sz="0" w:space="0" w:color="auto"/>
        <w:right w:val="none" w:sz="0" w:space="0" w:color="auto"/>
      </w:divBdr>
    </w:div>
    <w:div w:id="2049254028">
      <w:bodyDiv w:val="1"/>
      <w:marLeft w:val="0"/>
      <w:marRight w:val="0"/>
      <w:marTop w:val="0"/>
      <w:marBottom w:val="0"/>
      <w:divBdr>
        <w:top w:val="none" w:sz="0" w:space="0" w:color="auto"/>
        <w:left w:val="none" w:sz="0" w:space="0" w:color="auto"/>
        <w:bottom w:val="none" w:sz="0" w:space="0" w:color="auto"/>
        <w:right w:val="none" w:sz="0" w:space="0" w:color="auto"/>
      </w:divBdr>
    </w:div>
    <w:div w:id="2053918352">
      <w:bodyDiv w:val="1"/>
      <w:marLeft w:val="0"/>
      <w:marRight w:val="0"/>
      <w:marTop w:val="0"/>
      <w:marBottom w:val="0"/>
      <w:divBdr>
        <w:top w:val="none" w:sz="0" w:space="0" w:color="auto"/>
        <w:left w:val="none" w:sz="0" w:space="0" w:color="auto"/>
        <w:bottom w:val="none" w:sz="0" w:space="0" w:color="auto"/>
        <w:right w:val="none" w:sz="0" w:space="0" w:color="auto"/>
      </w:divBdr>
    </w:div>
    <w:div w:id="2097364873">
      <w:bodyDiv w:val="1"/>
      <w:marLeft w:val="0"/>
      <w:marRight w:val="0"/>
      <w:marTop w:val="0"/>
      <w:marBottom w:val="0"/>
      <w:divBdr>
        <w:top w:val="none" w:sz="0" w:space="0" w:color="auto"/>
        <w:left w:val="none" w:sz="0" w:space="0" w:color="auto"/>
        <w:bottom w:val="none" w:sz="0" w:space="0" w:color="auto"/>
        <w:right w:val="none" w:sz="0" w:space="0" w:color="auto"/>
      </w:divBdr>
    </w:div>
    <w:div w:id="2128742703">
      <w:bodyDiv w:val="1"/>
      <w:marLeft w:val="0"/>
      <w:marRight w:val="0"/>
      <w:marTop w:val="0"/>
      <w:marBottom w:val="0"/>
      <w:divBdr>
        <w:top w:val="none" w:sz="0" w:space="0" w:color="auto"/>
        <w:left w:val="none" w:sz="0" w:space="0" w:color="auto"/>
        <w:bottom w:val="none" w:sz="0" w:space="0" w:color="auto"/>
        <w:right w:val="none" w:sz="0" w:space="0" w:color="auto"/>
      </w:divBdr>
      <w:divsChild>
        <w:div w:id="1421948144">
          <w:marLeft w:val="-720"/>
          <w:marRight w:val="0"/>
          <w:marTop w:val="0"/>
          <w:marBottom w:val="0"/>
          <w:divBdr>
            <w:top w:val="none" w:sz="0" w:space="0" w:color="auto"/>
            <w:left w:val="none" w:sz="0" w:space="0" w:color="auto"/>
            <w:bottom w:val="none" w:sz="0" w:space="0" w:color="auto"/>
            <w:right w:val="none" w:sz="0" w:space="0" w:color="auto"/>
          </w:divBdr>
        </w:div>
      </w:divsChild>
    </w:div>
    <w:div w:id="2143769430">
      <w:bodyDiv w:val="1"/>
      <w:marLeft w:val="0"/>
      <w:marRight w:val="0"/>
      <w:marTop w:val="0"/>
      <w:marBottom w:val="0"/>
      <w:divBdr>
        <w:top w:val="none" w:sz="0" w:space="0" w:color="auto"/>
        <w:left w:val="none" w:sz="0" w:space="0" w:color="auto"/>
        <w:bottom w:val="none" w:sz="0" w:space="0" w:color="auto"/>
        <w:right w:val="none" w:sz="0" w:space="0" w:color="auto"/>
      </w:divBdr>
      <w:divsChild>
        <w:div w:id="69548600">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2&#186;_DAW\Dise&#241;o_Interfaces\Plantilla1.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D3A6E6-1FD9-4C7E-9BDC-38F8EF9FC1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Plantilla1.dotx</Template>
  <TotalTime>983</TotalTime>
  <Pages>1</Pages>
  <Words>2883</Words>
  <Characters>15862</Characters>
  <Application>Microsoft Office Word</Application>
  <DocSecurity>0</DocSecurity>
  <Lines>132</Lines>
  <Paragraphs>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Nacho</dc:creator>
  <cp:keywords/>
  <dc:description/>
  <cp:lastModifiedBy>Nacho</cp:lastModifiedBy>
  <cp:revision>96</cp:revision>
  <cp:lastPrinted>2024-02-08T10:47:00Z</cp:lastPrinted>
  <dcterms:created xsi:type="dcterms:W3CDTF">2024-02-06T18:38:00Z</dcterms:created>
  <dcterms:modified xsi:type="dcterms:W3CDTF">2024-02-17T12:53:00Z</dcterms:modified>
</cp:coreProperties>
</file>