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524"/>
        <w:tblW w:w="8577" w:type="dxa"/>
        <w:tblLook w:val="04A0" w:firstRow="1" w:lastRow="0" w:firstColumn="1" w:lastColumn="0" w:noHBand="0" w:noVBand="1"/>
      </w:tblPr>
      <w:tblGrid>
        <w:gridCol w:w="4288"/>
        <w:gridCol w:w="4289"/>
      </w:tblGrid>
      <w:tr w:rsidR="00EC7101" w:rsidRPr="00BD0092" w14:paraId="4817FDBF" w14:textId="77777777" w:rsidTr="00EC7101">
        <w:trPr>
          <w:trHeight w:val="3103"/>
        </w:trPr>
        <w:tc>
          <w:tcPr>
            <w:tcW w:w="8577" w:type="dxa"/>
            <w:gridSpan w:val="2"/>
            <w:tcBorders>
              <w:top w:val="nil"/>
              <w:left w:val="nil"/>
              <w:bottom w:val="nil"/>
              <w:right w:val="nil"/>
            </w:tcBorders>
            <w:vAlign w:val="bottom"/>
          </w:tcPr>
          <w:p w14:paraId="024D5481" w14:textId="48BF6C23" w:rsidR="00EC7101" w:rsidRPr="004F659D" w:rsidRDefault="00EC7101" w:rsidP="00EC7101">
            <w:pPr>
              <w:pStyle w:val="Ttulo1"/>
              <w:jc w:val="center"/>
              <w:outlineLvl w:val="0"/>
              <w:rPr>
                <w:rFonts w:asciiTheme="minorHAnsi" w:hAnsiTheme="minorHAnsi" w:cstheme="minorHAnsi"/>
                <w:b/>
                <w:bCs/>
                <w:color w:val="ED7D31" w:themeColor="accent2"/>
                <w:sz w:val="56"/>
                <w:szCs w:val="56"/>
                <w:lang w:val="es-ES"/>
              </w:rPr>
            </w:pPr>
            <w:bookmarkStart w:id="0" w:name="_Toc158284746"/>
            <w:r w:rsidRPr="004F659D">
              <w:rPr>
                <w:rFonts w:asciiTheme="minorHAnsi" w:hAnsiTheme="minorHAnsi" w:cstheme="minorHAnsi"/>
                <w:b/>
                <w:bCs/>
                <w:color w:val="ED7D31" w:themeColor="accent2"/>
                <w:sz w:val="56"/>
                <w:szCs w:val="56"/>
                <w:lang w:val="es-ES"/>
              </w:rPr>
              <w:t xml:space="preserve">UNIDAD </w:t>
            </w:r>
            <w:r w:rsidR="00D7198D">
              <w:rPr>
                <w:rFonts w:asciiTheme="minorHAnsi" w:hAnsiTheme="minorHAnsi" w:cstheme="minorHAnsi"/>
                <w:b/>
                <w:bCs/>
                <w:color w:val="ED7D31" w:themeColor="accent2"/>
                <w:sz w:val="56"/>
                <w:szCs w:val="56"/>
                <w:lang w:val="es-ES"/>
              </w:rPr>
              <w:t>5</w:t>
            </w:r>
            <w:r w:rsidRPr="004F659D">
              <w:rPr>
                <w:rFonts w:asciiTheme="minorHAnsi" w:hAnsiTheme="minorHAnsi" w:cstheme="minorHAnsi"/>
                <w:b/>
                <w:bCs/>
                <w:color w:val="ED7D31" w:themeColor="accent2"/>
                <w:sz w:val="56"/>
                <w:szCs w:val="56"/>
                <w:lang w:val="es-ES"/>
              </w:rPr>
              <w:t>:</w:t>
            </w:r>
            <w:bookmarkEnd w:id="0"/>
          </w:p>
          <w:p w14:paraId="6BAF8897" w14:textId="4049BA5D" w:rsidR="00EC7101" w:rsidRPr="004F659D" w:rsidRDefault="00A2088C" w:rsidP="00EC7101">
            <w:pPr>
              <w:jc w:val="center"/>
              <w:rPr>
                <w:sz w:val="56"/>
                <w:szCs w:val="56"/>
                <w:lang w:val="es-ES"/>
              </w:rPr>
            </w:pPr>
            <w:r>
              <w:rPr>
                <w:sz w:val="56"/>
                <w:szCs w:val="56"/>
                <w:lang w:val="es-ES"/>
              </w:rPr>
              <w:t>Integración de contenido interactivo</w:t>
            </w:r>
          </w:p>
        </w:tc>
      </w:tr>
      <w:tr w:rsidR="00EC7101" w:rsidRPr="004F659D" w14:paraId="34819F54" w14:textId="77777777" w:rsidTr="00EC7101">
        <w:trPr>
          <w:trHeight w:val="1374"/>
        </w:trPr>
        <w:tc>
          <w:tcPr>
            <w:tcW w:w="8577" w:type="dxa"/>
            <w:gridSpan w:val="2"/>
            <w:tcBorders>
              <w:top w:val="nil"/>
              <w:left w:val="nil"/>
              <w:bottom w:val="single" w:sz="4" w:space="0" w:color="auto"/>
              <w:right w:val="nil"/>
            </w:tcBorders>
            <w:vAlign w:val="center"/>
          </w:tcPr>
          <w:p w14:paraId="5B6E60BA" w14:textId="460C69A1" w:rsidR="00EC7101" w:rsidRPr="001B3625" w:rsidRDefault="002026D2" w:rsidP="00EC7101">
            <w:pPr>
              <w:jc w:val="center"/>
              <w:rPr>
                <w:rFonts w:cstheme="minorHAnsi"/>
                <w:b/>
                <w:bCs/>
                <w:color w:val="ED7D31" w:themeColor="accent2"/>
                <w:sz w:val="56"/>
                <w:szCs w:val="56"/>
                <w:lang w:val="es-ES"/>
              </w:rPr>
            </w:pPr>
            <w:r>
              <w:rPr>
                <w:b/>
                <w:bCs/>
                <w:sz w:val="56"/>
                <w:szCs w:val="56"/>
                <w:lang w:val="es-ES"/>
              </w:rPr>
              <w:t>Guía de estilos</w:t>
            </w:r>
          </w:p>
        </w:tc>
      </w:tr>
      <w:tr w:rsidR="00EC7101" w:rsidRPr="004F659D" w14:paraId="47EA32AD" w14:textId="77777777" w:rsidTr="00EC7101">
        <w:trPr>
          <w:trHeight w:val="4311"/>
        </w:trPr>
        <w:tc>
          <w:tcPr>
            <w:tcW w:w="8577" w:type="dxa"/>
            <w:gridSpan w:val="2"/>
            <w:tcBorders>
              <w:top w:val="single" w:sz="4" w:space="0" w:color="auto"/>
              <w:left w:val="nil"/>
              <w:bottom w:val="single" w:sz="4" w:space="0" w:color="auto"/>
              <w:right w:val="nil"/>
            </w:tcBorders>
            <w:vAlign w:val="center"/>
          </w:tcPr>
          <w:p w14:paraId="6BCA3899" w14:textId="77777777" w:rsidR="00EC7101" w:rsidRPr="004F659D" w:rsidRDefault="00EC7101" w:rsidP="00EC7101">
            <w:pPr>
              <w:jc w:val="center"/>
              <w:rPr>
                <w:lang w:val="es-ES"/>
              </w:rPr>
            </w:pPr>
            <w:r>
              <w:rPr>
                <w:noProof/>
              </w:rPr>
              <w:drawing>
                <wp:inline distT="0" distB="0" distL="0" distR="0" wp14:anchorId="74924639" wp14:editId="2A9CDDDD">
                  <wp:extent cx="3757798" cy="832513"/>
                  <wp:effectExtent l="0" t="0" r="0" b="5715"/>
                  <wp:docPr id="398267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4575" cy="838445"/>
                          </a:xfrm>
                          <a:prstGeom prst="rect">
                            <a:avLst/>
                          </a:prstGeom>
                          <a:noFill/>
                          <a:ln>
                            <a:noFill/>
                          </a:ln>
                        </pic:spPr>
                      </pic:pic>
                    </a:graphicData>
                  </a:graphic>
                </wp:inline>
              </w:drawing>
            </w:r>
          </w:p>
        </w:tc>
      </w:tr>
      <w:tr w:rsidR="00EC7101" w:rsidRPr="00BD0092" w14:paraId="32CC5AE0" w14:textId="77777777" w:rsidTr="00EC7101">
        <w:trPr>
          <w:trHeight w:val="3952"/>
        </w:trPr>
        <w:tc>
          <w:tcPr>
            <w:tcW w:w="8577" w:type="dxa"/>
            <w:gridSpan w:val="2"/>
            <w:tcBorders>
              <w:left w:val="nil"/>
              <w:right w:val="nil"/>
            </w:tcBorders>
            <w:vAlign w:val="center"/>
          </w:tcPr>
          <w:p w14:paraId="7EA702AA" w14:textId="77777777" w:rsidR="00EC7101" w:rsidRPr="00F866F5" w:rsidRDefault="00EC7101" w:rsidP="00EC7101">
            <w:pPr>
              <w:rPr>
                <w:sz w:val="24"/>
                <w:szCs w:val="24"/>
                <w:lang w:val="es-ES"/>
              </w:rPr>
            </w:pPr>
            <w:r w:rsidRPr="00F866F5">
              <w:rPr>
                <w:sz w:val="24"/>
                <w:szCs w:val="24"/>
                <w:lang w:val="es-ES"/>
              </w:rPr>
              <w:t xml:space="preserve">Autor: </w:t>
            </w:r>
            <w:r>
              <w:rPr>
                <w:sz w:val="24"/>
                <w:szCs w:val="24"/>
                <w:lang w:val="es-ES"/>
              </w:rPr>
              <w:t>Nacho</w:t>
            </w:r>
            <w:r w:rsidRPr="00F866F5">
              <w:rPr>
                <w:sz w:val="24"/>
                <w:szCs w:val="24"/>
                <w:lang w:val="es-ES"/>
              </w:rPr>
              <w:t xml:space="preserve"> </w:t>
            </w:r>
            <w:r>
              <w:rPr>
                <w:sz w:val="24"/>
                <w:szCs w:val="24"/>
                <w:lang w:val="es-ES"/>
              </w:rPr>
              <w:t>Villa Pinos</w:t>
            </w:r>
          </w:p>
          <w:p w14:paraId="681E4292" w14:textId="77777777" w:rsidR="00EC7101" w:rsidRPr="00F866F5" w:rsidRDefault="00EC7101" w:rsidP="00EC7101">
            <w:pPr>
              <w:rPr>
                <w:sz w:val="24"/>
                <w:szCs w:val="24"/>
                <w:lang w:val="es-ES"/>
              </w:rPr>
            </w:pPr>
          </w:p>
          <w:p w14:paraId="6BECBCF8" w14:textId="77777777" w:rsidR="00EC7101" w:rsidRPr="004F659D" w:rsidRDefault="00EC7101" w:rsidP="00EC7101">
            <w:pPr>
              <w:rPr>
                <w:sz w:val="24"/>
                <w:szCs w:val="24"/>
                <w:lang w:val="es-ES"/>
              </w:rPr>
            </w:pPr>
            <w:r w:rsidRPr="004F659D">
              <w:rPr>
                <w:sz w:val="24"/>
                <w:szCs w:val="24"/>
                <w:lang w:val="es-ES"/>
              </w:rPr>
              <w:t xml:space="preserve">Titulación: Técnico Superior en </w:t>
            </w:r>
            <w:r w:rsidR="00D314FA">
              <w:rPr>
                <w:sz w:val="24"/>
                <w:szCs w:val="24"/>
                <w:lang w:val="es-ES"/>
              </w:rPr>
              <w:t>Desarrollo de Aplicaciones Web</w:t>
            </w:r>
          </w:p>
          <w:p w14:paraId="741A5F71" w14:textId="47FAF220" w:rsidR="00EC7101" w:rsidRPr="004F659D" w:rsidRDefault="00EC7101" w:rsidP="00EC7101">
            <w:pPr>
              <w:rPr>
                <w:lang w:val="es-ES"/>
              </w:rPr>
            </w:pPr>
            <w:r w:rsidRPr="004F659D">
              <w:rPr>
                <w:sz w:val="24"/>
                <w:szCs w:val="24"/>
                <w:lang w:val="es-ES"/>
              </w:rPr>
              <w:t>Módulo</w:t>
            </w:r>
            <w:r>
              <w:rPr>
                <w:sz w:val="24"/>
                <w:szCs w:val="24"/>
                <w:lang w:val="es-ES"/>
              </w:rPr>
              <w:t xml:space="preserve"> profesional</w:t>
            </w:r>
            <w:r w:rsidRPr="004F659D">
              <w:rPr>
                <w:sz w:val="24"/>
                <w:szCs w:val="24"/>
                <w:lang w:val="es-ES"/>
              </w:rPr>
              <w:t xml:space="preserve">: </w:t>
            </w:r>
            <w:r w:rsidR="00D314FA">
              <w:rPr>
                <w:sz w:val="24"/>
                <w:szCs w:val="24"/>
                <w:lang w:val="es-ES"/>
              </w:rPr>
              <w:t>Diseño de Interfaces Web</w:t>
            </w:r>
            <w:r>
              <w:rPr>
                <w:sz w:val="24"/>
                <w:szCs w:val="24"/>
                <w:lang w:val="es-ES"/>
              </w:rPr>
              <w:t xml:space="preserve"> (Trimestre </w:t>
            </w:r>
            <w:r w:rsidR="00A22518">
              <w:rPr>
                <w:sz w:val="24"/>
                <w:szCs w:val="24"/>
                <w:lang w:val="es-ES"/>
              </w:rPr>
              <w:t>2</w:t>
            </w:r>
            <w:r>
              <w:rPr>
                <w:sz w:val="24"/>
                <w:szCs w:val="24"/>
                <w:lang w:val="es-ES"/>
              </w:rPr>
              <w:t>)</w:t>
            </w:r>
          </w:p>
        </w:tc>
      </w:tr>
      <w:tr w:rsidR="00EC7101" w:rsidRPr="004F659D" w14:paraId="2E45E980" w14:textId="77777777" w:rsidTr="00EC7101">
        <w:trPr>
          <w:trHeight w:val="912"/>
        </w:trPr>
        <w:tc>
          <w:tcPr>
            <w:tcW w:w="4288" w:type="dxa"/>
            <w:vAlign w:val="center"/>
          </w:tcPr>
          <w:p w14:paraId="64C721B5" w14:textId="1607558A" w:rsidR="00EC7101" w:rsidRPr="004F659D" w:rsidRDefault="00EC7101" w:rsidP="00EC7101">
            <w:pPr>
              <w:rPr>
                <w:lang w:val="es-ES"/>
              </w:rPr>
            </w:pPr>
            <w:r>
              <w:rPr>
                <w:lang w:val="es-ES"/>
              </w:rPr>
              <w:t xml:space="preserve">Fecha: </w:t>
            </w:r>
            <w:r w:rsidR="00E81738">
              <w:rPr>
                <w:lang w:val="es-ES"/>
              </w:rPr>
              <w:t>08</w:t>
            </w:r>
            <w:r>
              <w:rPr>
                <w:lang w:val="es-ES"/>
              </w:rPr>
              <w:t>/</w:t>
            </w:r>
            <w:r w:rsidR="00E81738">
              <w:rPr>
                <w:lang w:val="es-ES"/>
              </w:rPr>
              <w:t>02</w:t>
            </w:r>
            <w:r>
              <w:rPr>
                <w:lang w:val="es-ES"/>
              </w:rPr>
              <w:t>/202</w:t>
            </w:r>
            <w:r w:rsidR="00E81738">
              <w:rPr>
                <w:lang w:val="es-ES"/>
              </w:rPr>
              <w:t>4</w:t>
            </w:r>
          </w:p>
        </w:tc>
        <w:tc>
          <w:tcPr>
            <w:tcW w:w="4289" w:type="dxa"/>
            <w:vAlign w:val="center"/>
          </w:tcPr>
          <w:p w14:paraId="466510E5" w14:textId="77777777" w:rsidR="00EC7101" w:rsidRPr="004F659D" w:rsidRDefault="00EC7101" w:rsidP="00EC7101">
            <w:pPr>
              <w:rPr>
                <w:lang w:val="es-ES"/>
              </w:rPr>
            </w:pPr>
            <w:r>
              <w:rPr>
                <w:lang w:val="es-ES"/>
              </w:rPr>
              <w:t xml:space="preserve">Versión: </w:t>
            </w:r>
            <w:r w:rsidR="00435400">
              <w:rPr>
                <w:lang w:val="es-ES"/>
              </w:rPr>
              <w:t>1</w:t>
            </w:r>
            <w:r>
              <w:rPr>
                <w:lang w:val="es-ES"/>
              </w:rPr>
              <w:t>_</w:t>
            </w:r>
            <w:r w:rsidR="006A657C">
              <w:rPr>
                <w:lang w:val="es-ES"/>
              </w:rPr>
              <w:t>6</w:t>
            </w:r>
          </w:p>
        </w:tc>
      </w:tr>
    </w:tbl>
    <w:p w14:paraId="4B1B91D7" w14:textId="77777777" w:rsidR="00972EF9" w:rsidRDefault="00972EF9" w:rsidP="00D1616C">
      <w:pPr>
        <w:ind w:left="2124" w:hanging="2124"/>
        <w:jc w:val="right"/>
      </w:pPr>
    </w:p>
    <w:p w14:paraId="7BB6C3BD" w14:textId="77777777" w:rsidR="00972EF9" w:rsidRDefault="00972EF9"/>
    <w:p w14:paraId="2F74C95C" w14:textId="2E5DA258" w:rsidR="00654C08" w:rsidRPr="00654C08" w:rsidRDefault="003E260C" w:rsidP="00654C08">
      <w:pPr>
        <w:pStyle w:val="Estilo2"/>
        <w:spacing w:after="240"/>
      </w:pPr>
      <w:bookmarkStart w:id="1" w:name="_Toc158284747"/>
      <w:r>
        <w:lastRenderedPageBreak/>
        <w:t>Resumen del documento</w:t>
      </w:r>
      <w:bookmarkEnd w:id="1"/>
    </w:p>
    <w:p w14:paraId="374BEB6A" w14:textId="76FB60C6" w:rsidR="00654C08" w:rsidRDefault="002026D2">
      <w:r>
        <w:t>En este documento aparecen la información necesaria de la guía de estilos en la que se encuentran las fuentes utilizadas, colores, estudio de contrastes fuente-fondo, además de la arquitectura que va a seguir cada una de las páginas del sitio web.</w:t>
      </w:r>
      <w:r w:rsidR="00654C08">
        <w:br w:type="page"/>
      </w:r>
    </w:p>
    <w:sdt>
      <w:sdtPr>
        <w:rPr>
          <w:rFonts w:asciiTheme="minorHAnsi" w:eastAsiaTheme="minorHAnsi" w:hAnsiTheme="minorHAnsi" w:cstheme="minorBidi"/>
          <w:color w:val="auto"/>
          <w:sz w:val="22"/>
          <w:szCs w:val="22"/>
          <w:lang w:eastAsia="en-US"/>
        </w:rPr>
        <w:id w:val="2106075005"/>
        <w:docPartObj>
          <w:docPartGallery w:val="Table of Contents"/>
          <w:docPartUnique/>
        </w:docPartObj>
      </w:sdtPr>
      <w:sdtEndPr>
        <w:rPr>
          <w:b/>
          <w:bCs/>
        </w:rPr>
      </w:sdtEndPr>
      <w:sdtContent>
        <w:p w14:paraId="25719C09" w14:textId="5929E53B" w:rsidR="003C33E8" w:rsidRPr="00646AD9" w:rsidRDefault="003C33E8">
          <w:pPr>
            <w:pStyle w:val="TtuloTDC"/>
            <w:rPr>
              <w:color w:val="C45911" w:themeColor="accent2" w:themeShade="BF"/>
            </w:rPr>
          </w:pPr>
          <w:r w:rsidRPr="00646AD9">
            <w:rPr>
              <w:color w:val="C45911" w:themeColor="accent2" w:themeShade="BF"/>
            </w:rPr>
            <w:t>Contenido</w:t>
          </w:r>
        </w:p>
        <w:p w14:paraId="797E39CC" w14:textId="3A81B4EF" w:rsidR="00EC6323" w:rsidRDefault="003C33E8">
          <w:pPr>
            <w:pStyle w:val="TDC1"/>
            <w:rPr>
              <w:rFonts w:eastAsiaTheme="minorEastAsia"/>
              <w:b w:val="0"/>
              <w:bCs w:val="0"/>
              <w:lang w:eastAsia="es-ES"/>
            </w:rPr>
          </w:pPr>
          <w:r>
            <w:fldChar w:fldCharType="begin"/>
          </w:r>
          <w:r>
            <w:instrText xml:space="preserve"> TOC \o "1-3" \h \z \u </w:instrText>
          </w:r>
          <w:r>
            <w:fldChar w:fldCharType="separate"/>
          </w:r>
          <w:hyperlink w:anchor="_Toc158284746" w:history="1">
            <w:r w:rsidR="00EC6323" w:rsidRPr="009C1A61">
              <w:rPr>
                <w:rStyle w:val="Hipervnculo"/>
                <w:rFonts w:cstheme="minorHAnsi"/>
              </w:rPr>
              <w:t>UNIDAD 5:</w:t>
            </w:r>
            <w:r w:rsidR="00EC6323">
              <w:rPr>
                <w:webHidden/>
              </w:rPr>
              <w:tab/>
            </w:r>
            <w:r w:rsidR="00EC6323">
              <w:rPr>
                <w:webHidden/>
              </w:rPr>
              <w:fldChar w:fldCharType="begin"/>
            </w:r>
            <w:r w:rsidR="00EC6323">
              <w:rPr>
                <w:webHidden/>
              </w:rPr>
              <w:instrText xml:space="preserve"> PAGEREF _Toc158284746 \h </w:instrText>
            </w:r>
            <w:r w:rsidR="00EC6323">
              <w:rPr>
                <w:webHidden/>
              </w:rPr>
            </w:r>
            <w:r w:rsidR="00EC6323">
              <w:rPr>
                <w:webHidden/>
              </w:rPr>
              <w:fldChar w:fldCharType="separate"/>
            </w:r>
            <w:r w:rsidR="00214EF4">
              <w:rPr>
                <w:webHidden/>
              </w:rPr>
              <w:t>1</w:t>
            </w:r>
            <w:r w:rsidR="00EC6323">
              <w:rPr>
                <w:webHidden/>
              </w:rPr>
              <w:fldChar w:fldCharType="end"/>
            </w:r>
          </w:hyperlink>
        </w:p>
        <w:p w14:paraId="7A7C39E5" w14:textId="77F09181" w:rsidR="00EC6323" w:rsidRDefault="008E2E9D">
          <w:pPr>
            <w:pStyle w:val="TDC2"/>
            <w:rPr>
              <w:rFonts w:eastAsiaTheme="minorEastAsia"/>
              <w:b w:val="0"/>
              <w:bCs w:val="0"/>
              <w:lang w:eastAsia="es-ES"/>
            </w:rPr>
          </w:pPr>
          <w:hyperlink w:anchor="_Toc158284747" w:history="1">
            <w:r w:rsidR="00EC6323" w:rsidRPr="009C1A61">
              <w:rPr>
                <w:rStyle w:val="Hipervnculo"/>
              </w:rPr>
              <w:t>Resumen del documento</w:t>
            </w:r>
            <w:r w:rsidR="00EC6323">
              <w:rPr>
                <w:webHidden/>
              </w:rPr>
              <w:tab/>
            </w:r>
            <w:r w:rsidR="00EC6323">
              <w:rPr>
                <w:webHidden/>
              </w:rPr>
              <w:fldChar w:fldCharType="begin"/>
            </w:r>
            <w:r w:rsidR="00EC6323">
              <w:rPr>
                <w:webHidden/>
              </w:rPr>
              <w:instrText xml:space="preserve"> PAGEREF _Toc158284747 \h </w:instrText>
            </w:r>
            <w:r w:rsidR="00EC6323">
              <w:rPr>
                <w:webHidden/>
              </w:rPr>
            </w:r>
            <w:r w:rsidR="00EC6323">
              <w:rPr>
                <w:webHidden/>
              </w:rPr>
              <w:fldChar w:fldCharType="separate"/>
            </w:r>
            <w:r w:rsidR="00214EF4">
              <w:rPr>
                <w:webHidden/>
              </w:rPr>
              <w:t>2</w:t>
            </w:r>
            <w:r w:rsidR="00EC6323">
              <w:rPr>
                <w:webHidden/>
              </w:rPr>
              <w:fldChar w:fldCharType="end"/>
            </w:r>
          </w:hyperlink>
        </w:p>
        <w:p w14:paraId="0AC610E3" w14:textId="34D1A096" w:rsidR="00EC6323" w:rsidRDefault="008E2E9D">
          <w:pPr>
            <w:pStyle w:val="TDC2"/>
            <w:rPr>
              <w:rFonts w:eastAsiaTheme="minorEastAsia"/>
              <w:b w:val="0"/>
              <w:bCs w:val="0"/>
              <w:lang w:eastAsia="es-ES"/>
            </w:rPr>
          </w:pPr>
          <w:hyperlink w:anchor="_Toc158284748" w:history="1">
            <w:r w:rsidR="00EC6323" w:rsidRPr="009C1A61">
              <w:rPr>
                <w:rStyle w:val="Hipervnculo"/>
              </w:rPr>
              <w:t>Fuentes</w:t>
            </w:r>
            <w:r w:rsidR="00EC6323">
              <w:rPr>
                <w:webHidden/>
              </w:rPr>
              <w:tab/>
            </w:r>
            <w:r w:rsidR="00EC6323">
              <w:rPr>
                <w:webHidden/>
              </w:rPr>
              <w:fldChar w:fldCharType="begin"/>
            </w:r>
            <w:r w:rsidR="00EC6323">
              <w:rPr>
                <w:webHidden/>
              </w:rPr>
              <w:instrText xml:space="preserve"> PAGEREF _Toc158284748 \h </w:instrText>
            </w:r>
            <w:r w:rsidR="00EC6323">
              <w:rPr>
                <w:webHidden/>
              </w:rPr>
            </w:r>
            <w:r w:rsidR="00EC6323">
              <w:rPr>
                <w:webHidden/>
              </w:rPr>
              <w:fldChar w:fldCharType="separate"/>
            </w:r>
            <w:r w:rsidR="00214EF4">
              <w:rPr>
                <w:webHidden/>
              </w:rPr>
              <w:t>4</w:t>
            </w:r>
            <w:r w:rsidR="00EC6323">
              <w:rPr>
                <w:webHidden/>
              </w:rPr>
              <w:fldChar w:fldCharType="end"/>
            </w:r>
          </w:hyperlink>
        </w:p>
        <w:p w14:paraId="6B829055" w14:textId="501DDE0F" w:rsidR="00EC6323" w:rsidRDefault="008E2E9D">
          <w:pPr>
            <w:pStyle w:val="TDC2"/>
            <w:rPr>
              <w:rFonts w:eastAsiaTheme="minorEastAsia"/>
              <w:b w:val="0"/>
              <w:bCs w:val="0"/>
              <w:lang w:eastAsia="es-ES"/>
            </w:rPr>
          </w:pPr>
          <w:hyperlink w:anchor="_Toc158284749" w:history="1">
            <w:r w:rsidR="00EC6323" w:rsidRPr="009C1A61">
              <w:rPr>
                <w:rStyle w:val="Hipervnculo"/>
              </w:rPr>
              <w:t>Colores y contraste fuente-fondo</w:t>
            </w:r>
            <w:r w:rsidR="00EC6323">
              <w:rPr>
                <w:webHidden/>
              </w:rPr>
              <w:tab/>
            </w:r>
            <w:r w:rsidR="00EC6323">
              <w:rPr>
                <w:webHidden/>
              </w:rPr>
              <w:fldChar w:fldCharType="begin"/>
            </w:r>
            <w:r w:rsidR="00EC6323">
              <w:rPr>
                <w:webHidden/>
              </w:rPr>
              <w:instrText xml:space="preserve"> PAGEREF _Toc158284749 \h </w:instrText>
            </w:r>
            <w:r w:rsidR="00EC6323">
              <w:rPr>
                <w:webHidden/>
              </w:rPr>
            </w:r>
            <w:r w:rsidR="00EC6323">
              <w:rPr>
                <w:webHidden/>
              </w:rPr>
              <w:fldChar w:fldCharType="separate"/>
            </w:r>
            <w:r w:rsidR="00214EF4">
              <w:rPr>
                <w:webHidden/>
              </w:rPr>
              <w:t>5</w:t>
            </w:r>
            <w:r w:rsidR="00EC6323">
              <w:rPr>
                <w:webHidden/>
              </w:rPr>
              <w:fldChar w:fldCharType="end"/>
            </w:r>
          </w:hyperlink>
        </w:p>
        <w:p w14:paraId="0AE7EBBE" w14:textId="46CB0737" w:rsidR="00EC6323" w:rsidRDefault="008E2E9D">
          <w:pPr>
            <w:pStyle w:val="TDC2"/>
            <w:rPr>
              <w:rFonts w:eastAsiaTheme="minorEastAsia"/>
              <w:b w:val="0"/>
              <w:bCs w:val="0"/>
              <w:lang w:eastAsia="es-ES"/>
            </w:rPr>
          </w:pPr>
          <w:hyperlink w:anchor="_Toc158284750" w:history="1">
            <w:r w:rsidR="00EC6323" w:rsidRPr="009C1A61">
              <w:rPr>
                <w:rStyle w:val="Hipervnculo"/>
              </w:rPr>
              <w:t>Arquitectura de las páginas</w:t>
            </w:r>
            <w:r w:rsidR="00EC6323">
              <w:rPr>
                <w:webHidden/>
              </w:rPr>
              <w:tab/>
            </w:r>
            <w:r w:rsidR="00EC6323">
              <w:rPr>
                <w:webHidden/>
              </w:rPr>
              <w:fldChar w:fldCharType="begin"/>
            </w:r>
            <w:r w:rsidR="00EC6323">
              <w:rPr>
                <w:webHidden/>
              </w:rPr>
              <w:instrText xml:space="preserve"> PAGEREF _Toc158284750 \h </w:instrText>
            </w:r>
            <w:r w:rsidR="00EC6323">
              <w:rPr>
                <w:webHidden/>
              </w:rPr>
            </w:r>
            <w:r w:rsidR="00EC6323">
              <w:rPr>
                <w:webHidden/>
              </w:rPr>
              <w:fldChar w:fldCharType="separate"/>
            </w:r>
            <w:r w:rsidR="00214EF4">
              <w:rPr>
                <w:webHidden/>
              </w:rPr>
              <w:t>8</w:t>
            </w:r>
            <w:r w:rsidR="00EC6323">
              <w:rPr>
                <w:webHidden/>
              </w:rPr>
              <w:fldChar w:fldCharType="end"/>
            </w:r>
          </w:hyperlink>
        </w:p>
        <w:p w14:paraId="7E4B89FF" w14:textId="44B0D106" w:rsidR="00EC6323" w:rsidRDefault="008E2E9D">
          <w:pPr>
            <w:pStyle w:val="TDC3"/>
            <w:tabs>
              <w:tab w:val="right" w:leader="dot" w:pos="9016"/>
            </w:tabs>
            <w:rPr>
              <w:rFonts w:eastAsiaTheme="minorEastAsia"/>
              <w:noProof/>
              <w:lang w:eastAsia="es-ES"/>
            </w:rPr>
          </w:pPr>
          <w:hyperlink w:anchor="_Toc158284751" w:history="1">
            <w:r w:rsidR="00EC6323" w:rsidRPr="009C1A61">
              <w:rPr>
                <w:rStyle w:val="Hipervnculo"/>
                <w:noProof/>
              </w:rPr>
              <w:t>General</w:t>
            </w:r>
            <w:r w:rsidR="00EC6323">
              <w:rPr>
                <w:noProof/>
                <w:webHidden/>
              </w:rPr>
              <w:tab/>
            </w:r>
            <w:r w:rsidR="00EC6323">
              <w:rPr>
                <w:noProof/>
                <w:webHidden/>
              </w:rPr>
              <w:fldChar w:fldCharType="begin"/>
            </w:r>
            <w:r w:rsidR="00EC6323">
              <w:rPr>
                <w:noProof/>
                <w:webHidden/>
              </w:rPr>
              <w:instrText xml:space="preserve"> PAGEREF _Toc158284751 \h </w:instrText>
            </w:r>
            <w:r w:rsidR="00EC6323">
              <w:rPr>
                <w:noProof/>
                <w:webHidden/>
              </w:rPr>
            </w:r>
            <w:r w:rsidR="00EC6323">
              <w:rPr>
                <w:noProof/>
                <w:webHidden/>
              </w:rPr>
              <w:fldChar w:fldCharType="separate"/>
            </w:r>
            <w:r w:rsidR="00214EF4">
              <w:rPr>
                <w:noProof/>
                <w:webHidden/>
              </w:rPr>
              <w:t>8</w:t>
            </w:r>
            <w:r w:rsidR="00EC6323">
              <w:rPr>
                <w:noProof/>
                <w:webHidden/>
              </w:rPr>
              <w:fldChar w:fldCharType="end"/>
            </w:r>
          </w:hyperlink>
        </w:p>
        <w:p w14:paraId="32FA01C2" w14:textId="60C1B517" w:rsidR="00EC6323" w:rsidRDefault="008E2E9D">
          <w:pPr>
            <w:pStyle w:val="TDC3"/>
            <w:tabs>
              <w:tab w:val="right" w:leader="dot" w:pos="9016"/>
            </w:tabs>
            <w:rPr>
              <w:rFonts w:eastAsiaTheme="minorEastAsia"/>
              <w:noProof/>
              <w:lang w:eastAsia="es-ES"/>
            </w:rPr>
          </w:pPr>
          <w:hyperlink w:anchor="_Toc158284752" w:history="1">
            <w:r w:rsidR="00EC6323" w:rsidRPr="009C1A61">
              <w:rPr>
                <w:rStyle w:val="Hipervnculo"/>
                <w:noProof/>
              </w:rPr>
              <w:t>Index</w:t>
            </w:r>
            <w:r w:rsidR="00EC6323">
              <w:rPr>
                <w:noProof/>
                <w:webHidden/>
              </w:rPr>
              <w:tab/>
            </w:r>
            <w:r w:rsidR="00EC6323">
              <w:rPr>
                <w:noProof/>
                <w:webHidden/>
              </w:rPr>
              <w:fldChar w:fldCharType="begin"/>
            </w:r>
            <w:r w:rsidR="00EC6323">
              <w:rPr>
                <w:noProof/>
                <w:webHidden/>
              </w:rPr>
              <w:instrText xml:space="preserve"> PAGEREF _Toc158284752 \h </w:instrText>
            </w:r>
            <w:r w:rsidR="00EC6323">
              <w:rPr>
                <w:noProof/>
                <w:webHidden/>
              </w:rPr>
            </w:r>
            <w:r w:rsidR="00EC6323">
              <w:rPr>
                <w:noProof/>
                <w:webHidden/>
              </w:rPr>
              <w:fldChar w:fldCharType="separate"/>
            </w:r>
            <w:r w:rsidR="00214EF4">
              <w:rPr>
                <w:noProof/>
                <w:webHidden/>
              </w:rPr>
              <w:t>8</w:t>
            </w:r>
            <w:r w:rsidR="00EC6323">
              <w:rPr>
                <w:noProof/>
                <w:webHidden/>
              </w:rPr>
              <w:fldChar w:fldCharType="end"/>
            </w:r>
          </w:hyperlink>
        </w:p>
        <w:p w14:paraId="3C224EB6" w14:textId="6594D412" w:rsidR="00EC6323" w:rsidRDefault="008E2E9D">
          <w:pPr>
            <w:pStyle w:val="TDC3"/>
            <w:tabs>
              <w:tab w:val="right" w:leader="dot" w:pos="9016"/>
            </w:tabs>
            <w:rPr>
              <w:rFonts w:eastAsiaTheme="minorEastAsia"/>
              <w:noProof/>
              <w:lang w:eastAsia="es-ES"/>
            </w:rPr>
          </w:pPr>
          <w:hyperlink w:anchor="_Toc158284753" w:history="1">
            <w:r w:rsidR="00EC6323" w:rsidRPr="009C1A61">
              <w:rPr>
                <w:rStyle w:val="Hipervnculo"/>
                <w:noProof/>
              </w:rPr>
              <w:t>Circuitos</w:t>
            </w:r>
            <w:r w:rsidR="00EC6323">
              <w:rPr>
                <w:noProof/>
                <w:webHidden/>
              </w:rPr>
              <w:tab/>
            </w:r>
            <w:r w:rsidR="00EC6323">
              <w:rPr>
                <w:noProof/>
                <w:webHidden/>
              </w:rPr>
              <w:fldChar w:fldCharType="begin"/>
            </w:r>
            <w:r w:rsidR="00EC6323">
              <w:rPr>
                <w:noProof/>
                <w:webHidden/>
              </w:rPr>
              <w:instrText xml:space="preserve"> PAGEREF _Toc158284753 \h </w:instrText>
            </w:r>
            <w:r w:rsidR="00EC6323">
              <w:rPr>
                <w:noProof/>
                <w:webHidden/>
              </w:rPr>
            </w:r>
            <w:r w:rsidR="00EC6323">
              <w:rPr>
                <w:noProof/>
                <w:webHidden/>
              </w:rPr>
              <w:fldChar w:fldCharType="separate"/>
            </w:r>
            <w:r w:rsidR="00214EF4">
              <w:rPr>
                <w:noProof/>
                <w:webHidden/>
              </w:rPr>
              <w:t>8</w:t>
            </w:r>
            <w:r w:rsidR="00EC6323">
              <w:rPr>
                <w:noProof/>
                <w:webHidden/>
              </w:rPr>
              <w:fldChar w:fldCharType="end"/>
            </w:r>
          </w:hyperlink>
        </w:p>
        <w:p w14:paraId="0B3270CA" w14:textId="0DD37750" w:rsidR="00EC6323" w:rsidRDefault="008E2E9D">
          <w:pPr>
            <w:pStyle w:val="TDC3"/>
            <w:tabs>
              <w:tab w:val="right" w:leader="dot" w:pos="9016"/>
            </w:tabs>
            <w:rPr>
              <w:rFonts w:eastAsiaTheme="minorEastAsia"/>
              <w:noProof/>
              <w:lang w:eastAsia="es-ES"/>
            </w:rPr>
          </w:pPr>
          <w:hyperlink w:anchor="_Toc158284754" w:history="1">
            <w:r w:rsidR="00EC6323" w:rsidRPr="009C1A61">
              <w:rPr>
                <w:rStyle w:val="Hipervnculo"/>
                <w:noProof/>
              </w:rPr>
              <w:t>Pilotos</w:t>
            </w:r>
            <w:r w:rsidR="00EC6323">
              <w:rPr>
                <w:noProof/>
                <w:webHidden/>
              </w:rPr>
              <w:tab/>
            </w:r>
            <w:r w:rsidR="00EC6323">
              <w:rPr>
                <w:noProof/>
                <w:webHidden/>
              </w:rPr>
              <w:fldChar w:fldCharType="begin"/>
            </w:r>
            <w:r w:rsidR="00EC6323">
              <w:rPr>
                <w:noProof/>
                <w:webHidden/>
              </w:rPr>
              <w:instrText xml:space="preserve"> PAGEREF _Toc158284754 \h </w:instrText>
            </w:r>
            <w:r w:rsidR="00EC6323">
              <w:rPr>
                <w:noProof/>
                <w:webHidden/>
              </w:rPr>
            </w:r>
            <w:r w:rsidR="00EC6323">
              <w:rPr>
                <w:noProof/>
                <w:webHidden/>
              </w:rPr>
              <w:fldChar w:fldCharType="separate"/>
            </w:r>
            <w:r w:rsidR="00214EF4">
              <w:rPr>
                <w:noProof/>
                <w:webHidden/>
              </w:rPr>
              <w:t>9</w:t>
            </w:r>
            <w:r w:rsidR="00EC6323">
              <w:rPr>
                <w:noProof/>
                <w:webHidden/>
              </w:rPr>
              <w:fldChar w:fldCharType="end"/>
            </w:r>
          </w:hyperlink>
        </w:p>
        <w:p w14:paraId="291DB29A" w14:textId="5FC9828E" w:rsidR="00EC6323" w:rsidRDefault="008E2E9D">
          <w:pPr>
            <w:pStyle w:val="TDC3"/>
            <w:tabs>
              <w:tab w:val="right" w:leader="dot" w:pos="9016"/>
            </w:tabs>
            <w:rPr>
              <w:rFonts w:eastAsiaTheme="minorEastAsia"/>
              <w:noProof/>
              <w:lang w:eastAsia="es-ES"/>
            </w:rPr>
          </w:pPr>
          <w:hyperlink w:anchor="_Toc158284755" w:history="1">
            <w:r w:rsidR="00EC6323" w:rsidRPr="009C1A61">
              <w:rPr>
                <w:rStyle w:val="Hipervnculo"/>
                <w:noProof/>
              </w:rPr>
              <w:t>Escuderías</w:t>
            </w:r>
            <w:r w:rsidR="00EC6323">
              <w:rPr>
                <w:noProof/>
                <w:webHidden/>
              </w:rPr>
              <w:tab/>
            </w:r>
            <w:r w:rsidR="00EC6323">
              <w:rPr>
                <w:noProof/>
                <w:webHidden/>
              </w:rPr>
              <w:fldChar w:fldCharType="begin"/>
            </w:r>
            <w:r w:rsidR="00EC6323">
              <w:rPr>
                <w:noProof/>
                <w:webHidden/>
              </w:rPr>
              <w:instrText xml:space="preserve"> PAGEREF _Toc158284755 \h </w:instrText>
            </w:r>
            <w:r w:rsidR="00EC6323">
              <w:rPr>
                <w:noProof/>
                <w:webHidden/>
              </w:rPr>
            </w:r>
            <w:r w:rsidR="00EC6323">
              <w:rPr>
                <w:noProof/>
                <w:webHidden/>
              </w:rPr>
              <w:fldChar w:fldCharType="separate"/>
            </w:r>
            <w:r w:rsidR="00214EF4">
              <w:rPr>
                <w:noProof/>
                <w:webHidden/>
              </w:rPr>
              <w:t>9</w:t>
            </w:r>
            <w:r w:rsidR="00EC6323">
              <w:rPr>
                <w:noProof/>
                <w:webHidden/>
              </w:rPr>
              <w:fldChar w:fldCharType="end"/>
            </w:r>
          </w:hyperlink>
        </w:p>
        <w:p w14:paraId="735980C7" w14:textId="00328F6B" w:rsidR="00EC6323" w:rsidRDefault="008E2E9D">
          <w:pPr>
            <w:pStyle w:val="TDC3"/>
            <w:tabs>
              <w:tab w:val="right" w:leader="dot" w:pos="9016"/>
            </w:tabs>
            <w:rPr>
              <w:rFonts w:eastAsiaTheme="minorEastAsia"/>
              <w:noProof/>
              <w:lang w:eastAsia="es-ES"/>
            </w:rPr>
          </w:pPr>
          <w:hyperlink w:anchor="_Toc158284756" w:history="1">
            <w:r w:rsidR="00EC6323" w:rsidRPr="009C1A61">
              <w:rPr>
                <w:rStyle w:val="Hipervnculo"/>
                <w:noProof/>
              </w:rPr>
              <w:t>Blog</w:t>
            </w:r>
            <w:r w:rsidR="00EC6323">
              <w:rPr>
                <w:noProof/>
                <w:webHidden/>
              </w:rPr>
              <w:tab/>
            </w:r>
            <w:r w:rsidR="00EC6323">
              <w:rPr>
                <w:noProof/>
                <w:webHidden/>
              </w:rPr>
              <w:fldChar w:fldCharType="begin"/>
            </w:r>
            <w:r w:rsidR="00EC6323">
              <w:rPr>
                <w:noProof/>
                <w:webHidden/>
              </w:rPr>
              <w:instrText xml:space="preserve"> PAGEREF _Toc158284756 \h </w:instrText>
            </w:r>
            <w:r w:rsidR="00EC6323">
              <w:rPr>
                <w:noProof/>
                <w:webHidden/>
              </w:rPr>
            </w:r>
            <w:r w:rsidR="00EC6323">
              <w:rPr>
                <w:noProof/>
                <w:webHidden/>
              </w:rPr>
              <w:fldChar w:fldCharType="separate"/>
            </w:r>
            <w:r w:rsidR="00214EF4">
              <w:rPr>
                <w:noProof/>
                <w:webHidden/>
              </w:rPr>
              <w:t>9</w:t>
            </w:r>
            <w:r w:rsidR="00EC6323">
              <w:rPr>
                <w:noProof/>
                <w:webHidden/>
              </w:rPr>
              <w:fldChar w:fldCharType="end"/>
            </w:r>
          </w:hyperlink>
        </w:p>
        <w:p w14:paraId="4BAE5365" w14:textId="6669C77A" w:rsidR="00EC6323" w:rsidRDefault="008E2E9D">
          <w:pPr>
            <w:pStyle w:val="TDC3"/>
            <w:tabs>
              <w:tab w:val="right" w:leader="dot" w:pos="9016"/>
            </w:tabs>
            <w:rPr>
              <w:rFonts w:eastAsiaTheme="minorEastAsia"/>
              <w:noProof/>
              <w:lang w:eastAsia="es-ES"/>
            </w:rPr>
          </w:pPr>
          <w:hyperlink w:anchor="_Toc158284757" w:history="1">
            <w:r w:rsidR="00EC6323" w:rsidRPr="009C1A61">
              <w:rPr>
                <w:rStyle w:val="Hipervnculo"/>
                <w:noProof/>
              </w:rPr>
              <w:t>Quienes Somos</w:t>
            </w:r>
            <w:r w:rsidR="00EC6323">
              <w:rPr>
                <w:noProof/>
                <w:webHidden/>
              </w:rPr>
              <w:tab/>
            </w:r>
            <w:r w:rsidR="00EC6323">
              <w:rPr>
                <w:noProof/>
                <w:webHidden/>
              </w:rPr>
              <w:fldChar w:fldCharType="begin"/>
            </w:r>
            <w:r w:rsidR="00EC6323">
              <w:rPr>
                <w:noProof/>
                <w:webHidden/>
              </w:rPr>
              <w:instrText xml:space="preserve"> PAGEREF _Toc158284757 \h </w:instrText>
            </w:r>
            <w:r w:rsidR="00EC6323">
              <w:rPr>
                <w:noProof/>
                <w:webHidden/>
              </w:rPr>
            </w:r>
            <w:r w:rsidR="00EC6323">
              <w:rPr>
                <w:noProof/>
                <w:webHidden/>
              </w:rPr>
              <w:fldChar w:fldCharType="separate"/>
            </w:r>
            <w:r w:rsidR="00214EF4">
              <w:rPr>
                <w:noProof/>
                <w:webHidden/>
              </w:rPr>
              <w:t>9</w:t>
            </w:r>
            <w:r w:rsidR="00EC6323">
              <w:rPr>
                <w:noProof/>
                <w:webHidden/>
              </w:rPr>
              <w:fldChar w:fldCharType="end"/>
            </w:r>
          </w:hyperlink>
        </w:p>
        <w:p w14:paraId="79C22254" w14:textId="0F386621" w:rsidR="00EC6323" w:rsidRDefault="008E2E9D">
          <w:pPr>
            <w:pStyle w:val="TDC3"/>
            <w:tabs>
              <w:tab w:val="right" w:leader="dot" w:pos="9016"/>
            </w:tabs>
            <w:rPr>
              <w:rFonts w:eastAsiaTheme="minorEastAsia"/>
              <w:noProof/>
              <w:lang w:eastAsia="es-ES"/>
            </w:rPr>
          </w:pPr>
          <w:hyperlink w:anchor="_Toc158284758" w:history="1">
            <w:r w:rsidR="00EC6323" w:rsidRPr="009C1A61">
              <w:rPr>
                <w:rStyle w:val="Hipervnculo"/>
                <w:noProof/>
              </w:rPr>
              <w:t>Login</w:t>
            </w:r>
            <w:r w:rsidR="00EC6323">
              <w:rPr>
                <w:noProof/>
                <w:webHidden/>
              </w:rPr>
              <w:tab/>
            </w:r>
            <w:r w:rsidR="00EC6323">
              <w:rPr>
                <w:noProof/>
                <w:webHidden/>
              </w:rPr>
              <w:fldChar w:fldCharType="begin"/>
            </w:r>
            <w:r w:rsidR="00EC6323">
              <w:rPr>
                <w:noProof/>
                <w:webHidden/>
              </w:rPr>
              <w:instrText xml:space="preserve"> PAGEREF _Toc158284758 \h </w:instrText>
            </w:r>
            <w:r w:rsidR="00EC6323">
              <w:rPr>
                <w:noProof/>
                <w:webHidden/>
              </w:rPr>
            </w:r>
            <w:r w:rsidR="00EC6323">
              <w:rPr>
                <w:noProof/>
                <w:webHidden/>
              </w:rPr>
              <w:fldChar w:fldCharType="separate"/>
            </w:r>
            <w:r w:rsidR="00214EF4">
              <w:rPr>
                <w:noProof/>
                <w:webHidden/>
              </w:rPr>
              <w:t>10</w:t>
            </w:r>
            <w:r w:rsidR="00EC6323">
              <w:rPr>
                <w:noProof/>
                <w:webHidden/>
              </w:rPr>
              <w:fldChar w:fldCharType="end"/>
            </w:r>
          </w:hyperlink>
        </w:p>
        <w:p w14:paraId="7469CD75" w14:textId="27ABEC26" w:rsidR="003C33E8" w:rsidRDefault="003C33E8">
          <w:r>
            <w:rPr>
              <w:b/>
              <w:bCs/>
            </w:rPr>
            <w:fldChar w:fldCharType="end"/>
          </w:r>
        </w:p>
      </w:sdtContent>
    </w:sdt>
    <w:p w14:paraId="19FC0681" w14:textId="76931952" w:rsidR="00654C08" w:rsidRDefault="00654C08">
      <w:r>
        <w:br w:type="page"/>
      </w:r>
    </w:p>
    <w:p w14:paraId="043F5A80" w14:textId="67DA7A27" w:rsidR="00B204BF" w:rsidRDefault="00654C08" w:rsidP="00654C08">
      <w:pPr>
        <w:pStyle w:val="Estilo2"/>
        <w:spacing w:after="240"/>
      </w:pPr>
      <w:bookmarkStart w:id="2" w:name="_Toc158284748"/>
      <w:r>
        <w:lastRenderedPageBreak/>
        <w:t>Fuentes</w:t>
      </w:r>
      <w:bookmarkEnd w:id="2"/>
    </w:p>
    <w:p w14:paraId="5EB621A6" w14:textId="693A89FA" w:rsidR="00DA2099" w:rsidRDefault="00DA2099" w:rsidP="00DA2099">
      <w:pPr>
        <w:pStyle w:val="tNormal"/>
        <w:spacing w:after="240"/>
      </w:pPr>
      <w:r>
        <w:t>3 fuentes:</w:t>
      </w:r>
    </w:p>
    <w:p w14:paraId="05CC1CDB" w14:textId="5944E25F" w:rsidR="00DA2099" w:rsidRDefault="00DA2099" w:rsidP="00DA2099">
      <w:pPr>
        <w:pStyle w:val="tNormal"/>
        <w:numPr>
          <w:ilvl w:val="0"/>
          <w:numId w:val="12"/>
        </w:numPr>
        <w:spacing w:after="240"/>
      </w:pPr>
      <w:r>
        <w:t>F1 Regular: Textos 1</w:t>
      </w:r>
      <w:r w:rsidR="00D55456">
        <w:t>.5vh</w:t>
      </w:r>
    </w:p>
    <w:p w14:paraId="2A02AD03" w14:textId="7B2808B7" w:rsidR="00DA2099" w:rsidRDefault="00DA2099" w:rsidP="00DA2099">
      <w:pPr>
        <w:pStyle w:val="tNormal"/>
        <w:numPr>
          <w:ilvl w:val="0"/>
          <w:numId w:val="12"/>
        </w:numPr>
        <w:spacing w:after="240"/>
      </w:pPr>
      <w:r>
        <w:t xml:space="preserve">F1 Bold: Títulos H2-H6 12px </w:t>
      </w:r>
    </w:p>
    <w:p w14:paraId="2C369479" w14:textId="77777777" w:rsidR="005B6A4A" w:rsidRDefault="00DA2099" w:rsidP="009532A9">
      <w:pPr>
        <w:pStyle w:val="tNormal"/>
        <w:numPr>
          <w:ilvl w:val="0"/>
          <w:numId w:val="12"/>
        </w:numPr>
        <w:spacing w:after="240"/>
      </w:pPr>
      <w:r>
        <w:t xml:space="preserve">F1 Wide: Títulos H1 </w:t>
      </w:r>
      <w:r w:rsidR="000861E4">
        <w:t>18px</w:t>
      </w:r>
    </w:p>
    <w:p w14:paraId="7D42A17A" w14:textId="77777777" w:rsidR="005B6A4A" w:rsidRDefault="005B6A4A" w:rsidP="005B6A4A">
      <w:pPr>
        <w:pStyle w:val="tNormal"/>
        <w:spacing w:after="240"/>
      </w:pPr>
    </w:p>
    <w:p w14:paraId="77D04392" w14:textId="44EAC2DE" w:rsidR="009532A9" w:rsidRPr="005B6A4A" w:rsidRDefault="009532A9" w:rsidP="005B6A4A">
      <w:pPr>
        <w:pStyle w:val="tNormal"/>
        <w:spacing w:after="240"/>
      </w:pPr>
      <w:r>
        <w:br w:type="page"/>
      </w:r>
    </w:p>
    <w:p w14:paraId="7FB13A43" w14:textId="23365E66" w:rsidR="00654C08" w:rsidRDefault="00654C08" w:rsidP="00654C08">
      <w:pPr>
        <w:pStyle w:val="Estilo2"/>
        <w:spacing w:after="240"/>
      </w:pPr>
      <w:bookmarkStart w:id="3" w:name="_Toc158284749"/>
      <w:r>
        <w:lastRenderedPageBreak/>
        <w:t>Colores</w:t>
      </w:r>
      <w:r w:rsidR="00835469">
        <w:t xml:space="preserve"> y contraste fuente-fondo</w:t>
      </w:r>
      <w:bookmarkEnd w:id="3"/>
    </w:p>
    <w:p w14:paraId="6F4F4F84" w14:textId="166CAB6E" w:rsidR="00FD6BF0" w:rsidRDefault="00B37A71" w:rsidP="00F119F4">
      <w:pPr>
        <w:pStyle w:val="tNormal"/>
        <w:spacing w:after="240"/>
      </w:pPr>
      <w:r>
        <w:t>Para el estudio de los contrastes se utiliza una herramienta que valora el contraste de 0.00 a 21.00 en el que el texto se empieza a considerar legible a partir de 4.60</w:t>
      </w:r>
      <w:r w:rsidR="002D275D">
        <w:t xml:space="preserve"> para textos grandes y 7.00 para textos medianos/pequeños.</w:t>
      </w:r>
    </w:p>
    <w:p w14:paraId="70058706" w14:textId="77777777" w:rsidR="00E65DA5" w:rsidRDefault="00E65DA5" w:rsidP="00E65DA5">
      <w:pPr>
        <w:pStyle w:val="tNormal"/>
        <w:spacing w:after="240"/>
      </w:pPr>
    </w:p>
    <w:p w14:paraId="06122420" w14:textId="19E32BD7" w:rsidR="00CF72AD" w:rsidRDefault="005B6A4A" w:rsidP="00E65DA5">
      <w:pPr>
        <w:pStyle w:val="tNormal"/>
        <w:spacing w:after="240"/>
      </w:pPr>
      <w:r w:rsidRPr="005B6A4A">
        <w:rPr>
          <w:noProof/>
        </w:rPr>
        <w:drawing>
          <wp:inline distT="0" distB="0" distL="0" distR="0" wp14:anchorId="6497FD7F" wp14:editId="35E4E281">
            <wp:extent cx="552527" cy="50489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527" cy="504895"/>
                    </a:xfrm>
                    <a:prstGeom prst="rect">
                      <a:avLst/>
                    </a:prstGeom>
                  </pic:spPr>
                </pic:pic>
              </a:graphicData>
            </a:graphic>
          </wp:inline>
        </w:drawing>
      </w:r>
      <w:r w:rsidR="00E65DA5">
        <w:t xml:space="preserve"> </w:t>
      </w:r>
      <w:r w:rsidRPr="005B6A4A">
        <w:t>#ff0000</w:t>
      </w:r>
      <w:r w:rsidR="00CF72AD">
        <w:t xml:space="preserve">: </w:t>
      </w:r>
      <w:proofErr w:type="spellStart"/>
      <w:r>
        <w:t>Nav</w:t>
      </w:r>
      <w:proofErr w:type="spellEnd"/>
      <w:r>
        <w:t xml:space="preserve"> y bordes.</w:t>
      </w:r>
      <w:r w:rsidR="00BC6E0F">
        <w:t xml:space="preserve"> </w:t>
      </w:r>
      <w:r w:rsidR="00BC6E0F" w:rsidRPr="00BC6E0F">
        <w:t>5.25</w:t>
      </w:r>
      <w:r w:rsidR="00BC6E0F">
        <w:t xml:space="preserve"> de contraste con texto negro</w:t>
      </w:r>
    </w:p>
    <w:p w14:paraId="20199722" w14:textId="77777777" w:rsidR="00E65DA5" w:rsidRDefault="00E65DA5" w:rsidP="00E65DA5">
      <w:pPr>
        <w:pStyle w:val="tNormal"/>
        <w:spacing w:after="240"/>
      </w:pPr>
    </w:p>
    <w:p w14:paraId="41BE2961" w14:textId="7B7B7E93" w:rsidR="00E65DA5" w:rsidRDefault="00E65DA5" w:rsidP="00B16DD3">
      <w:pPr>
        <w:pStyle w:val="tNormal"/>
        <w:spacing w:after="240"/>
      </w:pPr>
      <w:r w:rsidRPr="00E65DA5">
        <w:rPr>
          <w:noProof/>
        </w:rPr>
        <w:drawing>
          <wp:inline distT="0" distB="0" distL="0" distR="0" wp14:anchorId="270753AA" wp14:editId="7AAE1C70">
            <wp:extent cx="552450" cy="5581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9444" b="11217"/>
                    <a:stretch/>
                  </pic:blipFill>
                  <pic:spPr bwMode="auto">
                    <a:xfrm>
                      <a:off x="0" y="0"/>
                      <a:ext cx="552527" cy="558218"/>
                    </a:xfrm>
                    <a:prstGeom prst="rect">
                      <a:avLst/>
                    </a:prstGeom>
                    <a:ln>
                      <a:noFill/>
                    </a:ln>
                    <a:extLst>
                      <a:ext uri="{53640926-AAD7-44D8-BBD7-CCE9431645EC}">
                        <a14:shadowObscured xmlns:a14="http://schemas.microsoft.com/office/drawing/2010/main"/>
                      </a:ext>
                    </a:extLst>
                  </pic:spPr>
                </pic:pic>
              </a:graphicData>
            </a:graphic>
          </wp:inline>
        </w:drawing>
      </w:r>
      <w:r>
        <w:t xml:space="preserve"> #181818</w:t>
      </w:r>
      <w:r w:rsidRPr="00B16DD3">
        <w:t>: Sombreado, ciertos textos</w:t>
      </w:r>
      <w:r w:rsidR="008E731D">
        <w:t>. 17.76 de contraste con texto blanco</w:t>
      </w:r>
    </w:p>
    <w:p w14:paraId="3150472A" w14:textId="77777777" w:rsidR="00B16DD3" w:rsidRPr="00B16DD3" w:rsidRDefault="00B16DD3" w:rsidP="00B16DD3">
      <w:pPr>
        <w:pStyle w:val="Ttulo5"/>
      </w:pPr>
    </w:p>
    <w:p w14:paraId="21E05461" w14:textId="284D5D2B" w:rsidR="00613295" w:rsidRPr="00B16DD3" w:rsidRDefault="00613295" w:rsidP="00B16DD3">
      <w:pPr>
        <w:pStyle w:val="tNormal"/>
        <w:spacing w:after="240"/>
      </w:pPr>
      <w:r w:rsidRPr="00B16DD3">
        <w:rPr>
          <w:noProof/>
        </w:rPr>
        <w:drawing>
          <wp:inline distT="0" distB="0" distL="0" distR="0" wp14:anchorId="00C5F8EC" wp14:editId="45EB211E">
            <wp:extent cx="533474" cy="55252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74" cy="552527"/>
                    </a:xfrm>
                    <a:prstGeom prst="rect">
                      <a:avLst/>
                    </a:prstGeom>
                  </pic:spPr>
                </pic:pic>
              </a:graphicData>
            </a:graphic>
          </wp:inline>
        </w:drawing>
      </w:r>
      <w:r w:rsidRPr="00B16DD3">
        <w:t xml:space="preserve"> #ffffff: Para texto</w:t>
      </w:r>
    </w:p>
    <w:p w14:paraId="12E1484F" w14:textId="715E6133" w:rsidR="00CF72AD" w:rsidRDefault="00CF72AD" w:rsidP="00613295">
      <w:pPr>
        <w:pStyle w:val="tNormal"/>
        <w:spacing w:after="240"/>
      </w:pPr>
    </w:p>
    <w:p w14:paraId="4CC3DE82" w14:textId="5CB027BF" w:rsidR="00B16DD3" w:rsidRPr="00B16DD3" w:rsidRDefault="00B16DD3" w:rsidP="00B16DD3">
      <w:pPr>
        <w:pStyle w:val="tNormal"/>
        <w:spacing w:after="240"/>
      </w:pPr>
      <w:r w:rsidRPr="00B16DD3">
        <w:rPr>
          <w:noProof/>
        </w:rPr>
        <w:drawing>
          <wp:inline distT="0" distB="0" distL="0" distR="0" wp14:anchorId="438AA2F1" wp14:editId="3899CFAB">
            <wp:extent cx="552527" cy="50489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527" cy="504895"/>
                    </a:xfrm>
                    <a:prstGeom prst="rect">
                      <a:avLst/>
                    </a:prstGeom>
                  </pic:spPr>
                </pic:pic>
              </a:graphicData>
            </a:graphic>
          </wp:inline>
        </w:drawing>
      </w:r>
      <w:r>
        <w:t xml:space="preserve"> </w:t>
      </w:r>
      <w:r w:rsidRPr="00B16DD3">
        <w:t>#e80404</w:t>
      </w:r>
      <w:r>
        <w:t xml:space="preserve">: </w:t>
      </w:r>
      <w:r w:rsidR="00C9656A">
        <w:t>Títulos</w:t>
      </w:r>
      <w:r w:rsidR="00AD5E24">
        <w:t>. 4.72 de contraste con texto blanco</w:t>
      </w:r>
      <w:r w:rsidR="00157D11">
        <w:t>.</w:t>
      </w:r>
    </w:p>
    <w:p w14:paraId="3B272116" w14:textId="02F081AD" w:rsidR="00B16DD3" w:rsidRDefault="00B16DD3" w:rsidP="00B16DD3">
      <w:pPr>
        <w:pStyle w:val="tNormal"/>
        <w:spacing w:after="240"/>
      </w:pPr>
    </w:p>
    <w:p w14:paraId="5FAB7288" w14:textId="46627F03" w:rsidR="00C9656A" w:rsidRPr="00C9656A" w:rsidRDefault="00C9656A" w:rsidP="00C9656A">
      <w:pPr>
        <w:pStyle w:val="tNormal"/>
        <w:spacing w:after="240"/>
      </w:pPr>
      <w:r w:rsidRPr="00C9656A">
        <w:rPr>
          <w:noProof/>
        </w:rPr>
        <w:drawing>
          <wp:inline distT="0" distB="0" distL="0" distR="0" wp14:anchorId="2CFF0991" wp14:editId="4F1ECA27">
            <wp:extent cx="609685" cy="55252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85" cy="552527"/>
                    </a:xfrm>
                    <a:prstGeom prst="rect">
                      <a:avLst/>
                    </a:prstGeom>
                  </pic:spPr>
                </pic:pic>
              </a:graphicData>
            </a:graphic>
          </wp:inline>
        </w:drawing>
      </w:r>
      <w:r>
        <w:t xml:space="preserve"> #000000: Para texto de fondos claros</w:t>
      </w:r>
    </w:p>
    <w:p w14:paraId="39F4DF28" w14:textId="0221E68A" w:rsidR="00C9656A" w:rsidRDefault="00C9656A" w:rsidP="00C9656A">
      <w:pPr>
        <w:pStyle w:val="Ttulo5"/>
      </w:pPr>
    </w:p>
    <w:p w14:paraId="6995E9E9" w14:textId="77777777" w:rsidR="00C9656A" w:rsidRPr="00C9656A" w:rsidRDefault="00C9656A" w:rsidP="00C9656A"/>
    <w:p w14:paraId="7574AF27" w14:textId="62775478" w:rsidR="00CF72AD" w:rsidRDefault="00CF72AD" w:rsidP="00E65DA5">
      <w:pPr>
        <w:pStyle w:val="tNormal"/>
        <w:spacing w:after="240"/>
      </w:pPr>
      <w:r w:rsidRPr="00CF72AD">
        <w:rPr>
          <w:noProof/>
        </w:rPr>
        <w:lastRenderedPageBreak/>
        <w:drawing>
          <wp:inline distT="0" distB="0" distL="0" distR="0" wp14:anchorId="13EA7716" wp14:editId="24E751D9">
            <wp:extent cx="552527" cy="50489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527" cy="504895"/>
                    </a:xfrm>
                    <a:prstGeom prst="rect">
                      <a:avLst/>
                    </a:prstGeom>
                  </pic:spPr>
                </pic:pic>
              </a:graphicData>
            </a:graphic>
          </wp:inline>
        </w:drawing>
      </w:r>
      <w:r>
        <w:t xml:space="preserve"> </w:t>
      </w:r>
      <w:r w:rsidRPr="00CF72AD">
        <w:t>#3874c4</w:t>
      </w:r>
      <w:r>
        <w:t xml:space="preserve">: Color usado para la </w:t>
      </w:r>
      <w:r w:rsidR="009A67B3">
        <w:t>escudería</w:t>
      </w:r>
      <w:r>
        <w:t xml:space="preserve"> Red Bull y sus pilotos</w:t>
      </w:r>
      <w:r w:rsidR="00AD5E24">
        <w:t>. 4.70 de contraste con texto blanco</w:t>
      </w:r>
    </w:p>
    <w:p w14:paraId="0B29B70F" w14:textId="5A607CFC" w:rsidR="00FF2D3F" w:rsidRDefault="00FF2D3F" w:rsidP="00CF72AD"/>
    <w:p w14:paraId="42A7B4C6" w14:textId="21050212" w:rsidR="00FF2D3F" w:rsidRDefault="00FF2D3F" w:rsidP="00CF72AD">
      <w:r w:rsidRPr="00FF2D3F">
        <w:rPr>
          <w:noProof/>
        </w:rPr>
        <w:drawing>
          <wp:inline distT="0" distB="0" distL="0" distR="0" wp14:anchorId="0AA811EE" wp14:editId="6CC49161">
            <wp:extent cx="533474" cy="485843"/>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74" cy="485843"/>
                    </a:xfrm>
                    <a:prstGeom prst="rect">
                      <a:avLst/>
                    </a:prstGeom>
                  </pic:spPr>
                </pic:pic>
              </a:graphicData>
            </a:graphic>
          </wp:inline>
        </w:drawing>
      </w:r>
      <w:r>
        <w:t xml:space="preserve"> </w:t>
      </w:r>
      <w:r w:rsidRPr="00FF2D3F">
        <w:t>#6cd4bc</w:t>
      </w:r>
      <w:r>
        <w:t xml:space="preserve">: Color usado para la </w:t>
      </w:r>
      <w:r w:rsidR="009A67B3">
        <w:t>escudería</w:t>
      </w:r>
      <w:r>
        <w:t xml:space="preserve"> Mercedes y sus pilotos</w:t>
      </w:r>
      <w:r w:rsidR="00AD5E24">
        <w:t>. 11.64 de contraste con texto negro</w:t>
      </w:r>
    </w:p>
    <w:p w14:paraId="1F4117E3" w14:textId="77777777" w:rsidR="00FF2D3F" w:rsidRDefault="00FF2D3F" w:rsidP="00CF72AD"/>
    <w:p w14:paraId="3AD28287" w14:textId="59F4FFCD" w:rsidR="00FF2D3F" w:rsidRDefault="00FF2D3F" w:rsidP="00CF72AD">
      <w:r w:rsidRPr="00FF2D3F">
        <w:rPr>
          <w:noProof/>
        </w:rPr>
        <w:drawing>
          <wp:inline distT="0" distB="0" distL="0" distR="0" wp14:anchorId="651465F6" wp14:editId="5A987445">
            <wp:extent cx="552527" cy="485843"/>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527" cy="485843"/>
                    </a:xfrm>
                    <a:prstGeom prst="rect">
                      <a:avLst/>
                    </a:prstGeom>
                  </pic:spPr>
                </pic:pic>
              </a:graphicData>
            </a:graphic>
          </wp:inline>
        </w:drawing>
      </w:r>
      <w:r w:rsidRPr="00FF2D3F">
        <w:t xml:space="preserve"> #ff1434</w:t>
      </w:r>
      <w:r>
        <w:t xml:space="preserve">: Color usado para la </w:t>
      </w:r>
      <w:r w:rsidR="009A67B3">
        <w:t>escudería</w:t>
      </w:r>
      <w:r>
        <w:t xml:space="preserve"> Mercedes y sus pilotos</w:t>
      </w:r>
      <w:r w:rsidR="00D24EF7">
        <w:t>. 5.40 de contraste con texto negro</w:t>
      </w:r>
    </w:p>
    <w:p w14:paraId="31B153B4" w14:textId="77777777" w:rsidR="00FF2D3F" w:rsidRDefault="00FF2D3F" w:rsidP="00CF72AD"/>
    <w:p w14:paraId="1C805C54" w14:textId="272F165E" w:rsidR="00FF2D3F" w:rsidRDefault="00FF2D3F" w:rsidP="00CF72AD">
      <w:r w:rsidRPr="00FF2D3F">
        <w:rPr>
          <w:noProof/>
        </w:rPr>
        <w:drawing>
          <wp:inline distT="0" distB="0" distL="0" distR="0" wp14:anchorId="592D8C6E" wp14:editId="4371346C">
            <wp:extent cx="533474" cy="485843"/>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 cy="485843"/>
                    </a:xfrm>
                    <a:prstGeom prst="rect">
                      <a:avLst/>
                    </a:prstGeom>
                  </pic:spPr>
                </pic:pic>
              </a:graphicData>
            </a:graphic>
          </wp:inline>
        </w:drawing>
      </w:r>
      <w:r w:rsidRPr="00FF2D3F">
        <w:t xml:space="preserve"> #</w:t>
      </w:r>
      <w:r w:rsidR="00C1776D" w:rsidRPr="00C1776D">
        <w:t>f88424</w:t>
      </w:r>
      <w:r>
        <w:t xml:space="preserve">: Color usado para la </w:t>
      </w:r>
      <w:r w:rsidR="009A67B3">
        <w:t>escudería</w:t>
      </w:r>
      <w:r>
        <w:t xml:space="preserve"> McLaren y sus pilotos</w:t>
      </w:r>
      <w:r w:rsidR="00757D5B">
        <w:t>. 8.32 de contrate con texto negro</w:t>
      </w:r>
    </w:p>
    <w:p w14:paraId="7F61C12F" w14:textId="77777777" w:rsidR="00C1776D" w:rsidRDefault="00C1776D" w:rsidP="00CF72AD"/>
    <w:p w14:paraId="7EC40F4B" w14:textId="343AEF9B" w:rsidR="00FF2D3F" w:rsidRDefault="00691B42" w:rsidP="00CF72AD">
      <w:r w:rsidRPr="00691B42">
        <w:rPr>
          <w:noProof/>
        </w:rPr>
        <w:drawing>
          <wp:inline distT="0" distB="0" distL="0" distR="0" wp14:anchorId="5E08E80E" wp14:editId="16BB40FF">
            <wp:extent cx="533474" cy="50489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74" cy="504895"/>
                    </a:xfrm>
                    <a:prstGeom prst="rect">
                      <a:avLst/>
                    </a:prstGeom>
                  </pic:spPr>
                </pic:pic>
              </a:graphicData>
            </a:graphic>
          </wp:inline>
        </w:drawing>
      </w:r>
      <w:r w:rsidRPr="00691B42">
        <w:t xml:space="preserve"> #388c74</w:t>
      </w:r>
      <w:r w:rsidR="00FF2D3F">
        <w:t xml:space="preserve">: Color usado para la </w:t>
      </w:r>
      <w:r w:rsidR="009A67B3">
        <w:t>escudería</w:t>
      </w:r>
      <w:r w:rsidR="00FF2D3F">
        <w:t xml:space="preserve"> </w:t>
      </w:r>
      <w:r>
        <w:t>Aston Martin</w:t>
      </w:r>
      <w:r w:rsidR="00FF2D3F">
        <w:t xml:space="preserve"> y sus pilotos</w:t>
      </w:r>
      <w:r w:rsidR="00290BE5">
        <w:t>. 5.17 de contraste con texto negro</w:t>
      </w:r>
    </w:p>
    <w:p w14:paraId="53F3CCEC" w14:textId="77777777" w:rsidR="004F1EED" w:rsidRDefault="004F1EED" w:rsidP="00CF72AD"/>
    <w:p w14:paraId="0D4F57EB" w14:textId="620852F9" w:rsidR="00501F16" w:rsidRDefault="004F1EED" w:rsidP="00501F16">
      <w:pPr>
        <w:tabs>
          <w:tab w:val="left" w:pos="6583"/>
        </w:tabs>
      </w:pPr>
      <w:r w:rsidRPr="004F1EED">
        <w:rPr>
          <w:noProof/>
        </w:rPr>
        <w:drawing>
          <wp:inline distT="0" distB="0" distL="0" distR="0" wp14:anchorId="30A78B2F" wp14:editId="2693457F">
            <wp:extent cx="523948" cy="50489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948" cy="504895"/>
                    </a:xfrm>
                    <a:prstGeom prst="rect">
                      <a:avLst/>
                    </a:prstGeom>
                  </pic:spPr>
                </pic:pic>
              </a:graphicData>
            </a:graphic>
          </wp:inline>
        </w:drawing>
      </w:r>
      <w:r w:rsidRPr="004F1EED">
        <w:t xml:space="preserve"> #2894d4</w:t>
      </w:r>
      <w:r w:rsidR="00FF2D3F">
        <w:t xml:space="preserve">: Color usado para la </w:t>
      </w:r>
      <w:r w:rsidR="009A67B3">
        <w:t>escudería</w:t>
      </w:r>
      <w:r w:rsidR="00FF2D3F">
        <w:t xml:space="preserve"> </w:t>
      </w:r>
      <w:r w:rsidR="00501F16">
        <w:t>Alpine</w:t>
      </w:r>
      <w:r w:rsidR="00FF2D3F">
        <w:t xml:space="preserve"> y sus pilotos</w:t>
      </w:r>
      <w:r w:rsidR="00A27509">
        <w:t>. 6.28 de contraste con texto negro</w:t>
      </w:r>
    </w:p>
    <w:p w14:paraId="7AD2D10B" w14:textId="44BC77DE" w:rsidR="00FF2D3F" w:rsidRDefault="00501F16" w:rsidP="00501F16">
      <w:pPr>
        <w:tabs>
          <w:tab w:val="left" w:pos="6583"/>
        </w:tabs>
      </w:pPr>
      <w:r>
        <w:tab/>
      </w:r>
    </w:p>
    <w:p w14:paraId="07369AFE" w14:textId="3AF5E9E4" w:rsidR="00FF2D3F" w:rsidRDefault="00501F16" w:rsidP="00CF72AD">
      <w:r w:rsidRPr="00501F16">
        <w:rPr>
          <w:noProof/>
        </w:rPr>
        <w:drawing>
          <wp:inline distT="0" distB="0" distL="0" distR="0" wp14:anchorId="06E24AC4" wp14:editId="325B0756">
            <wp:extent cx="533474" cy="49536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74" cy="495369"/>
                    </a:xfrm>
                    <a:prstGeom prst="rect">
                      <a:avLst/>
                    </a:prstGeom>
                  </pic:spPr>
                </pic:pic>
              </a:graphicData>
            </a:graphic>
          </wp:inline>
        </w:drawing>
      </w:r>
      <w:r w:rsidRPr="00501F16">
        <w:t xml:space="preserve"> </w:t>
      </w:r>
      <w:r w:rsidR="00FF2D3F" w:rsidRPr="00FF2D3F">
        <w:t>#</w:t>
      </w:r>
      <w:r w:rsidRPr="00501F16">
        <w:t>38bcdc</w:t>
      </w:r>
      <w:r w:rsidR="00FF2D3F">
        <w:t xml:space="preserve">: Color usado para la </w:t>
      </w:r>
      <w:r w:rsidR="009A67B3">
        <w:t>escudería</w:t>
      </w:r>
      <w:r w:rsidR="00FF2D3F">
        <w:t xml:space="preserve"> </w:t>
      </w:r>
      <w:r w:rsidR="006D1941">
        <w:t>Williams</w:t>
      </w:r>
      <w:r w:rsidR="00FF2D3F">
        <w:t xml:space="preserve"> y sus pilotos</w:t>
      </w:r>
      <w:r w:rsidR="00975F9C">
        <w:t>. 9.39 de contraste con texto negro</w:t>
      </w:r>
    </w:p>
    <w:p w14:paraId="2041FFD1" w14:textId="77777777" w:rsidR="0002098F" w:rsidRDefault="0002098F" w:rsidP="00CF72AD"/>
    <w:p w14:paraId="53F97B9B" w14:textId="261C8916" w:rsidR="00FF2D3F" w:rsidRDefault="0002098F" w:rsidP="00CF72AD">
      <w:r w:rsidRPr="0002098F">
        <w:rPr>
          <w:noProof/>
        </w:rPr>
        <w:drawing>
          <wp:inline distT="0" distB="0" distL="0" distR="0" wp14:anchorId="2D47032B" wp14:editId="18515D38">
            <wp:extent cx="552527" cy="49536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527" cy="495369"/>
                    </a:xfrm>
                    <a:prstGeom prst="rect">
                      <a:avLst/>
                    </a:prstGeom>
                  </pic:spPr>
                </pic:pic>
              </a:graphicData>
            </a:graphic>
          </wp:inline>
        </w:drawing>
      </w:r>
      <w:r w:rsidRPr="0002098F">
        <w:t xml:space="preserve"> </w:t>
      </w:r>
      <w:r w:rsidR="00FF2D3F" w:rsidRPr="00FF2D3F">
        <w:t>#</w:t>
      </w:r>
      <w:r w:rsidR="00696EE9" w:rsidRPr="00696EE9">
        <w:t>608cac</w:t>
      </w:r>
      <w:r w:rsidR="00FF2D3F">
        <w:t xml:space="preserve">: Color usado para la </w:t>
      </w:r>
      <w:r w:rsidR="009A67B3">
        <w:t>escudería</w:t>
      </w:r>
      <w:r w:rsidR="00FF2D3F">
        <w:t xml:space="preserve"> </w:t>
      </w:r>
      <w:r w:rsidR="006D1941">
        <w:t>RB</w:t>
      </w:r>
      <w:r w:rsidR="00FF2D3F">
        <w:t xml:space="preserve"> y sus pilotos</w:t>
      </w:r>
      <w:r w:rsidR="00FA0FD5">
        <w:t>. 5.84 de contraste con texto negro</w:t>
      </w:r>
    </w:p>
    <w:p w14:paraId="26C48A1C" w14:textId="77777777" w:rsidR="0080496B" w:rsidRDefault="0080496B" w:rsidP="00CF72AD"/>
    <w:p w14:paraId="2E837CCB" w14:textId="20361188" w:rsidR="00FF2D3F" w:rsidRDefault="0080496B" w:rsidP="00CF72AD">
      <w:r w:rsidRPr="0080496B">
        <w:rPr>
          <w:noProof/>
        </w:rPr>
        <w:drawing>
          <wp:inline distT="0" distB="0" distL="0" distR="0" wp14:anchorId="00F584B8" wp14:editId="65F145A2">
            <wp:extent cx="533474" cy="50489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474" cy="504895"/>
                    </a:xfrm>
                    <a:prstGeom prst="rect">
                      <a:avLst/>
                    </a:prstGeom>
                  </pic:spPr>
                </pic:pic>
              </a:graphicData>
            </a:graphic>
          </wp:inline>
        </w:drawing>
      </w:r>
      <w:r w:rsidRPr="0080496B">
        <w:t xml:space="preserve"> #08e404</w:t>
      </w:r>
      <w:r w:rsidR="00FF2D3F">
        <w:t xml:space="preserve">: Color usado para la </w:t>
      </w:r>
      <w:r w:rsidR="00BE2964">
        <w:t>escudería</w:t>
      </w:r>
      <w:r w:rsidR="00FF2D3F">
        <w:t xml:space="preserve"> </w:t>
      </w:r>
      <w:proofErr w:type="spellStart"/>
      <w:r w:rsidR="00BB4494">
        <w:t>Sauber</w:t>
      </w:r>
      <w:proofErr w:type="spellEnd"/>
      <w:r w:rsidR="00FF2D3F">
        <w:t xml:space="preserve"> y sus pilotos</w:t>
      </w:r>
      <w:r w:rsidR="00FA0FD5">
        <w:t>. 12.11 de contrate con texto negro.</w:t>
      </w:r>
    </w:p>
    <w:p w14:paraId="5113BBEF" w14:textId="77777777" w:rsidR="009C488A" w:rsidRDefault="009C488A" w:rsidP="00CF72AD"/>
    <w:p w14:paraId="5D50216B" w14:textId="44000334" w:rsidR="00FF2D3F" w:rsidRPr="00CF72AD" w:rsidRDefault="009C488A" w:rsidP="00CF72AD">
      <w:r w:rsidRPr="009C488A">
        <w:rPr>
          <w:noProof/>
        </w:rPr>
        <w:drawing>
          <wp:inline distT="0" distB="0" distL="0" distR="0" wp14:anchorId="7302D2DF" wp14:editId="4E609D3D">
            <wp:extent cx="543001" cy="504895"/>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001" cy="504895"/>
                    </a:xfrm>
                    <a:prstGeom prst="rect">
                      <a:avLst/>
                    </a:prstGeom>
                  </pic:spPr>
                </pic:pic>
              </a:graphicData>
            </a:graphic>
          </wp:inline>
        </w:drawing>
      </w:r>
      <w:r w:rsidRPr="009C488A">
        <w:t xml:space="preserve"> </w:t>
      </w:r>
      <w:r w:rsidR="00FF2D3F" w:rsidRPr="00FF2D3F">
        <w:t>#</w:t>
      </w:r>
      <w:r w:rsidRPr="009C488A">
        <w:t>b8bcbc</w:t>
      </w:r>
      <w:r w:rsidR="00FF2D3F">
        <w:t xml:space="preserve">: Color usado para la </w:t>
      </w:r>
      <w:r w:rsidR="00BE2964">
        <w:t>escudería</w:t>
      </w:r>
      <w:r w:rsidR="00FF2D3F">
        <w:t xml:space="preserve"> </w:t>
      </w:r>
      <w:r w:rsidR="006940D4">
        <w:t>Haas</w:t>
      </w:r>
      <w:r w:rsidR="00FF2D3F">
        <w:t xml:space="preserve"> y sus pilotos</w:t>
      </w:r>
      <w:r w:rsidR="00C11171">
        <w:t>. 10.96 de contraste con texto negro</w:t>
      </w:r>
    </w:p>
    <w:p w14:paraId="0CE36450" w14:textId="77777777" w:rsidR="00F119F4" w:rsidRPr="00F119F4" w:rsidRDefault="00F119F4" w:rsidP="00F119F4">
      <w:pPr>
        <w:pStyle w:val="tNormal"/>
        <w:spacing w:after="240"/>
      </w:pPr>
    </w:p>
    <w:p w14:paraId="608679DC" w14:textId="5E4DB3F0" w:rsidR="00017A00" w:rsidRDefault="00017A00">
      <w:pPr>
        <w:rPr>
          <w:rFonts w:ascii="Calibri" w:eastAsiaTheme="majorEastAsia" w:hAnsi="Calibri" w:cstheme="majorBidi"/>
          <w:color w:val="000000" w:themeColor="text1"/>
        </w:rPr>
      </w:pPr>
      <w:r>
        <w:br w:type="page"/>
      </w:r>
    </w:p>
    <w:p w14:paraId="65FCD9D3" w14:textId="6E06D455" w:rsidR="00F119F4" w:rsidRDefault="005F59E8" w:rsidP="00017A00">
      <w:pPr>
        <w:pStyle w:val="Estilo2"/>
        <w:spacing w:after="240"/>
      </w:pPr>
      <w:r>
        <w:lastRenderedPageBreak/>
        <w:t>Imágenes</w:t>
      </w:r>
    </w:p>
    <w:p w14:paraId="764D8C82" w14:textId="49467D7C" w:rsidR="005F59E8" w:rsidRDefault="005F59E8" w:rsidP="005F59E8">
      <w:pPr>
        <w:pStyle w:val="Estilo3"/>
        <w:spacing w:after="240"/>
      </w:pPr>
      <w:r>
        <w:t>Banderas</w:t>
      </w:r>
    </w:p>
    <w:p w14:paraId="3048C9F3" w14:textId="3F350D52" w:rsidR="005F59E8" w:rsidRPr="00C36A7E" w:rsidRDefault="005F59E8" w:rsidP="00C36A7E">
      <w:pPr>
        <w:pStyle w:val="tNormal"/>
        <w:spacing w:after="240"/>
      </w:pPr>
      <w:r w:rsidRPr="00C36A7E">
        <w:t xml:space="preserve">Relación 3:2 </w:t>
      </w:r>
      <w:r w:rsidRPr="00C36A7E">
        <w:sym w:font="Wingdings" w:char="F0E0"/>
      </w:r>
      <w:r w:rsidRPr="00C36A7E">
        <w:t xml:space="preserve"> 450px x 300px png</w:t>
      </w:r>
    </w:p>
    <w:p w14:paraId="714CEB16" w14:textId="58DC3C4B" w:rsidR="00C36A7E" w:rsidRPr="00C36A7E" w:rsidRDefault="00C36A7E" w:rsidP="00C36A7E">
      <w:pPr>
        <w:pStyle w:val="tNormal"/>
        <w:spacing w:after="240"/>
      </w:pPr>
      <w:r>
        <w:t xml:space="preserve">Para las imágenes que tengan poco contraste con el fondo se aplica un borde de 1 </w:t>
      </w:r>
      <w:proofErr w:type="spellStart"/>
      <w:r>
        <w:t>px</w:t>
      </w:r>
      <w:proofErr w:type="spellEnd"/>
    </w:p>
    <w:p w14:paraId="53851670" w14:textId="33BAAD1E" w:rsidR="005F59E8" w:rsidRDefault="005F59E8" w:rsidP="005F59E8">
      <w:pPr>
        <w:pStyle w:val="Ttulo5"/>
      </w:pPr>
    </w:p>
    <w:p w14:paraId="1B9016FE" w14:textId="44BDCA77" w:rsidR="005F59E8" w:rsidRDefault="005F59E8" w:rsidP="005F59E8">
      <w:pPr>
        <w:pStyle w:val="Estilo3"/>
        <w:spacing w:after="240"/>
      </w:pPr>
      <w:r>
        <w:t>Circuitos</w:t>
      </w:r>
    </w:p>
    <w:p w14:paraId="392C77CB" w14:textId="3D2A1537" w:rsidR="00B84FE7" w:rsidRDefault="00B84FE7" w:rsidP="00B84FE7">
      <w:pPr>
        <w:pStyle w:val="tNormal"/>
        <w:spacing w:after="240"/>
      </w:pPr>
      <w:r>
        <w:t>667px x 400px png</w:t>
      </w:r>
    </w:p>
    <w:p w14:paraId="127CAC3C" w14:textId="53E837B0" w:rsidR="00B84FE7" w:rsidRDefault="00B84FE7" w:rsidP="00B84FE7">
      <w:pPr>
        <w:pStyle w:val="Ttulo5"/>
      </w:pPr>
    </w:p>
    <w:p w14:paraId="0EAD3621" w14:textId="23BEF5BC" w:rsidR="00B84FE7" w:rsidRDefault="00B84FE7" w:rsidP="00B84FE7">
      <w:pPr>
        <w:pStyle w:val="Estilo3"/>
        <w:spacing w:after="240"/>
      </w:pPr>
      <w:r>
        <w:t>Coches</w:t>
      </w:r>
    </w:p>
    <w:p w14:paraId="444F3133" w14:textId="5FE5BA22" w:rsidR="00B4680C" w:rsidRDefault="00B4680C" w:rsidP="00192767">
      <w:pPr>
        <w:pStyle w:val="tNormal"/>
        <w:spacing w:after="240"/>
      </w:pPr>
      <w:r>
        <w:t>432px x 124px png</w:t>
      </w:r>
    </w:p>
    <w:p w14:paraId="0B2295CD" w14:textId="77777777" w:rsidR="00192767" w:rsidRPr="00192767" w:rsidRDefault="00192767" w:rsidP="00192767">
      <w:pPr>
        <w:pStyle w:val="Ttulo5"/>
      </w:pPr>
    </w:p>
    <w:p w14:paraId="262D94B7" w14:textId="323EC623" w:rsidR="00B4680C" w:rsidRDefault="00192767" w:rsidP="00B4680C">
      <w:pPr>
        <w:pStyle w:val="Estilo3"/>
        <w:spacing w:after="240"/>
      </w:pPr>
      <w:r>
        <w:t>Escuderías</w:t>
      </w:r>
    </w:p>
    <w:p w14:paraId="0024F208" w14:textId="11C33034" w:rsidR="00192767" w:rsidRDefault="00D55456" w:rsidP="00192767">
      <w:pPr>
        <w:pStyle w:val="tNormal"/>
        <w:spacing w:after="240"/>
      </w:pPr>
      <w:r>
        <w:t>Relación</w:t>
      </w:r>
      <w:r w:rsidR="00192767">
        <w:t xml:space="preserve"> 16:9 </w:t>
      </w:r>
      <w:r w:rsidR="00192767">
        <w:sym w:font="Wingdings" w:char="F0E0"/>
      </w:r>
      <w:r w:rsidR="00192767">
        <w:t>1920px x 1080px png</w:t>
      </w:r>
    </w:p>
    <w:p w14:paraId="5FB8B8A7" w14:textId="77777777" w:rsidR="00192767" w:rsidRPr="00192767" w:rsidRDefault="00192767" w:rsidP="00192767">
      <w:pPr>
        <w:pStyle w:val="Ttulo5"/>
      </w:pPr>
    </w:p>
    <w:p w14:paraId="726800B8" w14:textId="4C90B835" w:rsidR="00192767" w:rsidRDefault="00192767" w:rsidP="00192767">
      <w:pPr>
        <w:pStyle w:val="Estilo3"/>
        <w:spacing w:after="240"/>
      </w:pPr>
      <w:r>
        <w:t>Noticias</w:t>
      </w:r>
    </w:p>
    <w:p w14:paraId="66F7A56A" w14:textId="1401E9E8" w:rsidR="00192767" w:rsidRDefault="00192767" w:rsidP="00192767">
      <w:pPr>
        <w:pStyle w:val="tNormal"/>
        <w:spacing w:after="240"/>
      </w:pPr>
      <w:r>
        <w:t xml:space="preserve">460px x 267px </w:t>
      </w:r>
      <w:proofErr w:type="spellStart"/>
      <w:r>
        <w:t>jpg</w:t>
      </w:r>
      <w:proofErr w:type="spellEnd"/>
    </w:p>
    <w:p w14:paraId="287728E6" w14:textId="7E68BB32" w:rsidR="00C36A7E" w:rsidRDefault="00C36A7E" w:rsidP="00C36A7E">
      <w:pPr>
        <w:pStyle w:val="Ttulo5"/>
      </w:pPr>
    </w:p>
    <w:p w14:paraId="12E25D7C" w14:textId="4477AD5F" w:rsidR="00C36A7E" w:rsidRPr="00C36A7E" w:rsidRDefault="00C36A7E" w:rsidP="00C36A7E">
      <w:r>
        <w:t xml:space="preserve">Todas las imágenes </w:t>
      </w:r>
      <w:r w:rsidR="006C2031">
        <w:t>tienen un borde redondeado de 12px.</w:t>
      </w:r>
    </w:p>
    <w:p w14:paraId="24EDEBB7" w14:textId="77777777" w:rsidR="00F119F4" w:rsidRDefault="00F119F4" w:rsidP="00F119F4">
      <w:pPr>
        <w:pStyle w:val="tNormal"/>
        <w:spacing w:after="240"/>
      </w:pPr>
    </w:p>
    <w:p w14:paraId="6ABEEB3D" w14:textId="77777777" w:rsidR="00F119F4" w:rsidRDefault="00F119F4" w:rsidP="00F119F4">
      <w:pPr>
        <w:pStyle w:val="tNormal"/>
        <w:spacing w:after="240"/>
      </w:pPr>
    </w:p>
    <w:p w14:paraId="5153F5F1" w14:textId="77777777" w:rsidR="00F119F4" w:rsidRDefault="00F119F4" w:rsidP="00F119F4">
      <w:pPr>
        <w:pStyle w:val="tNormal"/>
        <w:spacing w:after="240"/>
      </w:pPr>
    </w:p>
    <w:p w14:paraId="651F062F" w14:textId="77777777" w:rsidR="00F119F4" w:rsidRDefault="00F119F4" w:rsidP="00F119F4">
      <w:pPr>
        <w:pStyle w:val="tNormal"/>
        <w:spacing w:after="240"/>
      </w:pPr>
    </w:p>
    <w:p w14:paraId="74C1C886" w14:textId="1D0F0AD3" w:rsidR="00F119F4" w:rsidRPr="00F119F4" w:rsidRDefault="00BE3493" w:rsidP="00F119F4">
      <w:pPr>
        <w:pStyle w:val="tNormal"/>
        <w:spacing w:after="240"/>
      </w:pPr>
      <w:r>
        <w:br w:type="page"/>
      </w:r>
    </w:p>
    <w:p w14:paraId="465540DB" w14:textId="2F83AF3A" w:rsidR="00BE3493" w:rsidRDefault="00BE3493" w:rsidP="00BE3493">
      <w:pPr>
        <w:pStyle w:val="Estilo2"/>
        <w:spacing w:after="240"/>
      </w:pPr>
      <w:bookmarkStart w:id="4" w:name="_Toc158284750"/>
      <w:r>
        <w:lastRenderedPageBreak/>
        <w:t>Arquitectura de las páginas</w:t>
      </w:r>
      <w:bookmarkEnd w:id="4"/>
    </w:p>
    <w:p w14:paraId="69E5FFC9" w14:textId="0970AB03" w:rsidR="00BE3493" w:rsidRDefault="00BE3493" w:rsidP="00BE3493">
      <w:pPr>
        <w:pStyle w:val="Estilo3"/>
        <w:spacing w:after="240"/>
      </w:pPr>
      <w:bookmarkStart w:id="5" w:name="_Toc158284751"/>
      <w:r>
        <w:t>General</w:t>
      </w:r>
      <w:bookmarkEnd w:id="5"/>
    </w:p>
    <w:p w14:paraId="425D4C76" w14:textId="7A4FB06C" w:rsidR="00BE3493" w:rsidRDefault="00BE3493" w:rsidP="00BE3493">
      <w:pPr>
        <w:pStyle w:val="tNormal"/>
        <w:spacing w:after="240"/>
      </w:pPr>
      <w:r>
        <w:t xml:space="preserve">Para todas ellas encontraremos el logo en la parte superior central de la página, inferior a ello un menú de navegación que ocupara el 10% </w:t>
      </w:r>
      <w:r w:rsidR="00E70790">
        <w:t>del alto</w:t>
      </w:r>
      <w:r>
        <w:t xml:space="preserve"> de la ventana y el 100% de ancho, dejando el nombre de las distintas paginas a las que se puede acceder centradas</w:t>
      </w:r>
      <w:r w:rsidR="00C6758E">
        <w:t xml:space="preserve">, estos nombres tienen color blanco #ffffff con una sombra negra </w:t>
      </w:r>
      <w:r w:rsidR="00821DB0">
        <w:t xml:space="preserve">#000000 </w:t>
      </w:r>
      <w:r w:rsidR="00C6758E">
        <w:t xml:space="preserve">de 2 </w:t>
      </w:r>
      <w:proofErr w:type="spellStart"/>
      <w:r w:rsidR="00C6758E">
        <w:t>px</w:t>
      </w:r>
      <w:proofErr w:type="spellEnd"/>
      <w:r>
        <w:t xml:space="preserve">. Por </w:t>
      </w:r>
      <w:r w:rsidR="00E70790">
        <w:t>último</w:t>
      </w:r>
      <w:r>
        <w:t xml:space="preserve">, el </w:t>
      </w:r>
      <w:proofErr w:type="spellStart"/>
      <w:r>
        <w:t>footer</w:t>
      </w:r>
      <w:proofErr w:type="spellEnd"/>
      <w:r>
        <w:t xml:space="preserve"> </w:t>
      </w:r>
      <w:r w:rsidR="00E70790">
        <w:t>ocupará</w:t>
      </w:r>
      <w:r>
        <w:t xml:space="preserve"> un 10% del alto de la ventana y el 100% del ancho, en el aparecerá información relevante sobre el autor y quienes somos</w:t>
      </w:r>
      <w:r w:rsidR="00A3074E">
        <w:t xml:space="preserve">, obviamente el texto quedará separado entre </w:t>
      </w:r>
      <w:r w:rsidR="00E70790">
        <w:t>sí</w:t>
      </w:r>
      <w:r w:rsidR="00A3074E">
        <w:t xml:space="preserve"> por la misma distancia y centrado</w:t>
      </w:r>
    </w:p>
    <w:p w14:paraId="09A1EF26" w14:textId="246030F1" w:rsidR="00BE3493" w:rsidRDefault="00BE3493" w:rsidP="00BE3493">
      <w:pPr>
        <w:pStyle w:val="Ttulo5"/>
      </w:pPr>
    </w:p>
    <w:p w14:paraId="19424081" w14:textId="2E07F318" w:rsidR="00BE3493" w:rsidRDefault="00BE3493" w:rsidP="00BE3493">
      <w:pPr>
        <w:pStyle w:val="Estilo3"/>
        <w:spacing w:after="240"/>
      </w:pPr>
      <w:bookmarkStart w:id="6" w:name="_Toc158284752"/>
      <w:r>
        <w:t>Index</w:t>
      </w:r>
      <w:bookmarkEnd w:id="6"/>
    </w:p>
    <w:p w14:paraId="3FE2FC0A" w14:textId="0426BB9E" w:rsidR="00CA07B6" w:rsidRDefault="00BE3493" w:rsidP="00CA07B6">
      <w:pPr>
        <w:pStyle w:val="tNormal"/>
        <w:spacing w:after="240"/>
      </w:pPr>
      <w:r>
        <w:t>En</w:t>
      </w:r>
      <w:r w:rsidR="00A62C74">
        <w:t xml:space="preserve"> la </w:t>
      </w:r>
      <w:r w:rsidR="00E70790">
        <w:t>página</w:t>
      </w:r>
      <w:r w:rsidR="00A62C74">
        <w:t xml:space="preserve"> principal siguiendo con la estructura anterior en el contenido aparecen divididos en secciones de 3 con una anchura de 25%, dejando un margen entre ellos de 5%, con los bordes laterales un 7.5%</w:t>
      </w:r>
      <w:r w:rsidR="002F058C">
        <w:t xml:space="preserve"> y con el borde superior un 5%</w:t>
      </w:r>
      <w:r w:rsidR="00CA07B6">
        <w:t xml:space="preserve">. Las secciones serán cubos en las que las imágenes </w:t>
      </w:r>
      <w:r w:rsidR="00E70790">
        <w:t>ocuparán</w:t>
      </w:r>
      <w:r w:rsidR="00CA07B6">
        <w:t xml:space="preserve"> el 100% de la sección.</w:t>
      </w:r>
      <w:r w:rsidR="006F0368">
        <w:t xml:space="preserve"> </w:t>
      </w:r>
      <w:r w:rsidR="00A00003">
        <w:t>Además,</w:t>
      </w:r>
      <w:r w:rsidR="006F0368">
        <w:t xml:space="preserve"> la parte derecha e inferior de cada contenedor de información tiene un borde de 6px de color #</w:t>
      </w:r>
      <w:r w:rsidR="006F0368" w:rsidRPr="005B6A4A">
        <w:t>ff0000</w:t>
      </w:r>
      <w:r w:rsidR="006F0368">
        <w:t xml:space="preserve"> con bordes </w:t>
      </w:r>
      <w:r w:rsidR="006F0368" w:rsidRPr="00A00003">
        <w:t>redondeados</w:t>
      </w:r>
      <w:r w:rsidR="006F0368">
        <w:t xml:space="preserve"> 12px.</w:t>
      </w:r>
    </w:p>
    <w:p w14:paraId="10EAFC03" w14:textId="77777777" w:rsidR="00CA07B6" w:rsidRPr="00CA07B6" w:rsidRDefault="00CA07B6" w:rsidP="00CA07B6">
      <w:pPr>
        <w:pStyle w:val="Ttulo5"/>
      </w:pPr>
    </w:p>
    <w:p w14:paraId="4A8F0FF4" w14:textId="5223FD51" w:rsidR="00CA07B6" w:rsidRDefault="00CA07B6" w:rsidP="00CA07B6">
      <w:pPr>
        <w:pStyle w:val="Estilo3"/>
        <w:spacing w:after="240"/>
      </w:pPr>
      <w:bookmarkStart w:id="7" w:name="_Toc158284753"/>
      <w:r>
        <w:t>Circuitos</w:t>
      </w:r>
      <w:bookmarkEnd w:id="7"/>
    </w:p>
    <w:p w14:paraId="059370CF" w14:textId="318FCEC7" w:rsidR="008A18ED" w:rsidRDefault="00CA07B6" w:rsidP="00CA07B6">
      <w:pPr>
        <w:pStyle w:val="tNormal"/>
        <w:spacing w:after="240"/>
      </w:pPr>
      <w:r>
        <w:t>Los circuitos los dividiremos en 4 columnas y 6 filas en las q</w:t>
      </w:r>
      <w:r w:rsidR="00BE3B8C">
        <w:t>u</w:t>
      </w:r>
      <w:r>
        <w:t xml:space="preserve">e encima de cada uno aparezca el nombre del circuito y la fecha en la que se va a disputar dicho gran premio. </w:t>
      </w:r>
      <w:r w:rsidR="008A18ED">
        <w:t xml:space="preserve">De ancho cada contenedor tendrá un 20%, dejando un espacio entre ellos de 3.3%, con los bordes laterales de 5% y con el superior de un 5%. </w:t>
      </w:r>
      <w:r w:rsidR="00BE3B8C">
        <w:t>Serán</w:t>
      </w:r>
      <w:r w:rsidR="008A18ED">
        <w:t xml:space="preserve"> rectángulos en los que la mitad del alto lo ocupara una imagen de cada circuito, en la otra mitad aparecerán datos del circuito (Longitud en kilómetros, numero de curvas, vueltas, los horarios de cada una de las pruebas que realicen en ese gran premio</w:t>
      </w:r>
      <w:r w:rsidR="0070289F">
        <w:t xml:space="preserve"> y la bandera del país en la que se encuentra</w:t>
      </w:r>
      <w:r w:rsidR="008A18ED">
        <w:t>)</w:t>
      </w:r>
      <w:r w:rsidR="00947A58">
        <w:t xml:space="preserve">. Los textos </w:t>
      </w:r>
      <w:r w:rsidR="00BE3B8C">
        <w:t>tendrán</w:t>
      </w:r>
      <w:r w:rsidR="00947A58">
        <w:t xml:space="preserve"> que dividirse para que queden centrados y con el mismo espacio entre ellos</w:t>
      </w:r>
      <w:r w:rsidR="004C383F">
        <w:t xml:space="preserve">, en columnas de 3. La separación entre nombre del circuito-fecha e imagen viene dada por una línea horizontal </w:t>
      </w:r>
      <w:r w:rsidR="008C51DD">
        <w:t>de color #</w:t>
      </w:r>
      <w:r w:rsidR="008C51DD" w:rsidRPr="005B6A4A">
        <w:t>ff0000</w:t>
      </w:r>
      <w:r w:rsidR="004C383F">
        <w:t xml:space="preserve"> que ocupa el 100% del ancho y tiene 2px de ancho.</w:t>
      </w:r>
    </w:p>
    <w:p w14:paraId="0C709800" w14:textId="4F952A23" w:rsidR="008A18ED" w:rsidRPr="00971D42" w:rsidRDefault="00971D42" w:rsidP="00971D42">
      <w:pPr>
        <w:rPr>
          <w:rFonts w:ascii="Calibri" w:eastAsiaTheme="majorEastAsia" w:hAnsi="Calibri" w:cstheme="majorBidi"/>
          <w:color w:val="000000" w:themeColor="text1"/>
        </w:rPr>
      </w:pPr>
      <w:r>
        <w:br w:type="page"/>
      </w:r>
    </w:p>
    <w:p w14:paraId="49B9DB7A" w14:textId="110155B8" w:rsidR="00CA07B6" w:rsidRDefault="008A18ED" w:rsidP="008A18ED">
      <w:pPr>
        <w:pStyle w:val="Estilo3"/>
        <w:spacing w:after="240"/>
      </w:pPr>
      <w:bookmarkStart w:id="8" w:name="_Toc158284754"/>
      <w:r>
        <w:lastRenderedPageBreak/>
        <w:t>Pilotos</w:t>
      </w:r>
      <w:bookmarkEnd w:id="8"/>
    </w:p>
    <w:p w14:paraId="77CFD546" w14:textId="510505C2" w:rsidR="008A18ED" w:rsidRDefault="008A18ED" w:rsidP="008A18ED">
      <w:pPr>
        <w:pStyle w:val="tNormal"/>
        <w:spacing w:after="240"/>
      </w:pPr>
      <w:r>
        <w:t>La distribución es similar a los circuitos ya que también son 4 columnas</w:t>
      </w:r>
      <w:r w:rsidR="00971D42">
        <w:t xml:space="preserve"> y </w:t>
      </w:r>
      <w:r w:rsidR="00687B11">
        <w:t>5</w:t>
      </w:r>
      <w:r w:rsidR="00971D42">
        <w:t xml:space="preserve"> filas</w:t>
      </w:r>
      <w:r w:rsidR="00E70790">
        <w:t>.</w:t>
      </w:r>
      <w:r w:rsidR="00971D42">
        <w:t xml:space="preserve"> De ancho cada contenedor tendrá un 20%, dejando un espacio entre ellos de 3.3%, con los bordes laterales de 5% y con el superior de un 5%. </w:t>
      </w:r>
      <w:r w:rsidR="00BE3B8C">
        <w:t>Serán</w:t>
      </w:r>
      <w:r w:rsidR="00971D42">
        <w:t xml:space="preserve"> rectángulos en los que aparezca la siguiente información del piloto, </w:t>
      </w:r>
      <w:r w:rsidR="00BE3B8C" w:rsidRPr="00C6132A">
        <w:t>escudería</w:t>
      </w:r>
      <w:r w:rsidR="00971D42">
        <w:t xml:space="preserve"> para la que corre, </w:t>
      </w:r>
      <w:r w:rsidR="00EA33BA">
        <w:t xml:space="preserve">imagen del coche con el que compite, </w:t>
      </w:r>
      <w:r w:rsidR="0036315F">
        <w:t>n</w:t>
      </w:r>
      <w:r w:rsidR="00947A58">
        <w:t>ombre,</w:t>
      </w:r>
      <w:r w:rsidR="0036315F">
        <w:t xml:space="preserve"> </w:t>
      </w:r>
      <w:r w:rsidR="00947A58">
        <w:t>edad, estatura, n</w:t>
      </w:r>
      <w:r w:rsidR="00687B11">
        <w:t>ú</w:t>
      </w:r>
      <w:r w:rsidR="00947A58">
        <w:t>mero de carreras en la F1, numero de podios</w:t>
      </w:r>
      <w:r w:rsidR="00687B11">
        <w:t xml:space="preserve"> y </w:t>
      </w:r>
      <w:r w:rsidR="00947A58">
        <w:t>n</w:t>
      </w:r>
      <w:r w:rsidR="00687B11">
        <w:t>ú</w:t>
      </w:r>
      <w:r w:rsidR="00947A58">
        <w:t>mero de victorias.</w:t>
      </w:r>
      <w:r w:rsidR="0036315F">
        <w:t xml:space="preserve"> </w:t>
      </w:r>
      <w:r w:rsidR="00883EE9">
        <w:t xml:space="preserve">La imagen </w:t>
      </w:r>
    </w:p>
    <w:p w14:paraId="361259C9" w14:textId="790B45FD" w:rsidR="00B82837" w:rsidRDefault="00B82837" w:rsidP="00B82837">
      <w:pPr>
        <w:pStyle w:val="Ttulo5"/>
      </w:pPr>
    </w:p>
    <w:p w14:paraId="3852A284" w14:textId="77777777" w:rsidR="00B82837" w:rsidRDefault="00B82837" w:rsidP="00B82837">
      <w:pPr>
        <w:pStyle w:val="Estilo3"/>
        <w:spacing w:after="240"/>
      </w:pPr>
      <w:bookmarkStart w:id="9" w:name="_Toc158284755"/>
      <w:r>
        <w:t>Escuderías</w:t>
      </w:r>
      <w:bookmarkEnd w:id="9"/>
    </w:p>
    <w:p w14:paraId="4088F02C" w14:textId="08DF1BCB" w:rsidR="00B82837" w:rsidRDefault="00B82837" w:rsidP="00B82837">
      <w:pPr>
        <w:pStyle w:val="tNormal"/>
        <w:spacing w:after="240"/>
      </w:pPr>
      <w:r>
        <w:t>Para las escuderías, ya que son 10, se dividen en 2 filas de 5 columnas, con un ancho del 18%, con un espacio entre ellos de 2%, con los bordes laterales un 1%</w:t>
      </w:r>
      <w:r w:rsidR="00B301DB">
        <w:t xml:space="preserve"> y con el borde superior un </w:t>
      </w:r>
      <w:r w:rsidR="00C6132A">
        <w:t>2%</w:t>
      </w:r>
      <w:r w:rsidR="00B301DB">
        <w:t>.</w:t>
      </w:r>
      <w:r w:rsidR="00C6132A">
        <w:t xml:space="preserve"> Dentro de cada contenedor aparecerán el logo de la </w:t>
      </w:r>
      <w:r w:rsidR="007A12C6">
        <w:t>escudería</w:t>
      </w:r>
      <w:r w:rsidR="00C6132A">
        <w:t xml:space="preserve">, nombre, años en al F1, </w:t>
      </w:r>
      <w:r w:rsidR="007A12C6">
        <w:t>Títulos</w:t>
      </w:r>
      <w:r w:rsidR="00C6132A">
        <w:t xml:space="preserve"> y un resumen de la historia a su paso por la F1.</w:t>
      </w:r>
    </w:p>
    <w:p w14:paraId="723A01B3" w14:textId="366030C1" w:rsidR="007A12C6" w:rsidRDefault="007A12C6" w:rsidP="007A12C6">
      <w:pPr>
        <w:pStyle w:val="Ttulo5"/>
      </w:pPr>
    </w:p>
    <w:p w14:paraId="233B385A" w14:textId="1CC4F6F2" w:rsidR="007A12C6" w:rsidRDefault="007A12C6" w:rsidP="007A12C6">
      <w:pPr>
        <w:pStyle w:val="Estilo3"/>
        <w:spacing w:after="240"/>
      </w:pPr>
      <w:bookmarkStart w:id="10" w:name="_Toc158284756"/>
      <w:r>
        <w:t>Blog</w:t>
      </w:r>
      <w:bookmarkEnd w:id="10"/>
    </w:p>
    <w:p w14:paraId="0A66CA8D" w14:textId="3453C3D5" w:rsidR="007A12C6" w:rsidRDefault="007A12C6" w:rsidP="007A12C6">
      <w:pPr>
        <w:pStyle w:val="tNormal"/>
        <w:spacing w:after="240"/>
      </w:pPr>
      <w:r>
        <w:t xml:space="preserve">Para este apartado se cambia la estructura ya que Introducimos un nuevo </w:t>
      </w:r>
      <w:r w:rsidR="00BD1E22">
        <w:t>título</w:t>
      </w:r>
      <w:r>
        <w:t xml:space="preserve">, este será el de cada uno de los 3 apartados del blog. Inferior a </w:t>
      </w:r>
      <w:r w:rsidR="00BD1E22">
        <w:t>él</w:t>
      </w:r>
      <w:r>
        <w:t xml:space="preserve">, estarán la imagen en la parte izquierda y el texto en la parte derecha, el conjunto de imagen y texto estarán centrados teniendo como máximo el 70% del ancho de la ventana y la imagen nunca sobrepasando la altura del texto. </w:t>
      </w:r>
      <w:r w:rsidR="00BD1E22">
        <w:t>Los espacios entre los distintos apartados serán</w:t>
      </w:r>
      <w:r>
        <w:t xml:space="preserve"> del 5%</w:t>
      </w:r>
      <w:r w:rsidR="00BD1E22">
        <w:t xml:space="preserve">. El </w:t>
      </w:r>
      <w:r w:rsidR="00E70790">
        <w:t>título</w:t>
      </w:r>
      <w:r w:rsidR="00BD1E22">
        <w:t xml:space="preserve"> de cada uno de los apartados estará en la parte superior izquierda del texto.</w:t>
      </w:r>
    </w:p>
    <w:p w14:paraId="6A08931D" w14:textId="6600B8B1" w:rsidR="0045265C" w:rsidRDefault="0045265C" w:rsidP="0045265C">
      <w:pPr>
        <w:pStyle w:val="Ttulo5"/>
      </w:pPr>
    </w:p>
    <w:p w14:paraId="44BA537D" w14:textId="009741EC" w:rsidR="0045265C" w:rsidRDefault="0045265C" w:rsidP="0045265C">
      <w:pPr>
        <w:pStyle w:val="Estilo3"/>
        <w:spacing w:after="240"/>
      </w:pPr>
      <w:bookmarkStart w:id="11" w:name="_Toc158284757"/>
      <w:r>
        <w:t>Quienes Somos</w:t>
      </w:r>
      <w:bookmarkEnd w:id="11"/>
    </w:p>
    <w:p w14:paraId="45C8A49F" w14:textId="0E4A288A" w:rsidR="0045265C" w:rsidRPr="0045265C" w:rsidRDefault="0045265C" w:rsidP="0045265C">
      <w:pPr>
        <w:pStyle w:val="tNormal"/>
        <w:spacing w:after="240"/>
      </w:pPr>
      <w:r>
        <w:t>La estructura que tiene este apartado es similar a la que aparece en el Blog. La única diferencia es que no hay imágenes por lo que el texto quedara centrado. El resto de márgenes se mantiene igual.</w:t>
      </w:r>
    </w:p>
    <w:p w14:paraId="2D16DB36" w14:textId="325DC1EB" w:rsidR="001B6901" w:rsidRDefault="001B6901">
      <w:pPr>
        <w:rPr>
          <w:rFonts w:asciiTheme="majorHAnsi" w:eastAsiaTheme="majorEastAsia" w:hAnsiTheme="majorHAnsi" w:cstheme="majorBidi"/>
          <w:color w:val="2F5496" w:themeColor="accent1" w:themeShade="BF"/>
        </w:rPr>
      </w:pPr>
      <w:r>
        <w:br w:type="page"/>
      </w:r>
    </w:p>
    <w:p w14:paraId="51E529A4" w14:textId="77777777" w:rsidR="00BD1E22" w:rsidRDefault="00BD1E22" w:rsidP="00BD1E22">
      <w:pPr>
        <w:pStyle w:val="Ttulo5"/>
      </w:pPr>
    </w:p>
    <w:p w14:paraId="38BC3EB4" w14:textId="4A8103CA" w:rsidR="00BD1E22" w:rsidRDefault="003363A4" w:rsidP="003363A4">
      <w:pPr>
        <w:pStyle w:val="Estilo3"/>
        <w:spacing w:after="240"/>
      </w:pPr>
      <w:bookmarkStart w:id="12" w:name="_Toc158284758"/>
      <w:proofErr w:type="spellStart"/>
      <w:r>
        <w:t>Login</w:t>
      </w:r>
      <w:bookmarkEnd w:id="12"/>
      <w:proofErr w:type="spellEnd"/>
    </w:p>
    <w:p w14:paraId="527B4056" w14:textId="75D873A0" w:rsidR="003363A4" w:rsidRDefault="003363A4" w:rsidP="003363A4">
      <w:pPr>
        <w:pStyle w:val="tNormal"/>
        <w:spacing w:after="240"/>
      </w:pPr>
      <w:r>
        <w:t xml:space="preserve">Para el </w:t>
      </w:r>
      <w:proofErr w:type="spellStart"/>
      <w:r>
        <w:t>login</w:t>
      </w:r>
      <w:proofErr w:type="spellEnd"/>
      <w:r>
        <w:t xml:space="preserve"> hay una nueva estructura en la que </w:t>
      </w:r>
      <w:r w:rsidR="001B6901">
        <w:t xml:space="preserve">aparece un formulario en el centro de la ventana con una </w:t>
      </w:r>
      <w:r w:rsidR="005E069E">
        <w:t xml:space="preserve">anchura del 30% de ancho. Dicho formulario tiene 3 campos a rellenar por el </w:t>
      </w:r>
      <w:r w:rsidR="00D55456">
        <w:t>usuario</w:t>
      </w:r>
      <w:r w:rsidR="005E069E">
        <w:t xml:space="preserve">, nombre de usuario, correo electrónico y contraseña. En la parte inferior del formulario hay 2 botones, situado a la izquierda el botón de cancelar que nos redirigirá a la </w:t>
      </w:r>
      <w:r w:rsidR="00860340">
        <w:t>página</w:t>
      </w:r>
      <w:r w:rsidR="005E069E">
        <w:t xml:space="preserve"> principal y en el lado derecho </w:t>
      </w:r>
      <w:r w:rsidR="00920187">
        <w:t>el botón de registrar con el que habremos registrado para futuras veces poder iniciar sesión y recibir correos con las ultimas noticias de la F1.</w:t>
      </w:r>
    </w:p>
    <w:p w14:paraId="52585034" w14:textId="1995BD13" w:rsidR="00B82837" w:rsidRPr="005E069E" w:rsidRDefault="00B82837" w:rsidP="005E069E">
      <w:pPr>
        <w:rPr>
          <w:rFonts w:asciiTheme="majorHAnsi" w:eastAsiaTheme="majorEastAsia" w:hAnsiTheme="majorHAnsi" w:cstheme="majorBidi"/>
          <w:color w:val="2F5496" w:themeColor="accent1" w:themeShade="BF"/>
        </w:rPr>
      </w:pPr>
    </w:p>
    <w:p w14:paraId="7A44FA97" w14:textId="2C27349A" w:rsidR="003B61FF" w:rsidRPr="00835469" w:rsidRDefault="003B61FF" w:rsidP="00835469">
      <w:pPr>
        <w:rPr>
          <w:rFonts w:ascii="Calibri" w:eastAsiaTheme="majorEastAsia" w:hAnsi="Calibri" w:cstheme="minorHAnsi"/>
          <w:b/>
          <w:bCs/>
          <w:color w:val="C45911" w:themeColor="accent2" w:themeShade="BF"/>
          <w:sz w:val="48"/>
          <w:szCs w:val="48"/>
        </w:rPr>
      </w:pPr>
    </w:p>
    <w:sectPr w:rsidR="003B61FF" w:rsidRPr="00835469" w:rsidSect="00EC7101">
      <w:headerReference w:type="default" r:id="rId24"/>
      <w:footerReference w:type="defaul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76BD5" w14:textId="77777777" w:rsidR="008E2E9D" w:rsidRDefault="008E2E9D" w:rsidP="00972EF9">
      <w:pPr>
        <w:spacing w:after="0" w:line="240" w:lineRule="auto"/>
      </w:pPr>
      <w:r>
        <w:separator/>
      </w:r>
    </w:p>
  </w:endnote>
  <w:endnote w:type="continuationSeparator" w:id="0">
    <w:p w14:paraId="44660F81" w14:textId="77777777" w:rsidR="008E2E9D" w:rsidRDefault="008E2E9D" w:rsidP="00972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119065"/>
      <w:docPartObj>
        <w:docPartGallery w:val="Page Numbers (Bottom of Page)"/>
        <w:docPartUnique/>
      </w:docPartObj>
    </w:sdtPr>
    <w:sdtEndPr/>
    <w:sdtContent>
      <w:p w14:paraId="0C1BFB6E" w14:textId="77777777" w:rsidR="00972EF9" w:rsidRDefault="00972EF9">
        <w:pPr>
          <w:pStyle w:val="Piedepgina"/>
          <w:jc w:val="right"/>
        </w:pPr>
      </w:p>
      <w:p w14:paraId="288973DE" w14:textId="77777777" w:rsidR="00972EF9" w:rsidRDefault="00972EF9" w:rsidP="00972EF9">
        <w:pPr>
          <w:pStyle w:val="Piedepgina"/>
          <w:jc w:val="center"/>
        </w:pPr>
        <w:r>
          <w:tab/>
        </w:r>
        <w:r>
          <w:tab/>
        </w:r>
        <w:r>
          <w:fldChar w:fldCharType="begin"/>
        </w:r>
        <w:r>
          <w:instrText>PAGE   \* MERGEFORMAT</w:instrText>
        </w:r>
        <w:r>
          <w:fldChar w:fldCharType="separate"/>
        </w:r>
        <w:r>
          <w:t>2</w:t>
        </w:r>
        <w:r>
          <w:fldChar w:fldCharType="end"/>
        </w:r>
      </w:p>
    </w:sdtContent>
  </w:sdt>
  <w:p w14:paraId="3C2EDB5F" w14:textId="77777777" w:rsidR="00972EF9" w:rsidRDefault="00972EF9">
    <w:pPr>
      <w:pStyle w:val="Piedepgina"/>
    </w:pPr>
    <w:r>
      <w:t>2º Desarrollo de Aplicaciones Web</w:t>
    </w:r>
  </w:p>
  <w:p w14:paraId="6CA2AF8A" w14:textId="77777777" w:rsidR="00972EF9" w:rsidRDefault="00972EF9">
    <w:pPr>
      <w:pStyle w:val="Piedepgina"/>
    </w:pPr>
    <w:r>
      <w:t>CPIFP Los Enlaces (Zaragoza)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BDC59" w14:textId="77777777" w:rsidR="008E2E9D" w:rsidRDefault="008E2E9D" w:rsidP="00972EF9">
      <w:pPr>
        <w:spacing w:after="0" w:line="240" w:lineRule="auto"/>
      </w:pPr>
      <w:r>
        <w:separator/>
      </w:r>
    </w:p>
  </w:footnote>
  <w:footnote w:type="continuationSeparator" w:id="0">
    <w:p w14:paraId="4A262C12" w14:textId="77777777" w:rsidR="008E2E9D" w:rsidRDefault="008E2E9D" w:rsidP="00972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DED53" w14:textId="77777777" w:rsidR="00972EF9" w:rsidRDefault="00972EF9">
    <w:pPr>
      <w:pStyle w:val="Encabezado"/>
    </w:pPr>
    <w:r>
      <w:t>Diseño de interfaces web</w:t>
    </w:r>
    <w:r>
      <w:tab/>
    </w:r>
    <w:r>
      <w:tab/>
      <w:t>Nacho Villa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4E79"/>
    <w:multiLevelType w:val="hybridMultilevel"/>
    <w:tmpl w:val="22C67736"/>
    <w:lvl w:ilvl="0" w:tplc="9D02C0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671BB5"/>
    <w:multiLevelType w:val="hybridMultilevel"/>
    <w:tmpl w:val="DCDA255C"/>
    <w:lvl w:ilvl="0" w:tplc="F9D86C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392E74"/>
    <w:multiLevelType w:val="hybridMultilevel"/>
    <w:tmpl w:val="F6DAC0D0"/>
    <w:lvl w:ilvl="0" w:tplc="4B960DDC">
      <w:start w:val="3"/>
      <w:numFmt w:val="bullet"/>
      <w:lvlText w:val="-"/>
      <w:lvlJc w:val="left"/>
      <w:pPr>
        <w:ind w:left="720" w:hanging="360"/>
      </w:pPr>
      <w:rPr>
        <w:rFonts w:ascii="Calibri" w:eastAsiaTheme="maj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DD4B97"/>
    <w:multiLevelType w:val="hybridMultilevel"/>
    <w:tmpl w:val="25327250"/>
    <w:lvl w:ilvl="0" w:tplc="EA60F02A">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4" w15:restartNumberingAfterBreak="0">
    <w:nsid w:val="1F9601CE"/>
    <w:multiLevelType w:val="hybridMultilevel"/>
    <w:tmpl w:val="0A300DCC"/>
    <w:lvl w:ilvl="0" w:tplc="B636C9CC">
      <w:start w:val="3"/>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24143F"/>
    <w:multiLevelType w:val="hybridMultilevel"/>
    <w:tmpl w:val="1D84A388"/>
    <w:lvl w:ilvl="0" w:tplc="20744B4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D5D79FE"/>
    <w:multiLevelType w:val="hybridMultilevel"/>
    <w:tmpl w:val="991A2032"/>
    <w:lvl w:ilvl="0" w:tplc="A3BA7F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7AD34ED"/>
    <w:multiLevelType w:val="hybridMultilevel"/>
    <w:tmpl w:val="794CB982"/>
    <w:lvl w:ilvl="0" w:tplc="69C2C10C">
      <w:start w:val="3"/>
      <w:numFmt w:val="bullet"/>
      <w:lvlText w:val="-"/>
      <w:lvlJc w:val="left"/>
      <w:pPr>
        <w:ind w:left="720" w:hanging="360"/>
      </w:pPr>
      <w:rPr>
        <w:rFonts w:ascii="Calibri" w:eastAsiaTheme="maj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E71048"/>
    <w:multiLevelType w:val="hybridMultilevel"/>
    <w:tmpl w:val="0E3A092C"/>
    <w:lvl w:ilvl="0" w:tplc="8348DF4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17B1101"/>
    <w:multiLevelType w:val="hybridMultilevel"/>
    <w:tmpl w:val="A2DEBDBE"/>
    <w:lvl w:ilvl="0" w:tplc="3482A7EC">
      <w:start w:val="3"/>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2C272B"/>
    <w:multiLevelType w:val="hybridMultilevel"/>
    <w:tmpl w:val="788298C2"/>
    <w:lvl w:ilvl="0" w:tplc="A0705B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9883378"/>
    <w:multiLevelType w:val="hybridMultilevel"/>
    <w:tmpl w:val="A3EE5C40"/>
    <w:lvl w:ilvl="0" w:tplc="45F65EBA">
      <w:numFmt w:val="bullet"/>
      <w:lvlText w:val="-"/>
      <w:lvlJc w:val="left"/>
      <w:pPr>
        <w:ind w:left="720" w:hanging="360"/>
      </w:pPr>
      <w:rPr>
        <w:rFonts w:ascii="Calibri" w:eastAsiaTheme="maj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70638947">
    <w:abstractNumId w:val="8"/>
  </w:num>
  <w:num w:numId="2" w16cid:durableId="189495883">
    <w:abstractNumId w:val="6"/>
  </w:num>
  <w:num w:numId="3" w16cid:durableId="1371027587">
    <w:abstractNumId w:val="0"/>
  </w:num>
  <w:num w:numId="4" w16cid:durableId="852064162">
    <w:abstractNumId w:val="10"/>
  </w:num>
  <w:num w:numId="5" w16cid:durableId="1189561188">
    <w:abstractNumId w:val="5"/>
  </w:num>
  <w:num w:numId="6" w16cid:durableId="1284574545">
    <w:abstractNumId w:val="1"/>
  </w:num>
  <w:num w:numId="7" w16cid:durableId="1370491860">
    <w:abstractNumId w:val="3"/>
  </w:num>
  <w:num w:numId="8" w16cid:durableId="1375810190">
    <w:abstractNumId w:val="11"/>
  </w:num>
  <w:num w:numId="9" w16cid:durableId="161510756">
    <w:abstractNumId w:val="4"/>
  </w:num>
  <w:num w:numId="10" w16cid:durableId="947197516">
    <w:abstractNumId w:val="9"/>
  </w:num>
  <w:num w:numId="11" w16cid:durableId="8529212">
    <w:abstractNumId w:val="2"/>
  </w:num>
  <w:num w:numId="12" w16cid:durableId="4301313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C08"/>
    <w:rsid w:val="00001B65"/>
    <w:rsid w:val="00004436"/>
    <w:rsid w:val="00017A00"/>
    <w:rsid w:val="0002098F"/>
    <w:rsid w:val="00020BA7"/>
    <w:rsid w:val="000861E4"/>
    <w:rsid w:val="000A4477"/>
    <w:rsid w:val="000C3DBE"/>
    <w:rsid w:val="000F7D49"/>
    <w:rsid w:val="001201EE"/>
    <w:rsid w:val="00126E18"/>
    <w:rsid w:val="00131D35"/>
    <w:rsid w:val="001411A5"/>
    <w:rsid w:val="0014757E"/>
    <w:rsid w:val="00157D11"/>
    <w:rsid w:val="00161F0C"/>
    <w:rsid w:val="00192767"/>
    <w:rsid w:val="001B3625"/>
    <w:rsid w:val="001B43B1"/>
    <w:rsid w:val="001B6901"/>
    <w:rsid w:val="002026D2"/>
    <w:rsid w:val="00205A77"/>
    <w:rsid w:val="00214EF4"/>
    <w:rsid w:val="00281DB0"/>
    <w:rsid w:val="00290BE5"/>
    <w:rsid w:val="00293038"/>
    <w:rsid w:val="002B5812"/>
    <w:rsid w:val="002C16C3"/>
    <w:rsid w:val="002C619D"/>
    <w:rsid w:val="002D20B2"/>
    <w:rsid w:val="002D275D"/>
    <w:rsid w:val="002E47C0"/>
    <w:rsid w:val="002E5CE0"/>
    <w:rsid w:val="002E76E2"/>
    <w:rsid w:val="002F058C"/>
    <w:rsid w:val="0032541E"/>
    <w:rsid w:val="00326682"/>
    <w:rsid w:val="003269E8"/>
    <w:rsid w:val="0033279C"/>
    <w:rsid w:val="003363A4"/>
    <w:rsid w:val="0036315F"/>
    <w:rsid w:val="003659FB"/>
    <w:rsid w:val="003B61FF"/>
    <w:rsid w:val="003C33E8"/>
    <w:rsid w:val="003E260C"/>
    <w:rsid w:val="00435400"/>
    <w:rsid w:val="00443A5F"/>
    <w:rsid w:val="004446FA"/>
    <w:rsid w:val="0045265C"/>
    <w:rsid w:val="004555F8"/>
    <w:rsid w:val="00484D0E"/>
    <w:rsid w:val="004B4CEA"/>
    <w:rsid w:val="004C383F"/>
    <w:rsid w:val="004D211E"/>
    <w:rsid w:val="004F1EED"/>
    <w:rsid w:val="00501F16"/>
    <w:rsid w:val="00504BE9"/>
    <w:rsid w:val="0053535E"/>
    <w:rsid w:val="00541BC2"/>
    <w:rsid w:val="00586FEA"/>
    <w:rsid w:val="005A0C74"/>
    <w:rsid w:val="005B6A4A"/>
    <w:rsid w:val="005E069E"/>
    <w:rsid w:val="005F59E8"/>
    <w:rsid w:val="0061213D"/>
    <w:rsid w:val="00613295"/>
    <w:rsid w:val="006205A8"/>
    <w:rsid w:val="00646AD9"/>
    <w:rsid w:val="00654C08"/>
    <w:rsid w:val="00687B11"/>
    <w:rsid w:val="00691B42"/>
    <w:rsid w:val="006940D4"/>
    <w:rsid w:val="006968F0"/>
    <w:rsid w:val="00696EE9"/>
    <w:rsid w:val="006A3FD0"/>
    <w:rsid w:val="006A657C"/>
    <w:rsid w:val="006B6064"/>
    <w:rsid w:val="006C2031"/>
    <w:rsid w:val="006C7B4A"/>
    <w:rsid w:val="006D1941"/>
    <w:rsid w:val="006F0368"/>
    <w:rsid w:val="0070289F"/>
    <w:rsid w:val="0070478A"/>
    <w:rsid w:val="00711C55"/>
    <w:rsid w:val="007174AF"/>
    <w:rsid w:val="007355A4"/>
    <w:rsid w:val="00757D5B"/>
    <w:rsid w:val="007629CA"/>
    <w:rsid w:val="00770C6D"/>
    <w:rsid w:val="00772597"/>
    <w:rsid w:val="00773047"/>
    <w:rsid w:val="007A0924"/>
    <w:rsid w:val="007A12C6"/>
    <w:rsid w:val="007C0C35"/>
    <w:rsid w:val="0080496B"/>
    <w:rsid w:val="00815D1E"/>
    <w:rsid w:val="00815D85"/>
    <w:rsid w:val="00821DB0"/>
    <w:rsid w:val="008322F4"/>
    <w:rsid w:val="00833DD7"/>
    <w:rsid w:val="00835469"/>
    <w:rsid w:val="00847288"/>
    <w:rsid w:val="00860340"/>
    <w:rsid w:val="00883EE9"/>
    <w:rsid w:val="008916DE"/>
    <w:rsid w:val="008A18ED"/>
    <w:rsid w:val="008C51DD"/>
    <w:rsid w:val="008E2E9D"/>
    <w:rsid w:val="008E731D"/>
    <w:rsid w:val="008F1662"/>
    <w:rsid w:val="008F38A5"/>
    <w:rsid w:val="00910E0D"/>
    <w:rsid w:val="00912307"/>
    <w:rsid w:val="00920187"/>
    <w:rsid w:val="009375B6"/>
    <w:rsid w:val="00947A58"/>
    <w:rsid w:val="009532A9"/>
    <w:rsid w:val="00955F85"/>
    <w:rsid w:val="00967CDE"/>
    <w:rsid w:val="00971D42"/>
    <w:rsid w:val="00972EF9"/>
    <w:rsid w:val="00975F9C"/>
    <w:rsid w:val="00977C4F"/>
    <w:rsid w:val="009915A2"/>
    <w:rsid w:val="0099669E"/>
    <w:rsid w:val="009A54B7"/>
    <w:rsid w:val="009A67B3"/>
    <w:rsid w:val="009C308C"/>
    <w:rsid w:val="009C488A"/>
    <w:rsid w:val="009C48A5"/>
    <w:rsid w:val="009C7ED1"/>
    <w:rsid w:val="009D1E58"/>
    <w:rsid w:val="009D5836"/>
    <w:rsid w:val="00A00003"/>
    <w:rsid w:val="00A0296F"/>
    <w:rsid w:val="00A1671E"/>
    <w:rsid w:val="00A2088C"/>
    <w:rsid w:val="00A22518"/>
    <w:rsid w:val="00A27509"/>
    <w:rsid w:val="00A3074E"/>
    <w:rsid w:val="00A5240E"/>
    <w:rsid w:val="00A62C74"/>
    <w:rsid w:val="00A87991"/>
    <w:rsid w:val="00A87CA7"/>
    <w:rsid w:val="00A91C9C"/>
    <w:rsid w:val="00AB250C"/>
    <w:rsid w:val="00AD40D6"/>
    <w:rsid w:val="00AD5E24"/>
    <w:rsid w:val="00B06342"/>
    <w:rsid w:val="00B146C8"/>
    <w:rsid w:val="00B16DD3"/>
    <w:rsid w:val="00B204BF"/>
    <w:rsid w:val="00B25F16"/>
    <w:rsid w:val="00B301DB"/>
    <w:rsid w:val="00B37A71"/>
    <w:rsid w:val="00B44159"/>
    <w:rsid w:val="00B4680C"/>
    <w:rsid w:val="00B5272D"/>
    <w:rsid w:val="00B57C63"/>
    <w:rsid w:val="00B6097A"/>
    <w:rsid w:val="00B62520"/>
    <w:rsid w:val="00B82837"/>
    <w:rsid w:val="00B84FE7"/>
    <w:rsid w:val="00BB4494"/>
    <w:rsid w:val="00BC6E0F"/>
    <w:rsid w:val="00BD1E22"/>
    <w:rsid w:val="00BE14FB"/>
    <w:rsid w:val="00BE2964"/>
    <w:rsid w:val="00BE3493"/>
    <w:rsid w:val="00BE3B8C"/>
    <w:rsid w:val="00C06BE1"/>
    <w:rsid w:val="00C11171"/>
    <w:rsid w:val="00C1776D"/>
    <w:rsid w:val="00C31ECF"/>
    <w:rsid w:val="00C33AEE"/>
    <w:rsid w:val="00C34A57"/>
    <w:rsid w:val="00C36A7E"/>
    <w:rsid w:val="00C6132A"/>
    <w:rsid w:val="00C6758E"/>
    <w:rsid w:val="00C7003B"/>
    <w:rsid w:val="00C9656A"/>
    <w:rsid w:val="00C96892"/>
    <w:rsid w:val="00CA07B6"/>
    <w:rsid w:val="00CA1099"/>
    <w:rsid w:val="00CB54E8"/>
    <w:rsid w:val="00CE42CB"/>
    <w:rsid w:val="00CF404B"/>
    <w:rsid w:val="00CF72AD"/>
    <w:rsid w:val="00D03E28"/>
    <w:rsid w:val="00D1616C"/>
    <w:rsid w:val="00D24EF7"/>
    <w:rsid w:val="00D314FA"/>
    <w:rsid w:val="00D37A15"/>
    <w:rsid w:val="00D51EE5"/>
    <w:rsid w:val="00D55456"/>
    <w:rsid w:val="00D63109"/>
    <w:rsid w:val="00D65EC5"/>
    <w:rsid w:val="00D6718C"/>
    <w:rsid w:val="00D7198D"/>
    <w:rsid w:val="00D71BCE"/>
    <w:rsid w:val="00D763E6"/>
    <w:rsid w:val="00D82B26"/>
    <w:rsid w:val="00DA2099"/>
    <w:rsid w:val="00DB4867"/>
    <w:rsid w:val="00E37742"/>
    <w:rsid w:val="00E43EEA"/>
    <w:rsid w:val="00E5663F"/>
    <w:rsid w:val="00E65DA5"/>
    <w:rsid w:val="00E70790"/>
    <w:rsid w:val="00E81738"/>
    <w:rsid w:val="00EA33BA"/>
    <w:rsid w:val="00EA5C46"/>
    <w:rsid w:val="00EA787A"/>
    <w:rsid w:val="00EC139C"/>
    <w:rsid w:val="00EC6323"/>
    <w:rsid w:val="00EC7101"/>
    <w:rsid w:val="00ED1650"/>
    <w:rsid w:val="00ED2F7C"/>
    <w:rsid w:val="00ED442D"/>
    <w:rsid w:val="00EF0FD3"/>
    <w:rsid w:val="00F119F4"/>
    <w:rsid w:val="00F452E3"/>
    <w:rsid w:val="00F6139A"/>
    <w:rsid w:val="00F6582A"/>
    <w:rsid w:val="00F74535"/>
    <w:rsid w:val="00F935FF"/>
    <w:rsid w:val="00FA0FD5"/>
    <w:rsid w:val="00FB13E7"/>
    <w:rsid w:val="00FD6BF0"/>
    <w:rsid w:val="00FE0555"/>
    <w:rsid w:val="00FE7CFE"/>
    <w:rsid w:val="00FF2D3F"/>
    <w:rsid w:val="00FF53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3C149"/>
  <w15:chartTrackingRefBased/>
  <w15:docId w15:val="{168D4D36-8B98-410D-A376-6386D5D8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3625"/>
    <w:pPr>
      <w:keepNext/>
      <w:keepLines/>
      <w:spacing w:before="240" w:after="0"/>
      <w:outlineLvl w:val="0"/>
    </w:pPr>
    <w:rPr>
      <w:rFonts w:asciiTheme="majorHAnsi" w:eastAsiaTheme="majorEastAsia" w:hAnsiTheme="majorHAnsi" w:cstheme="majorBidi"/>
      <w:color w:val="2F5496" w:themeColor="accent1" w:themeShade="BF"/>
      <w:kern w:val="2"/>
      <w:sz w:val="32"/>
      <w:szCs w:val="32"/>
      <w:lang w:val="en-GB" w:eastAsia="ja-JP"/>
      <w14:ligatures w14:val="standardContextual"/>
    </w:rPr>
  </w:style>
  <w:style w:type="paragraph" w:styleId="Ttulo2">
    <w:name w:val="heading 2"/>
    <w:basedOn w:val="Normal"/>
    <w:next w:val="Normal"/>
    <w:link w:val="Ttulo2Car"/>
    <w:uiPriority w:val="9"/>
    <w:unhideWhenUsed/>
    <w:qFormat/>
    <w:rsid w:val="003C33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06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063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063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2EF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72EF9"/>
  </w:style>
  <w:style w:type="paragraph" w:styleId="Piedepgina">
    <w:name w:val="footer"/>
    <w:basedOn w:val="Normal"/>
    <w:link w:val="PiedepginaCar"/>
    <w:uiPriority w:val="99"/>
    <w:unhideWhenUsed/>
    <w:rsid w:val="00972EF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72EF9"/>
  </w:style>
  <w:style w:type="character" w:customStyle="1" w:styleId="Ttulo1Car">
    <w:name w:val="Título 1 Car"/>
    <w:basedOn w:val="Fuentedeprrafopredeter"/>
    <w:link w:val="Ttulo1"/>
    <w:rsid w:val="001B3625"/>
    <w:rPr>
      <w:rFonts w:asciiTheme="majorHAnsi" w:eastAsiaTheme="majorEastAsia" w:hAnsiTheme="majorHAnsi" w:cstheme="majorBidi"/>
      <w:color w:val="2F5496" w:themeColor="accent1" w:themeShade="BF"/>
      <w:kern w:val="2"/>
      <w:sz w:val="32"/>
      <w:szCs w:val="32"/>
      <w:lang w:val="en-GB" w:eastAsia="ja-JP"/>
      <w14:ligatures w14:val="standardContextual"/>
    </w:rPr>
  </w:style>
  <w:style w:type="table" w:styleId="Tablaconcuadrcula">
    <w:name w:val="Table Grid"/>
    <w:basedOn w:val="Tablanormal"/>
    <w:uiPriority w:val="39"/>
    <w:rsid w:val="001B3625"/>
    <w:pPr>
      <w:spacing w:after="0" w:line="240" w:lineRule="auto"/>
    </w:pPr>
    <w:rPr>
      <w:rFonts w:eastAsiaTheme="minorEastAsia"/>
      <w:kern w:val="2"/>
      <w:lang w:val="en-GB"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3C33E8"/>
    <w:pPr>
      <w:outlineLvl w:val="9"/>
    </w:pPr>
    <w:rPr>
      <w:kern w:val="0"/>
      <w:lang w:val="es-ES" w:eastAsia="es-ES"/>
      <w14:ligatures w14:val="none"/>
    </w:rPr>
  </w:style>
  <w:style w:type="paragraph" w:styleId="TDC1">
    <w:name w:val="toc 1"/>
    <w:basedOn w:val="Normal"/>
    <w:next w:val="Normal"/>
    <w:autoRedefine/>
    <w:uiPriority w:val="39"/>
    <w:unhideWhenUsed/>
    <w:rsid w:val="00B204BF"/>
    <w:pPr>
      <w:tabs>
        <w:tab w:val="right" w:leader="dot" w:pos="9016"/>
      </w:tabs>
      <w:spacing w:after="100"/>
    </w:pPr>
    <w:rPr>
      <w:b/>
      <w:bCs/>
      <w:noProof/>
    </w:rPr>
  </w:style>
  <w:style w:type="character" w:styleId="Hipervnculo">
    <w:name w:val="Hyperlink"/>
    <w:basedOn w:val="Fuentedeprrafopredeter"/>
    <w:uiPriority w:val="99"/>
    <w:unhideWhenUsed/>
    <w:rsid w:val="003C33E8"/>
    <w:rPr>
      <w:color w:val="0563C1" w:themeColor="hyperlink"/>
      <w:u w:val="single"/>
    </w:rPr>
  </w:style>
  <w:style w:type="character" w:customStyle="1" w:styleId="Ttulo2Car">
    <w:name w:val="Título 2 Car"/>
    <w:basedOn w:val="Fuentedeprrafopredeter"/>
    <w:link w:val="Ttulo2"/>
    <w:rsid w:val="003C33E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0F7D49"/>
    <w:pPr>
      <w:tabs>
        <w:tab w:val="right" w:leader="dot" w:pos="9016"/>
      </w:tabs>
      <w:spacing w:after="100"/>
      <w:ind w:left="220"/>
    </w:pPr>
    <w:rPr>
      <w:b/>
      <w:bCs/>
      <w:noProof/>
    </w:rPr>
  </w:style>
  <w:style w:type="paragraph" w:styleId="Prrafodelista">
    <w:name w:val="List Paragraph"/>
    <w:basedOn w:val="Normal"/>
    <w:uiPriority w:val="34"/>
    <w:qFormat/>
    <w:rsid w:val="003C33E8"/>
    <w:pPr>
      <w:ind w:left="720"/>
      <w:contextualSpacing/>
    </w:pPr>
  </w:style>
  <w:style w:type="character" w:styleId="Hipervnculovisitado">
    <w:name w:val="FollowedHyperlink"/>
    <w:basedOn w:val="Fuentedeprrafopredeter"/>
    <w:uiPriority w:val="99"/>
    <w:semiHidden/>
    <w:unhideWhenUsed/>
    <w:rsid w:val="00D51EE5"/>
    <w:rPr>
      <w:color w:val="954F72" w:themeColor="followedHyperlink"/>
      <w:u w:val="single"/>
    </w:rPr>
  </w:style>
  <w:style w:type="character" w:styleId="Mencinsinresolver">
    <w:name w:val="Unresolved Mention"/>
    <w:basedOn w:val="Fuentedeprrafopredeter"/>
    <w:uiPriority w:val="99"/>
    <w:semiHidden/>
    <w:unhideWhenUsed/>
    <w:rsid w:val="00D51EE5"/>
    <w:rPr>
      <w:color w:val="605E5C"/>
      <w:shd w:val="clear" w:color="auto" w:fill="E1DFDD"/>
    </w:rPr>
  </w:style>
  <w:style w:type="paragraph" w:styleId="NormalWeb">
    <w:name w:val="Normal (Web)"/>
    <w:basedOn w:val="Normal"/>
    <w:uiPriority w:val="99"/>
    <w:semiHidden/>
    <w:unhideWhenUsed/>
    <w:rsid w:val="009C308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Estilo2">
    <w:name w:val="Estilo2"/>
    <w:basedOn w:val="Ttulo2"/>
    <w:next w:val="Ttulo2"/>
    <w:qFormat/>
    <w:rsid w:val="00B06342"/>
    <w:pPr>
      <w:spacing w:before="0" w:afterLines="100" w:after="100" w:line="240" w:lineRule="auto"/>
    </w:pPr>
    <w:rPr>
      <w:rFonts w:ascii="Calibri" w:hAnsi="Calibri" w:cstheme="minorHAnsi"/>
      <w:b/>
      <w:bCs/>
      <w:color w:val="C45911" w:themeColor="accent2" w:themeShade="BF"/>
      <w:sz w:val="48"/>
      <w:szCs w:val="48"/>
    </w:rPr>
  </w:style>
  <w:style w:type="paragraph" w:customStyle="1" w:styleId="Estilo1">
    <w:name w:val="Estilo1"/>
    <w:basedOn w:val="Ttulo1"/>
    <w:next w:val="Ttulo1"/>
    <w:qFormat/>
    <w:rsid w:val="00B06342"/>
    <w:pPr>
      <w:spacing w:before="0" w:afterLines="100" w:after="100" w:line="240" w:lineRule="auto"/>
      <w:jc w:val="both"/>
    </w:pPr>
    <w:rPr>
      <w:rFonts w:ascii="Calibri" w:hAnsi="Calibri"/>
      <w:b/>
      <w:color w:val="ED7D31" w:themeColor="accent2"/>
      <w:sz w:val="56"/>
    </w:rPr>
  </w:style>
  <w:style w:type="paragraph" w:customStyle="1" w:styleId="Estilo3">
    <w:name w:val="Estilo3"/>
    <w:basedOn w:val="Ttulo3"/>
    <w:link w:val="Estilo3Car"/>
    <w:qFormat/>
    <w:rsid w:val="00B06342"/>
    <w:pPr>
      <w:spacing w:before="0" w:afterLines="100" w:after="100" w:line="240" w:lineRule="auto"/>
    </w:pPr>
    <w:rPr>
      <w:rFonts w:ascii="Calibri" w:hAnsi="Calibri"/>
      <w:b/>
      <w:color w:val="808080" w:themeColor="background1" w:themeShade="80"/>
      <w:sz w:val="40"/>
    </w:rPr>
  </w:style>
  <w:style w:type="paragraph" w:customStyle="1" w:styleId="Estilo4">
    <w:name w:val="Estilo4"/>
    <w:basedOn w:val="Ttulo4"/>
    <w:qFormat/>
    <w:rsid w:val="00B06342"/>
    <w:pPr>
      <w:spacing w:before="0" w:afterLines="100" w:after="100" w:line="240" w:lineRule="auto"/>
    </w:pPr>
    <w:rPr>
      <w:rFonts w:ascii="Calibri" w:hAnsi="Calibri"/>
      <w:color w:val="808080" w:themeColor="background1" w:themeShade="80"/>
      <w:sz w:val="40"/>
    </w:rPr>
  </w:style>
  <w:style w:type="character" w:customStyle="1" w:styleId="Estilo3Car">
    <w:name w:val="Estilo3 Car"/>
    <w:basedOn w:val="Fuentedeprrafopredeter"/>
    <w:link w:val="Estilo3"/>
    <w:rsid w:val="00B06342"/>
    <w:rPr>
      <w:rFonts w:ascii="Calibri" w:eastAsiaTheme="majorEastAsia" w:hAnsi="Calibri" w:cstheme="majorBidi"/>
      <w:b/>
      <w:color w:val="808080" w:themeColor="background1" w:themeShade="80"/>
      <w:sz w:val="40"/>
      <w:szCs w:val="24"/>
    </w:rPr>
  </w:style>
  <w:style w:type="character" w:customStyle="1" w:styleId="Ttulo3Car">
    <w:name w:val="Título 3 Car"/>
    <w:basedOn w:val="Fuentedeprrafopredeter"/>
    <w:link w:val="Ttulo3"/>
    <w:uiPriority w:val="9"/>
    <w:semiHidden/>
    <w:rsid w:val="00B06342"/>
    <w:rPr>
      <w:rFonts w:asciiTheme="majorHAnsi" w:eastAsiaTheme="majorEastAsia" w:hAnsiTheme="majorHAnsi" w:cstheme="majorBidi"/>
      <w:color w:val="1F3763" w:themeColor="accent1" w:themeShade="7F"/>
      <w:sz w:val="24"/>
      <w:szCs w:val="24"/>
    </w:rPr>
  </w:style>
  <w:style w:type="paragraph" w:customStyle="1" w:styleId="tNormal">
    <w:name w:val="tNormal"/>
    <w:basedOn w:val="Ttulo5"/>
    <w:next w:val="Ttulo5"/>
    <w:qFormat/>
    <w:rsid w:val="00B06342"/>
    <w:pPr>
      <w:spacing w:before="0" w:afterLines="100" w:after="100" w:line="360" w:lineRule="auto"/>
      <w:jc w:val="both"/>
    </w:pPr>
    <w:rPr>
      <w:rFonts w:ascii="Calibri" w:hAnsi="Calibri"/>
      <w:color w:val="000000" w:themeColor="text1"/>
    </w:rPr>
  </w:style>
  <w:style w:type="character" w:customStyle="1" w:styleId="Ttulo4Car">
    <w:name w:val="Título 4 Car"/>
    <w:basedOn w:val="Fuentedeprrafopredeter"/>
    <w:link w:val="Ttulo4"/>
    <w:uiPriority w:val="9"/>
    <w:semiHidden/>
    <w:rsid w:val="00B06342"/>
    <w:rPr>
      <w:rFonts w:asciiTheme="majorHAnsi" w:eastAsiaTheme="majorEastAsia" w:hAnsiTheme="majorHAnsi" w:cstheme="majorBidi"/>
      <w:i/>
      <w:iCs/>
      <w:color w:val="2F5496" w:themeColor="accent1" w:themeShade="BF"/>
    </w:rPr>
  </w:style>
  <w:style w:type="paragraph" w:customStyle="1" w:styleId="Estilo6">
    <w:name w:val="Estilo6"/>
    <w:basedOn w:val="Normal"/>
    <w:qFormat/>
    <w:rsid w:val="00B06342"/>
    <w:pPr>
      <w:spacing w:after="240" w:line="240" w:lineRule="auto"/>
      <w:jc w:val="both"/>
    </w:pPr>
    <w:rPr>
      <w:rFonts w:ascii="Calibri" w:hAnsi="Calibri"/>
      <w:sz w:val="20"/>
    </w:rPr>
  </w:style>
  <w:style w:type="character" w:customStyle="1" w:styleId="Ttulo5Car">
    <w:name w:val="Título 5 Car"/>
    <w:basedOn w:val="Fuentedeprrafopredeter"/>
    <w:link w:val="Ttulo5"/>
    <w:uiPriority w:val="9"/>
    <w:rsid w:val="00B06342"/>
    <w:rPr>
      <w:rFonts w:asciiTheme="majorHAnsi" w:eastAsiaTheme="majorEastAsia" w:hAnsiTheme="majorHAnsi" w:cstheme="majorBidi"/>
      <w:color w:val="2F5496" w:themeColor="accent1" w:themeShade="BF"/>
    </w:rPr>
  </w:style>
  <w:style w:type="paragraph" w:styleId="TDC3">
    <w:name w:val="toc 3"/>
    <w:basedOn w:val="Normal"/>
    <w:next w:val="Normal"/>
    <w:autoRedefine/>
    <w:uiPriority w:val="39"/>
    <w:unhideWhenUsed/>
    <w:rsid w:val="00D65E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001187">
      <w:bodyDiv w:val="1"/>
      <w:marLeft w:val="0"/>
      <w:marRight w:val="0"/>
      <w:marTop w:val="0"/>
      <w:marBottom w:val="0"/>
      <w:divBdr>
        <w:top w:val="none" w:sz="0" w:space="0" w:color="auto"/>
        <w:left w:val="none" w:sz="0" w:space="0" w:color="auto"/>
        <w:bottom w:val="none" w:sz="0" w:space="0" w:color="auto"/>
        <w:right w:val="none" w:sz="0" w:space="0" w:color="auto"/>
      </w:divBdr>
      <w:divsChild>
        <w:div w:id="1162240437">
          <w:marLeft w:val="-720"/>
          <w:marRight w:val="0"/>
          <w:marTop w:val="0"/>
          <w:marBottom w:val="0"/>
          <w:divBdr>
            <w:top w:val="none" w:sz="0" w:space="0" w:color="auto"/>
            <w:left w:val="none" w:sz="0" w:space="0" w:color="auto"/>
            <w:bottom w:val="none" w:sz="0" w:space="0" w:color="auto"/>
            <w:right w:val="none" w:sz="0" w:space="0" w:color="auto"/>
          </w:divBdr>
        </w:div>
      </w:divsChild>
    </w:div>
    <w:div w:id="617687146">
      <w:bodyDiv w:val="1"/>
      <w:marLeft w:val="0"/>
      <w:marRight w:val="0"/>
      <w:marTop w:val="0"/>
      <w:marBottom w:val="0"/>
      <w:divBdr>
        <w:top w:val="none" w:sz="0" w:space="0" w:color="auto"/>
        <w:left w:val="none" w:sz="0" w:space="0" w:color="auto"/>
        <w:bottom w:val="none" w:sz="0" w:space="0" w:color="auto"/>
        <w:right w:val="none" w:sz="0" w:space="0" w:color="auto"/>
      </w:divBdr>
      <w:divsChild>
        <w:div w:id="1713185802">
          <w:marLeft w:val="-720"/>
          <w:marRight w:val="0"/>
          <w:marTop w:val="0"/>
          <w:marBottom w:val="0"/>
          <w:divBdr>
            <w:top w:val="none" w:sz="0" w:space="0" w:color="auto"/>
            <w:left w:val="none" w:sz="0" w:space="0" w:color="auto"/>
            <w:bottom w:val="none" w:sz="0" w:space="0" w:color="auto"/>
            <w:right w:val="none" w:sz="0" w:space="0" w:color="auto"/>
          </w:divBdr>
        </w:div>
      </w:divsChild>
    </w:div>
    <w:div w:id="680745352">
      <w:bodyDiv w:val="1"/>
      <w:marLeft w:val="0"/>
      <w:marRight w:val="0"/>
      <w:marTop w:val="0"/>
      <w:marBottom w:val="0"/>
      <w:divBdr>
        <w:top w:val="none" w:sz="0" w:space="0" w:color="auto"/>
        <w:left w:val="none" w:sz="0" w:space="0" w:color="auto"/>
        <w:bottom w:val="none" w:sz="0" w:space="0" w:color="auto"/>
        <w:right w:val="none" w:sz="0" w:space="0" w:color="auto"/>
      </w:divBdr>
      <w:divsChild>
        <w:div w:id="183130966">
          <w:marLeft w:val="-720"/>
          <w:marRight w:val="0"/>
          <w:marTop w:val="0"/>
          <w:marBottom w:val="0"/>
          <w:divBdr>
            <w:top w:val="none" w:sz="0" w:space="0" w:color="auto"/>
            <w:left w:val="none" w:sz="0" w:space="0" w:color="auto"/>
            <w:bottom w:val="none" w:sz="0" w:space="0" w:color="auto"/>
            <w:right w:val="none" w:sz="0" w:space="0" w:color="auto"/>
          </w:divBdr>
        </w:div>
      </w:divsChild>
    </w:div>
    <w:div w:id="690687606">
      <w:bodyDiv w:val="1"/>
      <w:marLeft w:val="0"/>
      <w:marRight w:val="0"/>
      <w:marTop w:val="0"/>
      <w:marBottom w:val="0"/>
      <w:divBdr>
        <w:top w:val="none" w:sz="0" w:space="0" w:color="auto"/>
        <w:left w:val="none" w:sz="0" w:space="0" w:color="auto"/>
        <w:bottom w:val="none" w:sz="0" w:space="0" w:color="auto"/>
        <w:right w:val="none" w:sz="0" w:space="0" w:color="auto"/>
      </w:divBdr>
      <w:divsChild>
        <w:div w:id="1425029462">
          <w:marLeft w:val="-720"/>
          <w:marRight w:val="0"/>
          <w:marTop w:val="0"/>
          <w:marBottom w:val="0"/>
          <w:divBdr>
            <w:top w:val="none" w:sz="0" w:space="0" w:color="auto"/>
            <w:left w:val="none" w:sz="0" w:space="0" w:color="auto"/>
            <w:bottom w:val="none" w:sz="0" w:space="0" w:color="auto"/>
            <w:right w:val="none" w:sz="0" w:space="0" w:color="auto"/>
          </w:divBdr>
        </w:div>
      </w:divsChild>
    </w:div>
    <w:div w:id="802040941">
      <w:bodyDiv w:val="1"/>
      <w:marLeft w:val="0"/>
      <w:marRight w:val="0"/>
      <w:marTop w:val="0"/>
      <w:marBottom w:val="0"/>
      <w:divBdr>
        <w:top w:val="none" w:sz="0" w:space="0" w:color="auto"/>
        <w:left w:val="none" w:sz="0" w:space="0" w:color="auto"/>
        <w:bottom w:val="none" w:sz="0" w:space="0" w:color="auto"/>
        <w:right w:val="none" w:sz="0" w:space="0" w:color="auto"/>
      </w:divBdr>
      <w:divsChild>
        <w:div w:id="709498506">
          <w:marLeft w:val="-720"/>
          <w:marRight w:val="0"/>
          <w:marTop w:val="0"/>
          <w:marBottom w:val="0"/>
          <w:divBdr>
            <w:top w:val="none" w:sz="0" w:space="0" w:color="auto"/>
            <w:left w:val="none" w:sz="0" w:space="0" w:color="auto"/>
            <w:bottom w:val="none" w:sz="0" w:space="0" w:color="auto"/>
            <w:right w:val="none" w:sz="0" w:space="0" w:color="auto"/>
          </w:divBdr>
        </w:div>
      </w:divsChild>
    </w:div>
    <w:div w:id="850028717">
      <w:bodyDiv w:val="1"/>
      <w:marLeft w:val="0"/>
      <w:marRight w:val="0"/>
      <w:marTop w:val="0"/>
      <w:marBottom w:val="0"/>
      <w:divBdr>
        <w:top w:val="none" w:sz="0" w:space="0" w:color="auto"/>
        <w:left w:val="none" w:sz="0" w:space="0" w:color="auto"/>
        <w:bottom w:val="none" w:sz="0" w:space="0" w:color="auto"/>
        <w:right w:val="none" w:sz="0" w:space="0" w:color="auto"/>
      </w:divBdr>
      <w:divsChild>
        <w:div w:id="1168791282">
          <w:marLeft w:val="-720"/>
          <w:marRight w:val="0"/>
          <w:marTop w:val="0"/>
          <w:marBottom w:val="0"/>
          <w:divBdr>
            <w:top w:val="none" w:sz="0" w:space="0" w:color="auto"/>
            <w:left w:val="none" w:sz="0" w:space="0" w:color="auto"/>
            <w:bottom w:val="none" w:sz="0" w:space="0" w:color="auto"/>
            <w:right w:val="none" w:sz="0" w:space="0" w:color="auto"/>
          </w:divBdr>
        </w:div>
      </w:divsChild>
    </w:div>
    <w:div w:id="932010996">
      <w:bodyDiv w:val="1"/>
      <w:marLeft w:val="0"/>
      <w:marRight w:val="0"/>
      <w:marTop w:val="0"/>
      <w:marBottom w:val="0"/>
      <w:divBdr>
        <w:top w:val="none" w:sz="0" w:space="0" w:color="auto"/>
        <w:left w:val="none" w:sz="0" w:space="0" w:color="auto"/>
        <w:bottom w:val="none" w:sz="0" w:space="0" w:color="auto"/>
        <w:right w:val="none" w:sz="0" w:space="0" w:color="auto"/>
      </w:divBdr>
      <w:divsChild>
        <w:div w:id="1459452004">
          <w:marLeft w:val="-720"/>
          <w:marRight w:val="0"/>
          <w:marTop w:val="0"/>
          <w:marBottom w:val="0"/>
          <w:divBdr>
            <w:top w:val="none" w:sz="0" w:space="0" w:color="auto"/>
            <w:left w:val="none" w:sz="0" w:space="0" w:color="auto"/>
            <w:bottom w:val="none" w:sz="0" w:space="0" w:color="auto"/>
            <w:right w:val="none" w:sz="0" w:space="0" w:color="auto"/>
          </w:divBdr>
        </w:div>
      </w:divsChild>
    </w:div>
    <w:div w:id="994921079">
      <w:bodyDiv w:val="1"/>
      <w:marLeft w:val="0"/>
      <w:marRight w:val="0"/>
      <w:marTop w:val="0"/>
      <w:marBottom w:val="0"/>
      <w:divBdr>
        <w:top w:val="none" w:sz="0" w:space="0" w:color="auto"/>
        <w:left w:val="none" w:sz="0" w:space="0" w:color="auto"/>
        <w:bottom w:val="none" w:sz="0" w:space="0" w:color="auto"/>
        <w:right w:val="none" w:sz="0" w:space="0" w:color="auto"/>
      </w:divBdr>
    </w:div>
    <w:div w:id="1110318238">
      <w:bodyDiv w:val="1"/>
      <w:marLeft w:val="0"/>
      <w:marRight w:val="0"/>
      <w:marTop w:val="0"/>
      <w:marBottom w:val="0"/>
      <w:divBdr>
        <w:top w:val="none" w:sz="0" w:space="0" w:color="auto"/>
        <w:left w:val="none" w:sz="0" w:space="0" w:color="auto"/>
        <w:bottom w:val="none" w:sz="0" w:space="0" w:color="auto"/>
        <w:right w:val="none" w:sz="0" w:space="0" w:color="auto"/>
      </w:divBdr>
      <w:divsChild>
        <w:div w:id="1378506042">
          <w:marLeft w:val="-720"/>
          <w:marRight w:val="0"/>
          <w:marTop w:val="0"/>
          <w:marBottom w:val="0"/>
          <w:divBdr>
            <w:top w:val="none" w:sz="0" w:space="0" w:color="auto"/>
            <w:left w:val="none" w:sz="0" w:space="0" w:color="auto"/>
            <w:bottom w:val="none" w:sz="0" w:space="0" w:color="auto"/>
            <w:right w:val="none" w:sz="0" w:space="0" w:color="auto"/>
          </w:divBdr>
        </w:div>
      </w:divsChild>
    </w:div>
    <w:div w:id="1146514382">
      <w:bodyDiv w:val="1"/>
      <w:marLeft w:val="0"/>
      <w:marRight w:val="0"/>
      <w:marTop w:val="0"/>
      <w:marBottom w:val="0"/>
      <w:divBdr>
        <w:top w:val="none" w:sz="0" w:space="0" w:color="auto"/>
        <w:left w:val="none" w:sz="0" w:space="0" w:color="auto"/>
        <w:bottom w:val="none" w:sz="0" w:space="0" w:color="auto"/>
        <w:right w:val="none" w:sz="0" w:space="0" w:color="auto"/>
      </w:divBdr>
      <w:divsChild>
        <w:div w:id="1704355355">
          <w:marLeft w:val="-720"/>
          <w:marRight w:val="0"/>
          <w:marTop w:val="0"/>
          <w:marBottom w:val="0"/>
          <w:divBdr>
            <w:top w:val="none" w:sz="0" w:space="0" w:color="auto"/>
            <w:left w:val="none" w:sz="0" w:space="0" w:color="auto"/>
            <w:bottom w:val="none" w:sz="0" w:space="0" w:color="auto"/>
            <w:right w:val="none" w:sz="0" w:space="0" w:color="auto"/>
          </w:divBdr>
        </w:div>
      </w:divsChild>
    </w:div>
    <w:div w:id="1225213983">
      <w:bodyDiv w:val="1"/>
      <w:marLeft w:val="0"/>
      <w:marRight w:val="0"/>
      <w:marTop w:val="0"/>
      <w:marBottom w:val="0"/>
      <w:divBdr>
        <w:top w:val="none" w:sz="0" w:space="0" w:color="auto"/>
        <w:left w:val="none" w:sz="0" w:space="0" w:color="auto"/>
        <w:bottom w:val="none" w:sz="0" w:space="0" w:color="auto"/>
        <w:right w:val="none" w:sz="0" w:space="0" w:color="auto"/>
      </w:divBdr>
      <w:divsChild>
        <w:div w:id="1859929381">
          <w:marLeft w:val="-720"/>
          <w:marRight w:val="0"/>
          <w:marTop w:val="0"/>
          <w:marBottom w:val="0"/>
          <w:divBdr>
            <w:top w:val="none" w:sz="0" w:space="0" w:color="auto"/>
            <w:left w:val="none" w:sz="0" w:space="0" w:color="auto"/>
            <w:bottom w:val="none" w:sz="0" w:space="0" w:color="auto"/>
            <w:right w:val="none" w:sz="0" w:space="0" w:color="auto"/>
          </w:divBdr>
        </w:div>
      </w:divsChild>
    </w:div>
    <w:div w:id="1258102907">
      <w:bodyDiv w:val="1"/>
      <w:marLeft w:val="0"/>
      <w:marRight w:val="0"/>
      <w:marTop w:val="0"/>
      <w:marBottom w:val="0"/>
      <w:divBdr>
        <w:top w:val="none" w:sz="0" w:space="0" w:color="auto"/>
        <w:left w:val="none" w:sz="0" w:space="0" w:color="auto"/>
        <w:bottom w:val="none" w:sz="0" w:space="0" w:color="auto"/>
        <w:right w:val="none" w:sz="0" w:space="0" w:color="auto"/>
      </w:divBdr>
      <w:divsChild>
        <w:div w:id="1666785111">
          <w:marLeft w:val="-720"/>
          <w:marRight w:val="0"/>
          <w:marTop w:val="0"/>
          <w:marBottom w:val="0"/>
          <w:divBdr>
            <w:top w:val="none" w:sz="0" w:space="0" w:color="auto"/>
            <w:left w:val="none" w:sz="0" w:space="0" w:color="auto"/>
            <w:bottom w:val="none" w:sz="0" w:space="0" w:color="auto"/>
            <w:right w:val="none" w:sz="0" w:space="0" w:color="auto"/>
          </w:divBdr>
        </w:div>
      </w:divsChild>
    </w:div>
    <w:div w:id="1271625935">
      <w:bodyDiv w:val="1"/>
      <w:marLeft w:val="0"/>
      <w:marRight w:val="0"/>
      <w:marTop w:val="0"/>
      <w:marBottom w:val="0"/>
      <w:divBdr>
        <w:top w:val="none" w:sz="0" w:space="0" w:color="auto"/>
        <w:left w:val="none" w:sz="0" w:space="0" w:color="auto"/>
        <w:bottom w:val="none" w:sz="0" w:space="0" w:color="auto"/>
        <w:right w:val="none" w:sz="0" w:space="0" w:color="auto"/>
      </w:divBdr>
      <w:divsChild>
        <w:div w:id="1295868723">
          <w:marLeft w:val="-720"/>
          <w:marRight w:val="0"/>
          <w:marTop w:val="0"/>
          <w:marBottom w:val="0"/>
          <w:divBdr>
            <w:top w:val="none" w:sz="0" w:space="0" w:color="auto"/>
            <w:left w:val="none" w:sz="0" w:space="0" w:color="auto"/>
            <w:bottom w:val="none" w:sz="0" w:space="0" w:color="auto"/>
            <w:right w:val="none" w:sz="0" w:space="0" w:color="auto"/>
          </w:divBdr>
        </w:div>
      </w:divsChild>
    </w:div>
    <w:div w:id="1327246580">
      <w:bodyDiv w:val="1"/>
      <w:marLeft w:val="0"/>
      <w:marRight w:val="0"/>
      <w:marTop w:val="0"/>
      <w:marBottom w:val="0"/>
      <w:divBdr>
        <w:top w:val="none" w:sz="0" w:space="0" w:color="auto"/>
        <w:left w:val="none" w:sz="0" w:space="0" w:color="auto"/>
        <w:bottom w:val="none" w:sz="0" w:space="0" w:color="auto"/>
        <w:right w:val="none" w:sz="0" w:space="0" w:color="auto"/>
      </w:divBdr>
      <w:divsChild>
        <w:div w:id="1150174902">
          <w:marLeft w:val="-720"/>
          <w:marRight w:val="0"/>
          <w:marTop w:val="0"/>
          <w:marBottom w:val="0"/>
          <w:divBdr>
            <w:top w:val="none" w:sz="0" w:space="0" w:color="auto"/>
            <w:left w:val="none" w:sz="0" w:space="0" w:color="auto"/>
            <w:bottom w:val="none" w:sz="0" w:space="0" w:color="auto"/>
            <w:right w:val="none" w:sz="0" w:space="0" w:color="auto"/>
          </w:divBdr>
        </w:div>
      </w:divsChild>
    </w:div>
    <w:div w:id="1414202295">
      <w:bodyDiv w:val="1"/>
      <w:marLeft w:val="0"/>
      <w:marRight w:val="0"/>
      <w:marTop w:val="0"/>
      <w:marBottom w:val="0"/>
      <w:divBdr>
        <w:top w:val="none" w:sz="0" w:space="0" w:color="auto"/>
        <w:left w:val="none" w:sz="0" w:space="0" w:color="auto"/>
        <w:bottom w:val="none" w:sz="0" w:space="0" w:color="auto"/>
        <w:right w:val="none" w:sz="0" w:space="0" w:color="auto"/>
      </w:divBdr>
      <w:divsChild>
        <w:div w:id="857498526">
          <w:marLeft w:val="-720"/>
          <w:marRight w:val="0"/>
          <w:marTop w:val="0"/>
          <w:marBottom w:val="0"/>
          <w:divBdr>
            <w:top w:val="none" w:sz="0" w:space="0" w:color="auto"/>
            <w:left w:val="none" w:sz="0" w:space="0" w:color="auto"/>
            <w:bottom w:val="none" w:sz="0" w:space="0" w:color="auto"/>
            <w:right w:val="none" w:sz="0" w:space="0" w:color="auto"/>
          </w:divBdr>
        </w:div>
      </w:divsChild>
    </w:div>
    <w:div w:id="1448817660">
      <w:bodyDiv w:val="1"/>
      <w:marLeft w:val="0"/>
      <w:marRight w:val="0"/>
      <w:marTop w:val="0"/>
      <w:marBottom w:val="0"/>
      <w:divBdr>
        <w:top w:val="none" w:sz="0" w:space="0" w:color="auto"/>
        <w:left w:val="none" w:sz="0" w:space="0" w:color="auto"/>
        <w:bottom w:val="none" w:sz="0" w:space="0" w:color="auto"/>
        <w:right w:val="none" w:sz="0" w:space="0" w:color="auto"/>
      </w:divBdr>
    </w:div>
    <w:div w:id="1796018610">
      <w:bodyDiv w:val="1"/>
      <w:marLeft w:val="0"/>
      <w:marRight w:val="0"/>
      <w:marTop w:val="0"/>
      <w:marBottom w:val="0"/>
      <w:divBdr>
        <w:top w:val="none" w:sz="0" w:space="0" w:color="auto"/>
        <w:left w:val="none" w:sz="0" w:space="0" w:color="auto"/>
        <w:bottom w:val="none" w:sz="0" w:space="0" w:color="auto"/>
        <w:right w:val="none" w:sz="0" w:space="0" w:color="auto"/>
      </w:divBdr>
      <w:divsChild>
        <w:div w:id="1647934575">
          <w:marLeft w:val="-720"/>
          <w:marRight w:val="0"/>
          <w:marTop w:val="0"/>
          <w:marBottom w:val="0"/>
          <w:divBdr>
            <w:top w:val="none" w:sz="0" w:space="0" w:color="auto"/>
            <w:left w:val="none" w:sz="0" w:space="0" w:color="auto"/>
            <w:bottom w:val="none" w:sz="0" w:space="0" w:color="auto"/>
            <w:right w:val="none" w:sz="0" w:space="0" w:color="auto"/>
          </w:divBdr>
        </w:div>
      </w:divsChild>
    </w:div>
    <w:div w:id="1882546718">
      <w:bodyDiv w:val="1"/>
      <w:marLeft w:val="0"/>
      <w:marRight w:val="0"/>
      <w:marTop w:val="0"/>
      <w:marBottom w:val="0"/>
      <w:divBdr>
        <w:top w:val="none" w:sz="0" w:space="0" w:color="auto"/>
        <w:left w:val="none" w:sz="0" w:space="0" w:color="auto"/>
        <w:bottom w:val="none" w:sz="0" w:space="0" w:color="auto"/>
        <w:right w:val="none" w:sz="0" w:space="0" w:color="auto"/>
      </w:divBdr>
      <w:divsChild>
        <w:div w:id="2114860269">
          <w:marLeft w:val="-720"/>
          <w:marRight w:val="0"/>
          <w:marTop w:val="0"/>
          <w:marBottom w:val="0"/>
          <w:divBdr>
            <w:top w:val="none" w:sz="0" w:space="0" w:color="auto"/>
            <w:left w:val="none" w:sz="0" w:space="0" w:color="auto"/>
            <w:bottom w:val="none" w:sz="0" w:space="0" w:color="auto"/>
            <w:right w:val="none" w:sz="0" w:space="0" w:color="auto"/>
          </w:divBdr>
        </w:div>
      </w:divsChild>
    </w:div>
    <w:div w:id="2053918352">
      <w:bodyDiv w:val="1"/>
      <w:marLeft w:val="0"/>
      <w:marRight w:val="0"/>
      <w:marTop w:val="0"/>
      <w:marBottom w:val="0"/>
      <w:divBdr>
        <w:top w:val="none" w:sz="0" w:space="0" w:color="auto"/>
        <w:left w:val="none" w:sz="0" w:space="0" w:color="auto"/>
        <w:bottom w:val="none" w:sz="0" w:space="0" w:color="auto"/>
        <w:right w:val="none" w:sz="0" w:space="0" w:color="auto"/>
      </w:divBdr>
    </w:div>
    <w:div w:id="2128742703">
      <w:bodyDiv w:val="1"/>
      <w:marLeft w:val="0"/>
      <w:marRight w:val="0"/>
      <w:marTop w:val="0"/>
      <w:marBottom w:val="0"/>
      <w:divBdr>
        <w:top w:val="none" w:sz="0" w:space="0" w:color="auto"/>
        <w:left w:val="none" w:sz="0" w:space="0" w:color="auto"/>
        <w:bottom w:val="none" w:sz="0" w:space="0" w:color="auto"/>
        <w:right w:val="none" w:sz="0" w:space="0" w:color="auto"/>
      </w:divBdr>
      <w:divsChild>
        <w:div w:id="1421948144">
          <w:marLeft w:val="-720"/>
          <w:marRight w:val="0"/>
          <w:marTop w:val="0"/>
          <w:marBottom w:val="0"/>
          <w:divBdr>
            <w:top w:val="none" w:sz="0" w:space="0" w:color="auto"/>
            <w:left w:val="none" w:sz="0" w:space="0" w:color="auto"/>
            <w:bottom w:val="none" w:sz="0" w:space="0" w:color="auto"/>
            <w:right w:val="none" w:sz="0" w:space="0" w:color="auto"/>
          </w:divBdr>
        </w:div>
      </w:divsChild>
    </w:div>
    <w:div w:id="2143769430">
      <w:bodyDiv w:val="1"/>
      <w:marLeft w:val="0"/>
      <w:marRight w:val="0"/>
      <w:marTop w:val="0"/>
      <w:marBottom w:val="0"/>
      <w:divBdr>
        <w:top w:val="none" w:sz="0" w:space="0" w:color="auto"/>
        <w:left w:val="none" w:sz="0" w:space="0" w:color="auto"/>
        <w:bottom w:val="none" w:sz="0" w:space="0" w:color="auto"/>
        <w:right w:val="none" w:sz="0" w:space="0" w:color="auto"/>
      </w:divBdr>
      <w:divsChild>
        <w:div w:id="695486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2&#186;_DAW\Dise&#241;o_Interfaces\1_Last_Challenge\Manual_Esti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3A6E6-1FD9-4C7E-9BDC-38F8EF9FC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Manual_Estilo.dotx</Template>
  <TotalTime>440</TotalTime>
  <Pages>11</Pages>
  <Words>1168</Words>
  <Characters>6429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dc:creator>
  <cp:keywords/>
  <dc:description/>
  <cp:lastModifiedBy>Nacho</cp:lastModifiedBy>
  <cp:revision>105</cp:revision>
  <cp:lastPrinted>2024-02-08T10:42:00Z</cp:lastPrinted>
  <dcterms:created xsi:type="dcterms:W3CDTF">2024-02-07T00:53:00Z</dcterms:created>
  <dcterms:modified xsi:type="dcterms:W3CDTF">2024-02-25T08:29:00Z</dcterms:modified>
</cp:coreProperties>
</file>